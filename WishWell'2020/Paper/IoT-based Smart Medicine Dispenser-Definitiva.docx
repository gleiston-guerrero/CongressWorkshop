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996AA9" w14:textId="77777777" w:rsidR="00EE520C" w:rsidRPr="00082675" w:rsidRDefault="00EE520C" w:rsidP="00EE520C">
      <w:pPr>
        <w:pStyle w:val="Ttulo"/>
        <w:rPr>
          <w:lang w:val="en-GB"/>
        </w:rPr>
      </w:pPr>
      <w:bookmarkStart w:id="0" w:name="OLE_LINK504"/>
      <w:r>
        <w:rPr>
          <w:lang w:val="en-GB"/>
        </w:rPr>
        <w:t xml:space="preserve">IoT-based </w:t>
      </w:r>
      <w:r w:rsidRPr="00082675">
        <w:rPr>
          <w:lang w:val="en-GB"/>
        </w:rPr>
        <w:t xml:space="preserve">smart medicine dispenser to control </w:t>
      </w:r>
      <w:r>
        <w:rPr>
          <w:lang w:val="en-GB"/>
        </w:rPr>
        <w:t>and supervise medication intake</w:t>
      </w:r>
      <w:bookmarkEnd w:id="0"/>
    </w:p>
    <w:p w14:paraId="0D9DC963" w14:textId="77777777" w:rsidR="00EE520C" w:rsidRPr="00DA2150" w:rsidRDefault="00EE520C" w:rsidP="00EE520C">
      <w:pPr>
        <w:pStyle w:val="Author"/>
        <w:rPr>
          <w:lang w:val="en-GB"/>
        </w:rPr>
      </w:pPr>
      <w:commentRangeStart w:id="1"/>
      <w:r w:rsidRPr="00EE520C">
        <w:rPr>
          <w:lang w:val="en-GB"/>
        </w:rPr>
        <w:t>Gleiston GUERRERO-</w:t>
      </w:r>
      <w:proofErr w:type="spellStart"/>
      <w:r w:rsidRPr="00EE520C">
        <w:rPr>
          <w:lang w:val="en-GB"/>
        </w:rPr>
        <w:t>ULLOA</w:t>
      </w:r>
      <w:commentRangeEnd w:id="1"/>
      <w:r>
        <w:rPr>
          <w:rStyle w:val="Refdecomentario"/>
        </w:rPr>
        <w:commentReference w:id="1"/>
      </w:r>
      <w:r w:rsidRPr="00EE520C">
        <w:rPr>
          <w:vertAlign w:val="superscript"/>
          <w:lang w:val="en-GB"/>
        </w:rPr>
        <w:t>a</w:t>
      </w:r>
      <w:proofErr w:type="spellEnd"/>
      <w:r w:rsidRPr="00EE520C">
        <w:rPr>
          <w:vertAlign w:val="superscript"/>
          <w:lang w:val="en-GB"/>
        </w:rPr>
        <w:t>,</w:t>
      </w:r>
      <w:r w:rsidRPr="008273DA">
        <w:rPr>
          <w:rStyle w:val="Refdenotaalpie"/>
        </w:rPr>
        <w:footnoteReference w:id="1"/>
      </w:r>
      <w:r w:rsidRPr="00EE520C">
        <w:rPr>
          <w:lang w:val="en-GB"/>
        </w:rPr>
        <w:t>, Miguel J. HORNOS</w:t>
      </w:r>
      <w:r w:rsidRPr="00EE520C">
        <w:rPr>
          <w:sz w:val="8"/>
          <w:szCs w:val="8"/>
          <w:lang w:val="en-GB"/>
        </w:rPr>
        <w:t xml:space="preserve"> </w:t>
      </w:r>
      <w:r w:rsidRPr="00EE520C">
        <w:rPr>
          <w:vertAlign w:val="superscript"/>
          <w:lang w:val="en-GB"/>
        </w:rPr>
        <w:t>b</w:t>
      </w:r>
      <w:r w:rsidRPr="00EE520C">
        <w:rPr>
          <w:lang w:val="en-GB"/>
        </w:rPr>
        <w:t>, Carlos RODRÍGUEZ-DOMINGUEZ</w:t>
      </w:r>
      <w:r w:rsidRPr="00EE520C">
        <w:rPr>
          <w:sz w:val="8"/>
          <w:szCs w:val="8"/>
          <w:lang w:val="en-GB"/>
        </w:rPr>
        <w:t xml:space="preserve"> </w:t>
      </w:r>
      <w:r w:rsidRPr="00EE520C">
        <w:rPr>
          <w:vertAlign w:val="superscript"/>
          <w:lang w:val="en-GB"/>
        </w:rPr>
        <w:t>b</w:t>
      </w:r>
      <w:r w:rsidRPr="00EE520C">
        <w:rPr>
          <w:lang w:val="en-GB"/>
        </w:rPr>
        <w:t xml:space="preserve"> and Ma. </w:t>
      </w:r>
      <w:r w:rsidRPr="00DA2150">
        <w:rPr>
          <w:lang w:val="en-GB"/>
        </w:rPr>
        <w:t>Mercedes FERNÁNDEZ</w:t>
      </w:r>
      <w:r w:rsidRPr="00DA2150">
        <w:rPr>
          <w:sz w:val="8"/>
          <w:szCs w:val="8"/>
          <w:lang w:val="en-GB"/>
        </w:rPr>
        <w:t xml:space="preserve"> </w:t>
      </w:r>
      <w:r w:rsidRPr="00DA2150">
        <w:rPr>
          <w:vertAlign w:val="superscript"/>
          <w:lang w:val="en-GB"/>
        </w:rPr>
        <w:t>a</w:t>
      </w:r>
    </w:p>
    <w:p w14:paraId="79439555" w14:textId="77777777" w:rsidR="00EE520C" w:rsidRPr="00DA2150" w:rsidRDefault="00EE520C" w:rsidP="00EE520C">
      <w:pPr>
        <w:pStyle w:val="Affiliation"/>
        <w:rPr>
          <w:lang w:val="en-GB"/>
        </w:rPr>
      </w:pPr>
      <w:r w:rsidRPr="00DA2150">
        <w:rPr>
          <w:i w:val="0"/>
          <w:vertAlign w:val="superscript"/>
          <w:lang w:val="en-GB"/>
        </w:rPr>
        <w:t>a</w:t>
      </w:r>
      <w:r w:rsidRPr="00DA2150">
        <w:rPr>
          <w:sz w:val="8"/>
          <w:szCs w:val="8"/>
          <w:lang w:val="en-GB"/>
        </w:rPr>
        <w:t xml:space="preserve"> </w:t>
      </w:r>
      <w:r w:rsidRPr="00DA2150">
        <w:rPr>
          <w:lang w:val="en-GB"/>
        </w:rPr>
        <w:t>Faculty of Engineering Sciences, Quevedo State Technical University</w:t>
      </w:r>
      <w:r>
        <w:rPr>
          <w:lang w:val="en-GB"/>
        </w:rPr>
        <w:t>, Ecuador</w:t>
      </w:r>
    </w:p>
    <w:p w14:paraId="30C4CAD3" w14:textId="77777777" w:rsidR="00EE520C" w:rsidRPr="008D1836" w:rsidRDefault="00EE520C" w:rsidP="00EE520C">
      <w:pPr>
        <w:pStyle w:val="Affiliation"/>
      </w:pPr>
      <w:r w:rsidRPr="008D1836">
        <w:rPr>
          <w:i w:val="0"/>
          <w:vertAlign w:val="superscript"/>
        </w:rPr>
        <w:t>b</w:t>
      </w:r>
      <w:r w:rsidRPr="008D1836">
        <w:rPr>
          <w:sz w:val="8"/>
          <w:szCs w:val="8"/>
        </w:rPr>
        <w:t xml:space="preserve"> </w:t>
      </w:r>
      <w:r>
        <w:t>Software Engineering Department,</w:t>
      </w:r>
      <w:r w:rsidRPr="008D1836">
        <w:t xml:space="preserve"> University of Grana</w:t>
      </w:r>
      <w:r>
        <w:t>da, Spain</w:t>
      </w:r>
    </w:p>
    <w:p w14:paraId="08A5DEB1" w14:textId="77777777" w:rsidR="00EE520C" w:rsidRDefault="00EE520C" w:rsidP="00EE520C">
      <w:pPr>
        <w:pStyle w:val="Abstract"/>
        <w:rPr>
          <w:lang w:val="en-GB"/>
        </w:rPr>
      </w:pPr>
      <w:bookmarkStart w:id="2" w:name="OLE_LINK175"/>
      <w:bookmarkStart w:id="3" w:name="OLE_LINK174"/>
      <w:r>
        <w:rPr>
          <w:b/>
          <w:lang w:val="en-GB"/>
        </w:rPr>
        <w:t>Abstract.</w:t>
      </w:r>
      <w:r>
        <w:rPr>
          <w:lang w:val="en-GB"/>
        </w:rPr>
        <w:t xml:space="preserve"> This paper presents a system consisting of a smart medicine dispenser of solid medications (pills, </w:t>
      </w:r>
      <w:proofErr w:type="gramStart"/>
      <w:r>
        <w:rPr>
          <w:lang w:val="en-GB"/>
        </w:rPr>
        <w:t>capsules,…</w:t>
      </w:r>
      <w:proofErr w:type="gramEnd"/>
      <w:r>
        <w:rPr>
          <w:lang w:val="en-GB"/>
        </w:rPr>
        <w:t xml:space="preserve">) and a mobile application for its configuration and management. </w:t>
      </w:r>
      <w:r>
        <w:t>The main idea is to offer a solution to help people (especially vulnerable ones) to avoid incorrect medication intakes.</w:t>
      </w:r>
      <w:r>
        <w:rPr>
          <w:lang w:val="en-GB"/>
        </w:rPr>
        <w:t xml:space="preserve"> In this regard, the smart dispenser delivers the required medication if two conditions are met: (1) it is the scheduled time for a medication intake, and (2) the person who removes the medication from the dispenser (patient or caregiver) can be identified and is authorized to do so. Person identification and authorization is performed through facial recognition</w:t>
      </w:r>
      <w:r w:rsidRPr="00755E0A">
        <w:rPr>
          <w:lang w:val="en-GB"/>
        </w:rPr>
        <w:t xml:space="preserve"> </w:t>
      </w:r>
      <w:bookmarkStart w:id="4" w:name="OLE_LINK221"/>
      <w:r>
        <w:rPr>
          <w:lang w:val="en-GB"/>
        </w:rPr>
        <w:t>by the dispenser</w:t>
      </w:r>
      <w:bookmarkEnd w:id="4"/>
      <w:r>
        <w:rPr>
          <w:lang w:val="en-GB"/>
        </w:rPr>
        <w:t xml:space="preserve"> and through a username and a password</w:t>
      </w:r>
      <w:r w:rsidRPr="00755E0A">
        <w:rPr>
          <w:lang w:val="en-GB"/>
        </w:rPr>
        <w:t xml:space="preserve"> </w:t>
      </w:r>
      <w:bookmarkStart w:id="5" w:name="OLE_LINK222"/>
      <w:r>
        <w:rPr>
          <w:lang w:val="en-GB"/>
        </w:rPr>
        <w:t>by the mobile application</w:t>
      </w:r>
      <w:bookmarkEnd w:id="5"/>
      <w:r>
        <w:rPr>
          <w:lang w:val="en-GB"/>
        </w:rPr>
        <w:t xml:space="preserve">. </w:t>
      </w:r>
      <w:r>
        <w:t xml:space="preserve">Moreover, the system reminds the users whenever a medication intake should take place through mobile notifications and lights and sounds emitted by the dispenser. </w:t>
      </w:r>
      <w:r>
        <w:rPr>
          <w:lang w:val="en-GB"/>
        </w:rPr>
        <w:t>The system development has been guided by a Test-Driven Development Methodology for Internet of Things (IoT)-based Systems to promote its quality and reliability.</w:t>
      </w:r>
    </w:p>
    <w:p w14:paraId="5E5CDE34" w14:textId="77777777" w:rsidR="00EE520C" w:rsidRDefault="00EE520C" w:rsidP="00EE520C">
      <w:pPr>
        <w:pStyle w:val="Keywords"/>
        <w:rPr>
          <w:lang w:val="en-GB"/>
        </w:rPr>
      </w:pPr>
      <w:r>
        <w:rPr>
          <w:b/>
          <w:lang w:val="en-GB"/>
        </w:rPr>
        <w:t>Keywords.</w:t>
      </w:r>
      <w:r>
        <w:rPr>
          <w:lang w:val="en-GB"/>
        </w:rPr>
        <w:t xml:space="preserve"> Smart system, medicine dispenser, facial recognition, mobile application, </w:t>
      </w:r>
      <w:bookmarkEnd w:id="2"/>
      <w:bookmarkEnd w:id="3"/>
      <w:r>
        <w:rPr>
          <w:lang w:val="en-GB"/>
        </w:rPr>
        <w:t>Internet of Things (IoT), elderly</w:t>
      </w:r>
    </w:p>
    <w:p w14:paraId="2BC549AF" w14:textId="77777777" w:rsidR="00EE520C" w:rsidRDefault="00EE520C" w:rsidP="00EE520C">
      <w:pPr>
        <w:pStyle w:val="Ttulo1"/>
      </w:pPr>
      <w:r>
        <w:t>Introduction</w:t>
      </w:r>
    </w:p>
    <w:p w14:paraId="4AA87B6A" w14:textId="77777777" w:rsidR="00EE520C" w:rsidRPr="0088694E" w:rsidRDefault="00EE520C" w:rsidP="00EE520C">
      <w:pPr>
        <w:pStyle w:val="NoindentNormal"/>
        <w:rPr>
          <w:lang w:val="en-GB"/>
        </w:rPr>
      </w:pPr>
      <w:r>
        <w:rPr>
          <w:lang w:val="en-GB"/>
        </w:rPr>
        <w:t xml:space="preserve">Population ageing is a worldwide concern, due to the system-changing effects that it implies: well-being and social policies, economical sustainability, availability of public services, etc. For example, according to the United Nations </w:t>
      </w:r>
      <w:r w:rsidRPr="00E34AD7">
        <w:fldChar w:fldCharType="begin" w:fldLock="1"/>
      </w:r>
      <w:r w:rsidRPr="0088694E">
        <w:rPr>
          <w:lang w:val="en-GB"/>
        </w:rPr>
        <w:instrText>ADDIN CSL_CITATION {"citationItems":[{"id":"ITEM-1","itemData":{"DOI":"10.1108/09574099810805708","ISSN":"0957-4093","URL":"https://population.un.org/wpp/Download/Standard/CSV/","abstract":"The 2015 Revision of World Population Prospects is the twenty-fourth round of official United Nations population estimates and projections that have been prepared by the Population Division of the Department of Economic and Social Affairs of the United Nations Secretariat. The main results are presented in a series of Excel files displaying key demographic indicators for each development group, income group, major area, region and country for selected periods or dates within 1950-2100. A publication labelled Key findings and advance tables, which provide insights on the results of this latest revision, is also made available here.","accessed":{"date-parts":[["2020","4","7"]]},"author":[{"dropping-particle":"","family":"UN Department of Economics and Social Affairs","given":"","non-dropping-particle":"","parse-names":false,"suffix":""}],"container-title":"The International Journal of Logistics Management","id":"ITEM-1","issue":"1","issued":{"date-parts":[["2015","8","28"]]},"page":"1-13","title":"World Population Prospects - Population Division - United Nations","type":"webpage","volume":"9"},"uris":["http://www.mendeley.com/documents/?uuid=a08f66be-fa4f-3628-86b8-41491f071235"]}],"mendeley":{"formattedCitation":"[1]","plainTextFormattedCitation":"[1]","previouslyFormattedCitation":"[1]"},"properties":{"noteIndex":0},"schema":"https://github.com/citation-style-language/schema/raw/master/csl-citation.json"}</w:instrText>
      </w:r>
      <w:r w:rsidRPr="00E34AD7">
        <w:fldChar w:fldCharType="separate"/>
      </w:r>
      <w:r w:rsidRPr="0088694E">
        <w:rPr>
          <w:noProof/>
          <w:lang w:val="en-GB"/>
        </w:rPr>
        <w:t>[1]</w:t>
      </w:r>
      <w:r w:rsidRPr="00E34AD7">
        <w:fldChar w:fldCharType="end"/>
      </w:r>
      <w:r>
        <w:rPr>
          <w:lang w:val="en-GB"/>
        </w:rPr>
        <w:t xml:space="preserve">, 36.81% of the forecasted population (16,062,075 </w:t>
      </w:r>
      <w:bookmarkStart w:id="6" w:name="OLE_LINK223"/>
      <w:r>
        <w:rPr>
          <w:lang w:val="en-GB"/>
        </w:rPr>
        <w:t>people</w:t>
      </w:r>
      <w:bookmarkEnd w:id="6"/>
      <w:r>
        <w:rPr>
          <w:lang w:val="en-GB"/>
        </w:rPr>
        <w:t>) will be elderly (over 65 years old)</w:t>
      </w:r>
      <w:r w:rsidRPr="001401AE">
        <w:rPr>
          <w:lang w:val="en-GB"/>
        </w:rPr>
        <w:t xml:space="preserve"> </w:t>
      </w:r>
      <w:bookmarkStart w:id="7" w:name="OLE_LINK224"/>
      <w:bookmarkStart w:id="8" w:name="OLE_LINK225"/>
      <w:r>
        <w:rPr>
          <w:lang w:val="en-GB"/>
        </w:rPr>
        <w:t>in Spain</w:t>
      </w:r>
      <w:bookmarkEnd w:id="7"/>
      <w:bookmarkEnd w:id="8"/>
      <w:r w:rsidRPr="003B2283">
        <w:rPr>
          <w:lang w:val="en-GB"/>
        </w:rPr>
        <w:t xml:space="preserve"> </w:t>
      </w:r>
      <w:bookmarkStart w:id="9" w:name="OLE_LINK226"/>
      <w:r>
        <w:rPr>
          <w:lang w:val="en-GB"/>
        </w:rPr>
        <w:t>by 2050</w:t>
      </w:r>
      <w:bookmarkEnd w:id="9"/>
      <w:r>
        <w:rPr>
          <w:lang w:val="en-GB"/>
        </w:rPr>
        <w:t xml:space="preserve">. Likewise, 22.35% of the United States of America population (84,813,265 people) </w:t>
      </w:r>
      <w:r w:rsidRPr="003B2283">
        <w:rPr>
          <w:lang w:val="en-GB"/>
        </w:rPr>
        <w:t>will also be elderly</w:t>
      </w:r>
      <w:r>
        <w:rPr>
          <w:lang w:val="en-GB"/>
        </w:rPr>
        <w:t xml:space="preserve"> by that year</w:t>
      </w:r>
      <w:r w:rsidRPr="0088694E">
        <w:rPr>
          <w:lang w:val="en-GB"/>
        </w:rPr>
        <w:t>.</w:t>
      </w:r>
    </w:p>
    <w:p w14:paraId="3C937E3B" w14:textId="77777777" w:rsidR="00EE520C" w:rsidRPr="0088694E" w:rsidRDefault="00EE520C" w:rsidP="00EE520C">
      <w:pPr>
        <w:rPr>
          <w:lang w:val="en-GB"/>
        </w:rPr>
      </w:pPr>
      <w:r>
        <w:t>Nonetheless, life expectancy is steadily growing every year. According to the data published by the European Commission, life expectancy in Europe in 2018 was between 70.1 (Latvia) and 81.9 years old (Switzerland), and has an average growth of 0.3 years per year</w:t>
      </w:r>
      <w:r w:rsidRPr="0088694E">
        <w:rPr>
          <w:lang w:val="en-GB"/>
        </w:rPr>
        <w:t xml:space="preserve"> </w:t>
      </w:r>
      <w:r w:rsidRPr="00E34AD7">
        <w:fldChar w:fldCharType="begin" w:fldLock="1"/>
      </w:r>
      <w:r w:rsidRPr="0088694E">
        <w:rPr>
          <w:lang w:val="en-GB"/>
        </w:rPr>
        <w:instrText>ADDIN CSL_CITATION {"citationItems":[{"id":"ITEM-1","itemData":{"URL":"https://ec.europa.eu/eurostat/databrowser/view/tps00208/default/table?lang=en","abstract":"Life expectancy at birth is defined as the mean number of years still to be lived by a person at birth -, if subjected throughout the rest of his or her life to the current mortality conditions.","accessed":{"date-parts":[["2020","4","8"]]},"author":[{"dropping-particle":"","family":"Eurostat","given":"","non-dropping-particle":"","parse-names":false,"suffix":""}],"container-title":"Life expectancy at birth by sex","id":"ITEM-1","issued":{"date-parts":[["2020","2","27"]]},"title":"Statistics | Eurostat","type":"webpage"},"uris":["http://www.mendeley.com/documents/?uuid=9cc1d3be-0c4f-3720-b312-3929176319b3"]}],"mendeley":{"formattedCitation":"[2]","plainTextFormattedCitation":"[2]","previouslyFormattedCitation":"[2]"},"properties":{"noteIndex":0},"schema":"https://github.com/citation-style-language/schema/raw/master/csl-citation.json"}</w:instrText>
      </w:r>
      <w:r w:rsidRPr="00E34AD7">
        <w:fldChar w:fldCharType="separate"/>
      </w:r>
      <w:r w:rsidRPr="0088694E">
        <w:rPr>
          <w:noProof/>
          <w:lang w:val="en-GB"/>
        </w:rPr>
        <w:t>[2]</w:t>
      </w:r>
      <w:r w:rsidRPr="00E34AD7">
        <w:fldChar w:fldCharType="end"/>
      </w:r>
      <w:r w:rsidRPr="0088694E">
        <w:rPr>
          <w:lang w:val="en-GB"/>
        </w:rPr>
        <w:t xml:space="preserve">. </w:t>
      </w:r>
      <w:r>
        <w:rPr>
          <w:lang w:val="en-GB"/>
        </w:rPr>
        <w:t xml:space="preserve">That is, it could be </w:t>
      </w:r>
      <w:r w:rsidRPr="0069338C">
        <w:rPr>
          <w:lang w:val="en-GB"/>
        </w:rPr>
        <w:t xml:space="preserve">roughly </w:t>
      </w:r>
      <w:r>
        <w:rPr>
          <w:lang w:val="en-GB"/>
        </w:rPr>
        <w:t>in the range between 80 and 92 years old</w:t>
      </w:r>
      <w:r w:rsidRPr="003B2283">
        <w:rPr>
          <w:lang w:val="en-GB"/>
        </w:rPr>
        <w:t xml:space="preserve"> </w:t>
      </w:r>
      <w:r>
        <w:rPr>
          <w:lang w:val="en-GB"/>
        </w:rPr>
        <w:t>by 2050</w:t>
      </w:r>
      <w:r>
        <w:t>.</w:t>
      </w:r>
    </w:p>
    <w:p w14:paraId="015E666B" w14:textId="185767BD" w:rsidR="00EE520C" w:rsidRPr="0088694E" w:rsidRDefault="00EE520C" w:rsidP="00EE520C">
      <w:pPr>
        <w:rPr>
          <w:lang w:val="en-GB"/>
        </w:rPr>
      </w:pPr>
      <w:r w:rsidRPr="0088694E">
        <w:rPr>
          <w:lang w:val="en-GB"/>
        </w:rPr>
        <w:t xml:space="preserve">One </w:t>
      </w:r>
      <w:r>
        <w:rPr>
          <w:lang w:val="en-GB"/>
        </w:rPr>
        <w:t xml:space="preserve">of </w:t>
      </w:r>
      <w:r w:rsidRPr="0088694E">
        <w:rPr>
          <w:lang w:val="en-GB"/>
        </w:rPr>
        <w:t xml:space="preserve">the side effects of the </w:t>
      </w:r>
      <w:bookmarkStart w:id="10" w:name="OLE_LINK228"/>
      <w:bookmarkStart w:id="11" w:name="OLE_LINK229"/>
      <w:r w:rsidRPr="0088694E">
        <w:rPr>
          <w:lang w:val="en-GB"/>
        </w:rPr>
        <w:t xml:space="preserve">population ageing </w:t>
      </w:r>
      <w:bookmarkEnd w:id="10"/>
      <w:bookmarkEnd w:id="11"/>
      <w:r w:rsidRPr="0088694E">
        <w:rPr>
          <w:lang w:val="en-GB"/>
        </w:rPr>
        <w:t xml:space="preserve">is the widespread impact of many chronic diseases and conditions: diabetes, high blood pressure, heart conditions, cognitive impairment, etc. </w:t>
      </w:r>
      <w:r>
        <w:t xml:space="preserve">In that sense, researchers are proposing Internet of Things </w:t>
      </w:r>
      <w:r>
        <w:lastRenderedPageBreak/>
        <w:t>(IoT)-based systems and smart environments to help elderly people to deal with their consequences</w:t>
      </w:r>
      <w:r w:rsidRPr="0088694E">
        <w:rPr>
          <w:lang w:val="en-GB"/>
        </w:rPr>
        <w:t xml:space="preserve"> </w:t>
      </w:r>
      <w:r w:rsidRPr="00E34AD7">
        <w:fldChar w:fldCharType="begin" w:fldLock="1"/>
      </w:r>
      <w:r>
        <w:rPr>
          <w:lang w:val="en-GB"/>
        </w:rPr>
        <w:instrText>ADDIN CSL_CITATION {"citationItems":[{"id":"ITEM-1","itemData":{"DOI":"10.4018/978-1-5225-5972-6.ch008","ISBN":"9781522559726","abstract":"Internet of things (IoT) is a rapidly developing technology that connects various kinds of smart miniature things such as smart medical alert watches, smart vehicles, smart phones, smart running shoes, etc. Smart devices are connected through internet and can communicate to other smart devices in any part of the world in an automated manner. IoT environment often uses constrained devices with low energy, low processing capability, and low memory space. In order to prevent communication failure, a special kind of architecture is needed for IoT. This chapter presents a review of the basic architecture model, communication protocol of IoT, security aspects of IoT, and various IoT applications such as smart agriculture, water management, smart healthcare, smart home, smart industry, and smart vehicles.","author":[{"dropping-particle":"","family":"Baranidharan","given":"B.","non-dropping-particle":"","parse-names":false,"suffix":""}],"chapter-number":"8","container-title":"Handbook of Research on Cloud and Fog Computing Infrastructures for Data Science","editor":[{"dropping-particle":"","family":"Raj","given":"Pethuru","non-dropping-particle":"","parse-names":false,"suffix":""},{"dropping-particle":"","family":"Raman","given":"Anupama","non-dropping-particle":"","parse-names":false,"suffix":""}],"id":"ITEM-1","issued":{"date-parts":[["2018"]]},"page":"149-174","publisher":"IGI Global","title":"Internet of Things (IoT) Technologies, Architecture, Protocols, Security, and Applications: A Survey","type":"chapter"},"uris":["http://www.mendeley.com/documents/?uuid=0a6cf7ef-7c5c-4b93-a4be-63cacc49e304"]},{"id":"ITEM-2","itemData":{"DOI":"10.1007/978-3-030-42517-3_4","ISBN":"9783030425166","ISSN":"18650937","abstract":"This paper presents a development methodology for Internet of Things (IoT)-based Systems (IoTS) that gathers ideas from several of the most outstanding software development paradigms nowadays, such as Model-Driven Engineering (MDE) and Test-Driven Development (TDD), in addition to incorporating the principles that govern agile software development methodologies, such as SCRUM and XP. The methodology presented here, called Test-Driven Development Methodology for IoTS (TDDM4IoTS), has been proposed after an exhaustive review of different software development methodologies, leading us to conclude that none of them are specially oriented towards the development of IoTS. The methodology mainly consists of eleven phases, whose order of application can be established by the team that will develop the project in question. In this paper, we suggest an order to follow, as well as existing software tools that could be used as support for obtaining the corresponding deliverables at each phase.","author":[{"dropping-particle":"","family":"Guerrero-Ulloa","given":"Gleiston","non-dropping-particle":"","parse-names":false,"suffix":""},{"dropping-particle":"","family":"Hornos","given":"Miguel J.","non-dropping-particle":"","parse-names":false,"suffix":""},{"dropping-particle":"","family":"Rodríguez-Domínguez","given":"Carlos","non-dropping-particle":"","parse-names":false,"suffix":""}],"container-title":"Communications in Computer and Information Science","editor":[{"dropping-particle":"","family":"Botto-Tobar","given":"Miguel","non-dropping-particle":"","parse-names":false,"suffix":""},{"dropping-particle":"","family":"Zambrano Vizuete","given":"Marcelo","non-dropping-particle":"","parse-names":false,"suffix":""},{"dropping-particle":"","family":"Torres-Carrión","given":"Pablo","non-dropping-particle":"","parse-names":false,"suffix":""},{"dropping-particle":"","family":"Montes León","given":"Sergio","non-dropping-particle":"","parse-names":false,"suffix":""},{"dropping-particle":"","family":"Pizarro Vásquez","given":"Guillermo","non-dropping-particle":"","parse-names":false,"suffix":""},{"dropping-particle":"","family":"Durakovic","given":"Benjamin","non-dropping-particle":"","parse-names":false,"suffix":""}],"id":"ITEM-2","issued":{"date-parts":[["2020","12","3"]]},"page":"41-55","publisher":"Springer","publisher-place":"Quito","title":"TDDM4IoTS: A Test-Driven Development Methodology for Internet of Things (IoT)-Based Systems","type":"paper-conference","volume":"1193 CCIS"},"uris":["http://www.mendeley.com/documents/?uuid=6d658228-7672-3146-ad79-9b626c1b061a"]},{"id":"ITEM-3","itemData":{"DOI":"10.1007/978-3-030-05532-5_4","ISBN":"9783030055318","ISSN":"18650929","abstract":"The aging of the population in most developed countries has increased the need of proposing and adopting systems to monitor the behaviour of elder people with cognitive impairment. Home monitoring is particularly important for caregivers and relatives, who are in charge of these persons in potentially risky environments (e.g., the kitchen, the bathroom, the stairs, go out alone to the street, etc.), while they perform their household activities. On the other hand, the paradigm of Internet of Things (IoT) allows the interconnection of everyday objects to implement sophisticate, yet simple-to-use, computer systems. In this paper, we analyse the existing IoT-based proposals to monitor elder people at home. Moreover, we propose a generic design of an IoT-based home monitoring system that allows caregivers, relatives and/or emergency services to be notified of potentially risky demeanours. Finally, some scenarios or situations are presented in order to better understand the proposal, and to validate its design to cover some common use cases.","author":[{"dropping-particle":"","family":"Guerrero-Ulloa","given":"Gleiston","non-dropping-particle":"","parse-names":false,"suffix":""},{"dropping-particle":"","family":"Rodríguez-Domínguez","given":"Carlos","non-dropping-particle":"","parse-names":false,"suffix":""},{"dropping-particle":"","family":"Hornos","given":"Miguel J.","non-dropping-particle":"","parse-names":false,"suffix":""}],"container-title":"Communications in Computer and Information Science","editor":[{"dropping-particle":"","family":"Botto-Tobar","given":"M.","non-dropping-particle":"","parse-names":false,"suffix":""},{"dropping-particle":"","family":"Pizarro","given":"G.","non-dropping-particle":"","parse-names":false,"suffix":""},{"dropping-particle":"","family":"Zúñiga-Prieto","given":"M.","non-dropping-particle":"","parse-names":false,"suffix":""},{"dropping-particle":"","family":"D’Armas","given":"M.","non-dropping-particle":"","parse-names":false,"suffix":""},{"dropping-particle":"","family":"Zúñiga Sánchez","given":"M.;","non-dropping-particle":"","parse-names":false,"suffix":""}],"id":"ITEM-3","issued":{"date-parts":[["2019","8","29"]]},"page":"41-55","publisher":"Springer, Cham","title":"IoT-Based System to Help Care for Dependent Elderly","type":"paper-conference","volume":"895"},"uris":["http://www.mendeley.com/documents/?uuid=18b2db8a-e9b5-3c44-a296-dd133c0e04fa"]}],"mendeley":{"formattedCitation":"[3]–[5]","plainTextFormattedCitation":"[3]–[5]","previouslyFormattedCitation":"[19]–[21]"},"properties":{"noteIndex":0},"schema":"https://github.com/citation-style-language/schema/raw/master/csl-citation.json"}</w:instrText>
      </w:r>
      <w:r w:rsidRPr="00E34AD7">
        <w:fldChar w:fldCharType="separate"/>
      </w:r>
      <w:r w:rsidRPr="00EE520C">
        <w:rPr>
          <w:noProof/>
          <w:lang w:val="en-GB"/>
        </w:rPr>
        <w:t>[3]–[5]</w:t>
      </w:r>
      <w:r w:rsidRPr="00E34AD7">
        <w:fldChar w:fldCharType="end"/>
      </w:r>
      <w:r w:rsidRPr="0088694E">
        <w:rPr>
          <w:lang w:val="en-GB"/>
        </w:rPr>
        <w:t xml:space="preserve">. </w:t>
      </w:r>
      <w:r>
        <w:t>One of the aids that these systems can offer is to remind and ease medication intakes.</w:t>
      </w:r>
    </w:p>
    <w:p w14:paraId="1D8BC734" w14:textId="26462A06" w:rsidR="00EE520C" w:rsidRPr="006808BE" w:rsidRDefault="00EE520C" w:rsidP="00EE520C">
      <w:pPr>
        <w:rPr>
          <w:lang w:val="en-GB"/>
        </w:rPr>
      </w:pPr>
      <w:r>
        <w:t xml:space="preserve">Chronic diseases usually require people to intake many different medications at a very steady schedule. </w:t>
      </w:r>
      <w:r w:rsidRPr="0088694E">
        <w:rPr>
          <w:lang w:val="en-GB"/>
        </w:rPr>
        <w:t xml:space="preserve">However, due to cognitive </w:t>
      </w:r>
      <w:r>
        <w:rPr>
          <w:lang w:val="en-GB"/>
        </w:rPr>
        <w:t>decline</w:t>
      </w:r>
      <w:r w:rsidRPr="0088694E">
        <w:rPr>
          <w:lang w:val="en-GB"/>
        </w:rPr>
        <w:t xml:space="preserve">, elderly people are more prone to intake medications in a wrong way (e.g., more or less intakes than expected, at a different schedule, mix-up medications, etc.) </w:t>
      </w:r>
      <w:r>
        <w:rPr>
          <w:lang w:val="es-US"/>
        </w:rPr>
        <w:fldChar w:fldCharType="begin" w:fldLock="1"/>
      </w:r>
      <w:r>
        <w:rPr>
          <w:lang w:val="en-GB"/>
        </w:rPr>
        <w:instrText>ADDIN CSL_CITATION {"citationItems":[{"id":"ITEM-1","itemData":{"DOI":"10.1007/978-3-030-42520-3_35","ISBN":"9783030425197","ISSN":"18650937","abstract":"Over the years, people tend to fail to recall different activities of everyday life, especially those that are performed less frequently. Forgetting a medical appointment, a family member’s birthday, or to take a medicine, is a common problem for many older adults. Although Information and Communication Technologies provide several options to help older adults remember activities like these, many of them could feel discouraged by not being able to properly use these tools and take full advantage of them. In other cases, elderly people may feel intimidated and even refuse to interact with technological devices. For these reasons, this paper proposes the use of a conventional object, which can be found in any home, to help older adults remember certain activities. Specifically, an ordinary chair has been selected to be employed as a device to provide the necessary reminders. The reminders implemented in the designed prototype are provided by audio, lights and vibrations, things that users do not notice at first sight the presence of technology in the chair. This prototype was evaluated through a user study with the collaboration of older adults. The results of the evaluation were positive, which concludes that the proposal has a favorable reception. Thus, this proposal could provide an important contribution to the major goal of helping to improve the quality of life of the elderly population.","author":[{"dropping-particle":"","family":"Erazo","given":"Orlando","non-dropping-particle":"","parse-names":false,"suffix":""},{"dropping-particle":"","family":"Guerrero-Ulloa","given":"Gleiston","non-dropping-particle":"","parse-names":false,"suffix":""},{"dropping-particle":"","family":"Guzmán","given":"Dayana","non-dropping-particle":"","parse-names":false,"suffix":""},{"dropping-particle":"","family":"Cáceres","given":"Carlos","non-dropping-particle":"","parse-names":false,"suffix":""}],"container-title":"Communications in Computer and Information Science","editor":[{"dropping-particle":"","family":"Botto-Tobar","given":"Miguel","non-dropping-particle":"","parse-names":false,"suffix":""},{"dropping-particle":"","family":"Zambrano Vizuete","given":"Marcelo","non-dropping-particle":"","parse-names":false,"suffix":""},{"dropping-particle":"","family":"Torres-Carrión","given":"Pablo","non-dropping-particle":"","parse-names":false,"suffix":""},{"dropping-particle":"","family":"Montes León","given":"Sergio","non-dropping-particle":"","parse-names":false,"suffix":""},{"dropping-particle":"","family":"Pizarro Vásquez","given":"Guillermo","non-dropping-particle":"","parse-names":false,"suffix":""},{"dropping-particle":"","family":"Durakovic","given":"Benjamin","non-dropping-particle":"","parse-names":false,"suffix":""}],"id":"ITEM-1","issued":{"date-parts":[["2020","12","3"]]},"page":"439-448","publisher":"Springer","publisher-place":"Quito","title":"From a Common Chair to a Device that Issues Reminders to Seniors","type":"paper-conference","volume":"1194 CCIS"},"uris":["http://www.mendeley.com/documents/?uuid=729f4fcd-74d4-37a6-9c06-c39a57a484bc"]}],"mendeley":{"formattedCitation":"[6]","plainTextFormattedCitation":"[6]","previouslyFormattedCitation":"[22]"},"properties":{"noteIndex":0},"schema":"https://github.com/citation-style-language/schema/raw/master/csl-citation.json"}</w:instrText>
      </w:r>
      <w:r>
        <w:rPr>
          <w:lang w:val="es-US"/>
        </w:rPr>
        <w:fldChar w:fldCharType="separate"/>
      </w:r>
      <w:r w:rsidRPr="00EE520C">
        <w:rPr>
          <w:noProof/>
          <w:lang w:val="en-GB"/>
        </w:rPr>
        <w:t>[6]</w:t>
      </w:r>
      <w:r>
        <w:rPr>
          <w:lang w:val="es-US"/>
        </w:rPr>
        <w:fldChar w:fldCharType="end"/>
      </w:r>
      <w:r w:rsidRPr="006808BE">
        <w:rPr>
          <w:lang w:val="en-GB"/>
        </w:rPr>
        <w:t xml:space="preserve">. </w:t>
      </w:r>
      <w:bookmarkStart w:id="12" w:name="OLE_LINK193"/>
      <w:bookmarkStart w:id="13" w:name="OLE_LINK194"/>
      <w:r w:rsidRPr="0088694E">
        <w:rPr>
          <w:lang w:val="en-GB"/>
        </w:rPr>
        <w:t xml:space="preserve">In fact, according to Singh et al. </w:t>
      </w:r>
      <w:r w:rsidRPr="00E34AD7">
        <w:fldChar w:fldCharType="begin" w:fldLock="1"/>
      </w:r>
      <w:r>
        <w:rPr>
          <w:lang w:val="en-GB"/>
        </w:rPr>
        <w:instrText>ADDIN CSL_CITATION {"citationItems":[{"id":"ITEM-1","itemData":{"DOI":"10.1109/ICCCNT45670.2019.8944886","ISBN":"9781538659069","abstract":"With the growing pace of the medical industry new techniques and methodologies need to be implemented. Internet of medical things (IoMT) has been on the rise as it provides medical services, smart architectures, an enhanced platform for the doctors, hospitals and patients to interact and produce better healthcare levels. In this paper we develop a multilayer architecture sensing and collecting data regarding the patient's vitals. Then it relays the information to an android app and alert is produced in case of any anomaly in the data recorded. Based on the data and specific settings the dispenser is activated and care has been taken to ensure that the pill dispensed reaches the patient. The prototype has been built and tested to illustrate the smart connected society.","author":[{"dropping-particle":"","family":"Singh","given":"Ujjwal","non-dropping-particle":"","parse-names":false,"suffix":""},{"dropping-particle":"","family":"Sharad","given":"Anirudh","non-dropping-particle":"","parse-names":false,"suffix":""},{"dropping-particle":"","family":"Kumar","given":"Parveen","non-dropping-particle":"","parse-names":false,"suffix":""}],"container-title":"2019 10th International Conference on Computing, Communication and Networking Technologies, ICCCNT 2019","id":"ITEM-1","issued":{"date-parts":[["2019"]]},"page":"1-5","title":"IoMT Based Pill Dispensing System","type":"paper-conference"},"uris":["http://www.mendeley.com/documents/?uuid=2880de85-c772-4cb8-939c-d5d86fa5ff56"]}],"mendeley":{"formattedCitation":"[7]","plainTextFormattedCitation":"[7]","previouslyFormattedCitation":"[33]"},"properties":{"noteIndex":0},"schema":"https://github.com/citation-style-language/schema/raw/master/csl-citation.json"}</w:instrText>
      </w:r>
      <w:r w:rsidRPr="00E34AD7">
        <w:fldChar w:fldCharType="separate"/>
      </w:r>
      <w:r w:rsidRPr="00EE520C">
        <w:rPr>
          <w:noProof/>
          <w:lang w:val="en-GB"/>
        </w:rPr>
        <w:t>[7]</w:t>
      </w:r>
      <w:r w:rsidRPr="00E34AD7">
        <w:fldChar w:fldCharType="end"/>
      </w:r>
      <w:r w:rsidRPr="0088694E">
        <w:rPr>
          <w:lang w:val="en-GB"/>
        </w:rPr>
        <w:t>, an estimated 25% of the elderly population does not intake their medication according to the professional prescription.</w:t>
      </w:r>
      <w:bookmarkEnd w:id="12"/>
      <w:bookmarkEnd w:id="13"/>
      <w:r w:rsidRPr="0088694E">
        <w:rPr>
          <w:lang w:val="en-GB"/>
        </w:rPr>
        <w:t xml:space="preserve"> </w:t>
      </w:r>
      <w:r w:rsidRPr="00013063">
        <w:t xml:space="preserve">A wrong </w:t>
      </w:r>
      <w:r>
        <w:t>medication</w:t>
      </w:r>
      <w:r w:rsidRPr="00013063">
        <w:t xml:space="preserve"> intake can lead to many negative situations</w:t>
      </w:r>
      <w:r>
        <w:t xml:space="preserve">, such as health worsening, increased amount of hospitalizations, or even a premature death </w:t>
      </w:r>
      <w:r w:rsidRPr="00E34AD7">
        <w:fldChar w:fldCharType="begin" w:fldLock="1"/>
      </w:r>
      <w:r>
        <w:rPr>
          <w:lang w:val="en-GB"/>
        </w:rPr>
        <w:instrText>ADDIN CSL_CITATION {"citationItems":[{"id":"ITEM-1","itemData":{"DOI":"10.1016/j.future.2013.09.026","ISSN":"0167739X","abstract":"A wide range of specific health issues affects the elderly, but one particularly significant issue in geriatric healthcare is non-adherence to medication regimens, particularly among elderly patients living alone. To address this problem, a range of electronic pillbox devices has been developed. Although these may offer a partial solution to this problem by ameliorating the issue of failing memory, it is important to have a full picture of medication adherence that includes other aspects besides forgetfulness. This article proposes an empathetic u-pillbox system that aims to overcome the shortcomings of existing systems in ensuring adherence to a medication regime and makes an effort to design a holistic elderly healthcare framework by supporting additional functionalities like providing personalized services to the elderly based on an awareness of their individual situations by placing emphases on understanding of the elderly and provision of humanistic care. This system consists of three main processes: data acquisition of the elderly situation and medicine taking state; data analysis and elderly model enhancement; and provision of empathetic services to the elderly, in which cyber-I, human model, data cycle for the spiral quality of model enhancement, knowledge fusion towards wisdom for providing smart services are our critical concepts and techniques. This article will describe the system by going through three scenarios concerning the elderly using and interacting with the proposed u-pillbox system. Although this system is designated for geriatric healthcare, it has a potential extension to general health monitoring and care at home. Moreover, there are many potential applications in clinic or hospital medication care systems. We believe the proposed framework to be a promising approach to one of the great social challenges facing societies in the 21st century. © 2013 Elsevier B.V. All rights reserved.","author":[{"dropping-particle":"","family":"Huang","given":"Runhe","non-dropping-particle":"","parse-names":false,"suffix":""},{"dropping-particle":"","family":"Zhao","given":"Xin","non-dropping-particle":"","parse-names":false,"suffix":""},{"dropping-particle":"","family":"Ma","given":"Jianhua","non-dropping-particle":"","parse-names":false,"suffix":""}],"container-title":"Future Generation Computer Systems","id":"ITEM-1","issued":{"date-parts":[["2014"]]},"note":"Special Section: Innovative Methods and Algorithms for Advanced Data-Intensive Computing Special Section: Semantics, Intelligent processing and services for big data Special Section: Advances in Data-Intensive Modelling and Simulation Special Section: Hybrid Intelligence for Growing Internet and its Applications","page":"404-416","title":"The contours of a human individual model based empathetic u-pillbox system for humanistic geriatric healthcare","type":"article-journal","volume":"37"},"uris":["http://www.mendeley.com/documents/?uuid=6fdc94a9-5693-4913-a1bc-80d607d29255"]},{"id":"ITEM-2","itemData":{"DOI":"10.1109/ISS1.2019.8907996","ISBN":"9781538677995","abstract":"Now a day's, most of the people are encountered with some health-related problems and they need regular medications. From a survey, about 65% of people forget to take their medicines at right time. To avoid the medication non-adherence, a system has been proposed using an IOT Platform, sensors and with the medical box. An IMB model with wireless connectivity (WiFi module) helps patients and doctors to be in closer communication. The model which has been developed has an intelligent medical setup that alerts the patients to take their medications at the right time. At the same time, the Doctor can check the patient's health condition using the sensors remotely. The sensors used will continuously monitor the patient's health. If there is any variation then the doctor varies the number of pills to be taken. In case if the patient forgets to take the pills even after the alert, then the information of skipped dosages will be available in the server. The doctor can remotely update the medication details in the IOT server and timely updates about medicines are available to patients. This project is claimed to be the best solution for intimating the patient to take medicines regularly and continuous monitoring of the patient's health.","author":[{"dropping-particle":"","family":"Jaipriya","given":"S.","non-dropping-particle":"","parse-names":false,"suffix":""},{"dropping-particle":"","family":"Aishwarya","given":"R.","non-dropping-particle":"","parse-names":false,"suffix":""},{"dropping-particle":"","family":"Akash","given":"N. B.","non-dropping-particle":"","parse-names":false,"suffix":""},{"dropping-particle":"","family":"Jeyadevi","given":"A. P.","non-dropping-particle":"","parse-names":false,"suffix":""}],"container-title":"Proceedings of the International Conference on Intelligent Sustainable Systems, ICISS 2019","id":"ITEM-2","issued":{"date-parts":[["2019","2"]]},"page":"565-569","title":"An intelligent medical box remotely controlled by doctor","type":"paper-conference"},"uris":["http://www.mendeley.com/documents/?uuid=bf98becd-95f8-474f-a13f-7cb3d86b34dd"]},{"id":"ITEM-3","itemData":{"DOI":"10.1109/EMBC.2013.6611236","ISBN":"9781457702167","ISSN":"1557170X","abstract":"The intake of prescribed medication presents a challenge, in particular for elderly people and in cases where a variety of medications have to be taken in accordance to a complex schedule. To support patients with this task, an mHealth-concept was developed and evaluated in the course of a clinical trial. The system used a multimodal user interface concept, i.e. both RFID tags and barcodes to identify and document the intake of medications. Results of the clinical study with 20 patients indicate that the multimodal mHealth concept utilizing barcode and RFID tags enabled easy-to-use medication management. Although further clinical evaluation is needed to assess whether such a tool can also enhance adherence, the system shows the potential for targeting the problem of medication management with mHealth methods. © 2013 IEEE.","author":[{"dropping-particle":"","family":"Schreier","given":"Gunter","non-dropping-particle":"","parse-names":false,"suffix":""},{"dropping-particle":"","family":"Schwarz","given":"Mark","non-dropping-particle":"","parse-names":false,"suffix":""},{"dropping-particle":"","family":"Modre-Osprian","given":"Robert","non-dropping-particle":"","parse-names":false,"suffix":""},{"dropping-particle":"","family":"Kastner","given":"Peter","non-dropping-particle":"","parse-names":false,"suffix":""},{"dropping-particle":"","family":"Scherr","given":"Daniel","non-dropping-particle":"","parse-names":false,"suffix":""},{"dropping-particle":"","family":"Fruhwald","given":"Friedrich","non-dropping-particle":"","parse-names":false,"suffix":""}],"container-title":"Proceedings of the Annual International Conference of the IEEE Engineering in Medicine and Biology Society, EMBS","id":"ITEM-3","issued":{"date-parts":[["2013"]]},"page":"7270-7273","title":"Design and evaluation of a multimodal mHealth based medication management system for patient self administration","type":"paper-conference"},"uris":["http://www.mendeley.com/documents/?uuid=63023cc9-53ed-471e-be92-d946e49050d6"]}],"mendeley":{"formattedCitation":"[8]–[10]","plainTextFormattedCitation":"[8]–[10]","previouslyFormattedCitation":"[23]–[25]"},"properties":{"noteIndex":0},"schema":"https://github.com/citation-style-language/schema/raw/master/csl-citation.json"}</w:instrText>
      </w:r>
      <w:r w:rsidRPr="00E34AD7">
        <w:fldChar w:fldCharType="separate"/>
      </w:r>
      <w:r w:rsidRPr="00EE520C">
        <w:rPr>
          <w:noProof/>
          <w:lang w:val="en-GB"/>
        </w:rPr>
        <w:t>[8]–[10]</w:t>
      </w:r>
      <w:r w:rsidRPr="00E34AD7">
        <w:fldChar w:fldCharType="end"/>
      </w:r>
      <w:r w:rsidRPr="006808BE">
        <w:rPr>
          <w:lang w:val="en-GB"/>
        </w:rPr>
        <w:t xml:space="preserve">. </w:t>
      </w:r>
    </w:p>
    <w:p w14:paraId="1665CF71" w14:textId="77777777" w:rsidR="00EE520C" w:rsidRDefault="00EE520C" w:rsidP="00EE520C">
      <w:pPr>
        <w:rPr>
          <w:lang w:val="en-GB"/>
        </w:rPr>
      </w:pPr>
      <w:r>
        <w:t xml:space="preserve">In this paper, we present a system consisting of a smart medicine dispenser and a mobile application for its configuration and management. The dispenser emits </w:t>
      </w:r>
      <w:bookmarkStart w:id="14" w:name="OLE_LINK232"/>
      <w:r>
        <w:t>a sound</w:t>
      </w:r>
      <w:bookmarkEnd w:id="14"/>
      <w:r>
        <w:t xml:space="preserve"> and lights </w:t>
      </w:r>
      <w:r w:rsidRPr="00E12C38">
        <w:rPr>
          <w:lang w:val="en-GB"/>
        </w:rPr>
        <w:t>up an LED</w:t>
      </w:r>
      <w:r>
        <w:rPr>
          <w:lang w:val="en-GB"/>
        </w:rPr>
        <w:t xml:space="preserve"> to alert the patient that it is time to take his/her medication. When he/she is close to </w:t>
      </w:r>
      <w:r>
        <w:t xml:space="preserve">the smart medicine dispenser, it will identify him/her through facial recognition and deliver the </w:t>
      </w:r>
      <w:bookmarkStart w:id="15" w:name="OLE_LINK230"/>
      <w:r>
        <w:t xml:space="preserve">prescribed </w:t>
      </w:r>
      <w:bookmarkEnd w:id="15"/>
      <w:r>
        <w:t xml:space="preserve">medication. If the medication is not removed during the expected timings, a notification is sent to the caregiver through the mobile application so that she/he can act consequently. The mobile application can also deliver reminders to those patients able to use a smartphone. This is useful when they are not close to the dispenser at the schedule time for a medication intake. Moreover, it allows registering several patients, as well as managing the medication schedule and even multiple smart dispensers. </w:t>
      </w:r>
    </w:p>
    <w:p w14:paraId="5AD3CDD8" w14:textId="77777777" w:rsidR="00EE520C" w:rsidRDefault="00EE520C" w:rsidP="00EE520C">
      <w:pPr>
        <w:rPr>
          <w:lang w:val="en-GB"/>
        </w:rPr>
      </w:pPr>
      <w:r>
        <w:rPr>
          <w:lang w:val="en-GB"/>
        </w:rPr>
        <w:t>The remainder of this paper is structured as follows. Section 2 presents some previous works related to smart medicine dispensers. Section 3 describes the proposed system. Finally, Section 4 outlines our conclusions and future work.</w:t>
      </w:r>
    </w:p>
    <w:p w14:paraId="0A8CCAF9" w14:textId="77777777" w:rsidR="00EE520C" w:rsidRDefault="00EE520C" w:rsidP="00EE520C">
      <w:pPr>
        <w:pStyle w:val="Ttulo1"/>
        <w:rPr>
          <w:szCs w:val="20"/>
          <w:lang w:eastAsia="en-US"/>
        </w:rPr>
      </w:pPr>
      <w:r>
        <w:rPr>
          <w:lang w:val="en-GB" w:eastAsia="en-US"/>
        </w:rPr>
        <w:t>Related Work</w:t>
      </w:r>
    </w:p>
    <w:p w14:paraId="5653790A" w14:textId="5B09D970" w:rsidR="00EE520C" w:rsidRPr="002E5CD7" w:rsidRDefault="00EE520C" w:rsidP="00EE520C">
      <w:pPr>
        <w:pStyle w:val="NoindentNormal"/>
        <w:rPr>
          <w:lang w:val="en-GB"/>
        </w:rPr>
      </w:pPr>
      <w:r>
        <w:rPr>
          <w:lang w:val="en-GB"/>
        </w:rPr>
        <w:t xml:space="preserve">IoT is a lifestyle transforming computing paradigm </w:t>
      </w:r>
      <w:r>
        <w:rPr>
          <w:lang w:val="en-GB"/>
        </w:rPr>
        <w:fldChar w:fldCharType="begin" w:fldLock="1"/>
      </w:r>
      <w:r>
        <w:rPr>
          <w:lang w:val="en-GB"/>
        </w:rPr>
        <w:instrText>ADDIN CSL_CITATION {"citationItems":[{"id":"ITEM-1","itemData":{"DOI":"10.1016/J.COMNET.2010.05.010","abstract":"This paper addresses the Internet of Things. Main enabling factor of this promising paradigm is the integration of several technologies and communications solutions. Identification and tracking technologies, wired and wireless sensor and actuator networks, enhanced communication protocols (shared with the Next Generation Internet), and distributed intelligence for smart objects are just the most relevant. As one can easily imagine, any serious contribution to the advance of the Internet of Things must necessarily be the result of synergetic activities conducted in different fields of knowledge, such as telecommunications, informatics, electronics and social science. In such a complex scenario, this survey is directed to those who want to approach this complex discipline and contribute to its development. Different visions of this Internet of Things paradigm are reported and enabling technologies reviewed. What emerges is that still major issues shall be faced by the research community. The most relevant among them are addressed in details.","author":[{"dropping-particle":"","family":"Atzori","given":"Luigi","non-dropping-particle":"","parse-names":false,"suffix":""},{"dropping-particle":"","family":"Iera","given":"Antonio","non-dropping-particle":"","parse-names":false,"suffix":""},{"dropping-particle":"","family":"Morabito","given":"Giacomo","non-dropping-particle":"","parse-names":false,"suffix":""}],"container-title":"Computer Networks","id":"ITEM-1","issue":"15","issued":{"date-parts":[["2010","10","28"]]},"page":"2787-2805","publisher":"Elsevier","title":"The Internet Of Things: A Survey","type":"article-journal","volume":"54"},"uris":["http://www.mendeley.com/documents/?uuid=75f5c2da-1e1f-39ef-a110-c1c2de5fa120"]}],"mendeley":{"formattedCitation":"[11]","plainTextFormattedCitation":"[11]","previouslyFormattedCitation":"[39]"},"properties":{"noteIndex":0},"schema":"https://github.com/citation-style-language/schema/raw/master/csl-citation.json"}</w:instrText>
      </w:r>
      <w:r>
        <w:rPr>
          <w:lang w:val="en-GB"/>
        </w:rPr>
        <w:fldChar w:fldCharType="separate"/>
      </w:r>
      <w:r w:rsidRPr="00EE520C">
        <w:rPr>
          <w:noProof/>
          <w:lang w:val="en-GB"/>
        </w:rPr>
        <w:t>[11]</w:t>
      </w:r>
      <w:r>
        <w:rPr>
          <w:lang w:val="en-GB"/>
        </w:rPr>
        <w:fldChar w:fldCharType="end"/>
      </w:r>
      <w:r>
        <w:rPr>
          <w:lang w:val="en-GB"/>
        </w:rPr>
        <w:t xml:space="preserve"> that can even lead to the fourth industrial revolution</w:t>
      </w:r>
      <w:r w:rsidRPr="002E5CD7">
        <w:rPr>
          <w:lang w:val="en-GB"/>
        </w:rPr>
        <w:t xml:space="preserve"> </w:t>
      </w:r>
      <w:r w:rsidRPr="004E7EA5">
        <w:rPr>
          <w:lang w:val="es-US"/>
        </w:rPr>
        <w:fldChar w:fldCharType="begin" w:fldLock="1"/>
      </w:r>
      <w:r>
        <w:rPr>
          <w:lang w:val="en-GB"/>
        </w:rPr>
        <w:instrText>ADDIN CSL_CITATION {"citationItems":[{"id":"ITEM-1","itemData":{"DOI":"10.1007/978-3-319-57870-5_1","ISBN":"978-3-319-57870-5","abstract":"Industrial Revolution emerged many improvements in manufacturing and service systems. Because of remarkable and rapid changes appeared in manufacturing and information technology, synergy aroused from the integration of the advancements in information technology, services and manufacturing were realized. These advancements conduced to the increasing productivity both in service systems and manufacturing environment. In recent years, manufacturing companies and service systems have been faced substantial challenges due to the necessity in the coordination and connection of disruptive concepts such as communication and networking (Industrial Internet), embedded systems (Cyber Physical Systems), adaptive robotics, cyber security, data analytics and artificial intelligence, and additive manufacturing. These advancements caused the extension of the developments in manufacturing and information technology, and these coordinated and communica-tive technologies are constituted to the term, Industry 4.0 which was first announced from German government as one of the key initiatives and highlights a new industrial revolution. As a result, Industry 4.0 indicates more productive systems; companies have been searching the right adaptation of this term. On the other hand, the achievement criteria and performance measurements of the transformation to Industry 4.0 are still uncertain. Additionally, a structured and systematic implementation roadmap is still not clear. Thus, in this study, the fundamental relevance between design principles and technologies is given and conceptual framework for Industry 4.0 is proposed concerning fundamentals of smart products and smart processes development.","author":[{"dropping-particle":"","family":"Salkin","given":"Ceren","non-dropping-particle":"","parse-names":false,"suffix":""},{"dropping-particle":"","family":"Oner","given":"Mahir","non-dropping-particle":"","parse-names":false,"suffix":""},{"dropping-particle":"","family":"Ustundag","given":"Alp","non-dropping-particle":"","parse-names":false,"suffix":""},{"dropping-particle":"","family":"Cevikcan","given":"Emre","non-dropping-particle":"","parse-names":false,"suffix":""}],"container-title":"Industry 4.0: Managing The Digital Transformation","editor":[{"dropping-particle":"","family":"Ustundag","given":"Alp","non-dropping-particle":"","parse-names":false,"suffix":""},{"dropping-particle":"","family":"Cevikcan","given":"Emre","non-dropping-particle":"","parse-names":false,"suffix":""}],"id":"ITEM-1","issued":{"date-parts":[["2018"]]},"page":"3-23","publisher":"Springer, Cham","title":"A Conceptual Framework for Industry 4.0","type":"chapter"},"uris":["http://www.mendeley.com/documents/?uuid=a5139908-bf9b-354d-9f3d-c588b77dfddb"]},{"id":"ITEM-2","itemData":{"DOI":"10.1109/ACCESS.2018.2884906","ISSN":"21693536","abstract":"The vision of Industry 4.0, otherwise known as the fourth industrial revolution, is the integration of massively deployed smart computing and network technologies in industrial production and manufacturing settings for the purposes of automation, reliability, and control, implicating the development of an Industrial Internet of Things (I-IoT). Specifically, I-IoT is devoted to adopting the IoT to enable the interconnection of anything, anywhere, and at any time in the manufacturing system context to improve the productivity, efficiency, safety, and intelligence. As an emerging technology, I-IoT has distinct properties and requirements that distinguish it from consumer IoT, including the unique types of smart devices incorporated, network technologies and quality-of-service requirements, and strict needs of command and control. To more clearly understand the complexities of I-IoT and its distinct needs and to present a unified assessment of the technology from a systems' perspective, in this paper, we comprehensively survey the body of existing research on I-IoT. Particularly, we first present the I-IoT architecture, I-IoT applications (i.e., factory automation and process automation), and their characteristics. We then consider existing research efforts from the three key system aspects of control, networking, and computing. Regarding control, we first categorize industrial control systems and then present recent and relevant research efforts. Next, considering networking, we propose a three-dimensional framework to explore the existing research space and investigate the adoption of some representative networking technologies, including 5G, machine-to-machine communication, and software-defined networking. Similarly, concerning computing, we again propose a second three-dimensional framework that explores the problem space of computing in I-IoT and investigate the cloud, edge, and hybrid cloud and edge computing platforms. Finally, we outline particular challenges and future research needs in control, networking, and computing systems, as well as for the adoption of machine learning in an I-IoT context.","author":[{"dropping-particle":"","family":"Xu","given":"Hansong","non-dropping-particle":"","parse-names":false,"suffix":""},{"dropping-particle":"","family":"Yu","given":"Wei","non-dropping-particle":"","parse-names":false,"suffix":""},{"dropping-particle":"","family":"Griffith","given":"David","non-dropping-particle":"","parse-names":false,"suffix":""},{"dropping-particle":"","family":"Golmie","given":"Nada","non-dropping-particle":"","parse-names":false,"suffix":""}],"container-title":"IEEE Access","id":"ITEM-2","issued":{"date-parts":[["2018"]]},"page":"78238-78259","title":"A Survey On Industrial Internet Of Things: A Cyber-Physical Systems Perspective","type":"article","volume":"6"},"uris":["http://www.mendeley.com/documents/?uuid=ec603990-8e6e-3359-b312-18895c92594d"]}],"mendeley":{"formattedCitation":"[12], [13]"},"properties":{"noteIndex":0},"schema":"https://github.com/citation-style-language/schema/raw/master/csl-citation.json"}</w:instrText>
      </w:r>
      <w:r w:rsidRPr="004E7EA5">
        <w:rPr>
          <w:lang w:val="es-US"/>
        </w:rPr>
        <w:fldChar w:fldCharType="separate"/>
      </w:r>
      <w:r w:rsidRPr="00EE520C">
        <w:rPr>
          <w:noProof/>
          <w:lang w:val="en-GB"/>
        </w:rPr>
        <w:t>[12], [13]</w:t>
      </w:r>
      <w:r w:rsidRPr="004E7EA5">
        <w:rPr>
          <w:lang w:val="es-US"/>
        </w:rPr>
        <w:fldChar w:fldCharType="end"/>
      </w:r>
      <w:r w:rsidRPr="002E5CD7">
        <w:rPr>
          <w:lang w:val="en-GB"/>
        </w:rPr>
        <w:t xml:space="preserve">. </w:t>
      </w:r>
      <w:r>
        <w:rPr>
          <w:lang w:val="en-GB"/>
        </w:rPr>
        <w:t>Furthermore, IoT is an opportunity for many researchers to propose smart systems to help people in many domains, among them those that emit reminders to people to assist them during their daily life at home.</w:t>
      </w:r>
    </w:p>
    <w:p w14:paraId="5B575284" w14:textId="78D05EE4" w:rsidR="00EE520C" w:rsidRDefault="00EE520C" w:rsidP="00EE520C">
      <w:pPr>
        <w:rPr>
          <w:lang w:val="en-GB"/>
        </w:rPr>
      </w:pPr>
      <w:r w:rsidRPr="00486554">
        <w:t>For instance,</w:t>
      </w:r>
      <w:r w:rsidRPr="004B4FB0">
        <w:rPr>
          <w:lang w:val="en-GB"/>
        </w:rPr>
        <w:t xml:space="preserve"> </w:t>
      </w:r>
      <w:r>
        <w:rPr>
          <w:lang w:val="en-GB"/>
        </w:rPr>
        <w:t xml:space="preserve">an IoT-based system </w:t>
      </w:r>
      <w:bookmarkStart w:id="16" w:name="OLE_LINK235"/>
      <w:r>
        <w:rPr>
          <w:lang w:val="en-GB"/>
        </w:rPr>
        <w:t xml:space="preserve">prototype </w:t>
      </w:r>
      <w:bookmarkEnd w:id="16"/>
      <w:r>
        <w:rPr>
          <w:lang w:val="en-GB"/>
        </w:rPr>
        <w:t xml:space="preserve">to offer light, sound and voice reminders to elderly people through a chair is proposed in </w:t>
      </w:r>
      <w:r w:rsidRPr="004B4FB0">
        <w:rPr>
          <w:lang w:val="en-GB"/>
        </w:rPr>
        <w:fldChar w:fldCharType="begin" w:fldLock="1"/>
      </w:r>
      <w:r>
        <w:rPr>
          <w:lang w:val="en-GB"/>
        </w:rPr>
        <w:instrText>ADDIN CSL_CITATION {"citationItems":[{"id":"ITEM-1","itemData":{"DOI":"10.1007/978-3-030-42520-3_35","ISBN":"9783030425197","ISSN":"18650937","abstract":"Over the years, people tend to fail to recall different activities of everyday life, especially those that are performed less frequently. Forgetting a medical appointment, a family member’s birthday, or to take a medicine, is a common problem for many older adults. Although Information and Communication Technologies provide several options to help older adults remember activities like these, many of them could feel discouraged by not being able to properly use these tools and take full advantage of them. In other cases, elderly people may feel intimidated and even refuse to interact with technological devices. For these reasons, this paper proposes the use of a conventional object, which can be found in any home, to help older adults remember certain activities. Specifically, an ordinary chair has been selected to be employed as a device to provide the necessary reminders. The reminders implemented in the designed prototype are provided by audio, lights and vibrations, things that users do not notice at first sight the presence of technology in the chair. This prototype was evaluated through a user study with the collaboration of older adults. The results of the evaluation were positive, which concludes that the proposal has a favorable reception. Thus, this proposal could provide an important contribution to the major goal of helping to improve the quality of life of the elderly population.","author":[{"dropping-particle":"","family":"Erazo","given":"Orlando","non-dropping-particle":"","parse-names":false,"suffix":""},{"dropping-particle":"","family":"Guerrero-Ulloa","given":"Gleiston","non-dropping-particle":"","parse-names":false,"suffix":""},{"dropping-particle":"","family":"Guzmán","given":"Dayana","non-dropping-particle":"","parse-names":false,"suffix":""},{"dropping-particle":"","family":"Cáceres","given":"Carlos","non-dropping-particle":"","parse-names":false,"suffix":""}],"container-title":"Communications in Computer and Information Science","editor":[{"dropping-particle":"","family":"Botto-Tobar","given":"Miguel","non-dropping-particle":"","parse-names":false,"suffix":""},{"dropping-particle":"","family":"Zambrano Vizuete","given":"Marcelo","non-dropping-particle":"","parse-names":false,"suffix":""},{"dropping-particle":"","family":"Torres-Carrión","given":"Pablo","non-dropping-particle":"","parse-names":false,"suffix":""},{"dropping-particle":"","family":"Montes León","given":"Sergio","non-dropping-particle":"","parse-names":false,"suffix":""},{"dropping-particle":"","family":"Pizarro Vásquez","given":"Guillermo","non-dropping-particle":"","parse-names":false,"suffix":""},{"dropping-particle":"","family":"Durakovic","given":"Benjamin","non-dropping-particle":"","parse-names":false,"suffix":""}],"id":"ITEM-1","issued":{"date-parts":[["2020","12","3"]]},"page":"439-448","publisher":"Springer","publisher-place":"Quito","title":"From a Common Chair to a Device that Issues Reminders to Seniors","type":"paper-conference","volume":"1194 CCIS"},"uris":["http://www.mendeley.com/documents/?uuid=729f4fcd-74d4-37a6-9c06-c39a57a484bc"]}],"mendeley":{"formattedCitation":"[6]","plainTextFormattedCitation":"[6]","previouslyFormattedCitation":"[22]"},"properties":{"noteIndex":0},"schema":"https://github.com/citation-style-language/schema/raw/master/csl-citation.json"}</w:instrText>
      </w:r>
      <w:r w:rsidRPr="004B4FB0">
        <w:rPr>
          <w:lang w:val="en-GB"/>
        </w:rPr>
        <w:fldChar w:fldCharType="separate"/>
      </w:r>
      <w:r w:rsidRPr="00EE520C">
        <w:rPr>
          <w:noProof/>
          <w:lang w:val="en-GB"/>
        </w:rPr>
        <w:t>[6]</w:t>
      </w:r>
      <w:r w:rsidRPr="004B4FB0">
        <w:rPr>
          <w:lang w:val="en-GB"/>
        </w:rPr>
        <w:fldChar w:fldCharType="end"/>
      </w:r>
      <w:r w:rsidRPr="00486554">
        <w:t>.</w:t>
      </w:r>
      <w:r>
        <w:t xml:space="preserve"> </w:t>
      </w:r>
      <w:r w:rsidRPr="00486554">
        <w:t xml:space="preserve">Another work with the same goal is presented in </w:t>
      </w:r>
      <w:r w:rsidRPr="004B4FB0">
        <w:rPr>
          <w:lang w:val="en-GB"/>
        </w:rPr>
        <w:fldChar w:fldCharType="begin" w:fldLock="1"/>
      </w:r>
      <w:r>
        <w:instrText>ADDIN CSL_CITATION {"citationItems":[{"id":"ITEM-1","itemData":{"ISSN":"1990-8644","abstract":"Over the years people tend to forget activities that take place every day, and particularly those ones that they do not carried out frequently. Forgetting activities is a common problem in various older adults. In the article it is analyzed how the Information and Communication Technologies can help elder people to manage this problem, but these people may not feel confident or comfortable to use a software application or a device. Therefore, we propose the use of common and ordinary objects to provide reminders that will allow preventing the forgetfulness of carrying out daily activities. As a first attempt, the current proposal consists of using a photo frame to provide these reminders. The developed prototype, using mobile devices, has been evaluated applying case study research. The results showed that the proposed idea was well received by the participants. Moreover, the participants suggested that other older adults could use our proposal to receive reminders easily and ubiquitously trying to prevent them from forgetting what they should/need/must do.","author":[{"dropping-particle":"","family":"Erazo","given":"Orlando","non-dropping-particle":"","parse-names":false,"suffix":""},{"dropping-particle":"","family":"Santana","given":"R.","non-dropping-particle":"","parse-names":false,"suffix":""},{"dropping-particle":"","family":"Guerrero-Ulloa","given":"Gleiston","non-dropping-particle":"","parse-names":false,"suffix":""}],"container-title":"4th IEEE Ecuador Technical Chapters Meeting","id":"ITEM-1","issue":"72","issued":{"date-parts":[["2019","1"]]},"number-of-pages":"34-38","title":"A Ubiquitous Photo Frame To Provide Reminders To Older Adults","type":"report","volume":"16"},"uris":["http://www.mendeley.com/documents/?uuid=52dc819b-2aa2-3770-992c-06b95d64caef"]}],"mendeley":{"formattedCitation":"[14]","plainTextFormattedCitation":"[14]","previouslyFormattedCitation":"[41]"},"properties":{"noteIndex":0},"schema":"https://github.com/citation-style-language/schema/raw/master/csl-citation.json"}</w:instrText>
      </w:r>
      <w:r w:rsidRPr="004B4FB0">
        <w:rPr>
          <w:lang w:val="en-GB"/>
        </w:rPr>
        <w:fldChar w:fldCharType="separate"/>
      </w:r>
      <w:r w:rsidRPr="00EE520C">
        <w:rPr>
          <w:noProof/>
        </w:rPr>
        <w:t>[14]</w:t>
      </w:r>
      <w:r w:rsidRPr="004B4FB0">
        <w:rPr>
          <w:lang w:val="en-GB"/>
        </w:rPr>
        <w:fldChar w:fldCharType="end"/>
      </w:r>
      <w:r w:rsidRPr="00486554">
        <w:t>, but using a photo frame to emit a set of reminders that are previou</w:t>
      </w:r>
      <w:r>
        <w:t>sly configured through a mobile application. In both cases, reminders are generic, that is, they do not have a specific</w:t>
      </w:r>
      <w:r>
        <w:rPr>
          <w:lang w:val="en-GB"/>
        </w:rPr>
        <w:t xml:space="preserve"> goal</w:t>
      </w:r>
      <w:r w:rsidRPr="004B4FB0">
        <w:rPr>
          <w:lang w:val="en-GB"/>
        </w:rPr>
        <w:t>.</w:t>
      </w:r>
    </w:p>
    <w:p w14:paraId="400582A5" w14:textId="7B4FF619" w:rsidR="00EE520C" w:rsidRDefault="00EE520C" w:rsidP="00EE520C">
      <w:r>
        <w:rPr>
          <w:lang w:val="en-GB"/>
        </w:rPr>
        <w:t xml:space="preserve">Many other systems are specifically designed to deliver medication-related reminders. However, </w:t>
      </w:r>
      <w:r>
        <w:t xml:space="preserve">in a comparison of some existing medicine dispensers </w:t>
      </w:r>
      <w:bookmarkStart w:id="17" w:name="OLE_LINK236"/>
      <w:r>
        <w:rPr>
          <w:lang w:val="en-GB"/>
        </w:rPr>
        <w:fldChar w:fldCharType="begin" w:fldLock="1"/>
      </w:r>
      <w:r>
        <w:rPr>
          <w:lang w:val="en-GB"/>
        </w:rPr>
        <w:instrText>ADDIN CSL_CITATION {"citationItems":[{"id":"ITEM-1","itemData":{"DOI":"10.1016/j.future.2013.09.026","ISSN":"0167739X","abstract":"A wide range of specific health issues affects the elderly, but one particularly significant issue in geriatric healthcare is non-adherence to medication regimens, particularly among elderly patients living alone. To address this problem, a range of electronic pillbox devices has been developed. Although these may offer a partial solution to this problem by ameliorating the issue of failing memory, it is important to have a full picture of medication adherence that includes other aspects besides forgetfulness. This article proposes an empathetic u-pillbox system that aims to overcome the shortcomings of existing systems in ensuring adherence to a medication regime and makes an effort to design a holistic elderly healthcare framework by supporting additional functionalities like providing personalized services to the elderly based on an awareness of their individual situations by placing emphases on understanding of the elderly and provision of humanistic care. This system consists of three main processes: data acquisition of the elderly situation and medicine taking state; data analysis and elderly model enhancement; and provision of empathetic services to the elderly, in which cyber-I, human model, data cycle for the spiral quality of model enhancement, knowledge fusion towards wisdom for providing smart services are our critical concepts and techniques. This article will describe the system by going through three scenarios concerning the elderly using and interacting with the proposed u-pillbox system. Although this system is designated for geriatric healthcare, it has a potential extension to general health monitoring and care at home. Moreover, there are many potential applications in clinic or hospital medication care systems. We believe the proposed framework to be a promising approach to one of the great social challenges facing societies in the 21st century. © 2013 Elsevier B.V. All rights reserved.","author":[{"dropping-particle":"","family":"Huang","given":"Runhe","non-dropping-particle":"","parse-names":false,"suffix":""},{"dropping-particle":"","family":"Zhao","given":"Xin","non-dropping-particle":"","parse-names":false,"suffix":""},{"dropping-particle":"","family":"Ma","given":"Jianhua","non-dropping-particle":"","parse-names":false,"suffix":""}],"container-title":"Future Generation Computer Systems","id":"ITEM-1","issued":{"date-parts":[["2014"]]},"note":"Special Section: Innovative Methods and Algorithms for Advanced Data-Intensive Computing Special Section: Semantics, Intelligent processing and services for big data Special Section: Advances in Data-Intensive Modelling and Simulation Special Section: Hybrid Intelligence for Growing Internet and its Applications","page":"404-416","title":"The contours of a human individual model based empathetic u-pillbox system for humanistic geriatric healthcare","type":"article-journal","volume":"37"},"uris":["http://www.mendeley.com/documents/?uuid=6fdc94a9-5693-4913-a1bc-80d607d29255"]}],"mendeley":{"formattedCitation":"[8]","plainTextFormattedCitation":"[8]","previouslyFormattedCitation":"[23]"},"properties":{"noteIndex":0},"schema":"https://github.com/citation-style-language/schema/raw/master/csl-citation.json"}</w:instrText>
      </w:r>
      <w:r>
        <w:rPr>
          <w:lang w:val="en-GB"/>
        </w:rPr>
        <w:fldChar w:fldCharType="separate"/>
      </w:r>
      <w:r w:rsidRPr="00EE520C">
        <w:rPr>
          <w:noProof/>
        </w:rPr>
        <w:t>[8]</w:t>
      </w:r>
      <w:r>
        <w:rPr>
          <w:lang w:val="en-GB"/>
        </w:rPr>
        <w:fldChar w:fldCharType="end"/>
      </w:r>
      <w:bookmarkEnd w:id="17"/>
      <w:r>
        <w:rPr>
          <w:lang w:val="en-GB"/>
        </w:rPr>
        <w:t xml:space="preserve">, the </w:t>
      </w:r>
      <w:r>
        <w:t>conclusion was that most of the existing proposals do not rely on an Internet connection (i.e., they do not allow remote operation) and do not have any user interaction.</w:t>
      </w:r>
    </w:p>
    <w:p w14:paraId="2E71D4FA" w14:textId="232BF9AF" w:rsidR="00EE520C" w:rsidRPr="00104C7F" w:rsidRDefault="00EE520C" w:rsidP="00EE520C">
      <w:pPr>
        <w:rPr>
          <w:lang w:val="en-GB"/>
        </w:rPr>
      </w:pPr>
      <w:r>
        <w:t>Nonetheless, more recent related works do use Internet. For example, a</w:t>
      </w:r>
      <w:r w:rsidRPr="004F69FC">
        <w:t xml:space="preserve"> smart medicine flask that delivers reminders according a </w:t>
      </w:r>
      <w:bookmarkStart w:id="18" w:name="OLE_LINK214"/>
      <w:bookmarkStart w:id="19" w:name="OLE_LINK215"/>
      <w:r w:rsidRPr="004F69FC">
        <w:t>pre</w:t>
      </w:r>
      <w:r>
        <w:t>-</w:t>
      </w:r>
      <w:r w:rsidRPr="004F69FC">
        <w:t>established</w:t>
      </w:r>
      <w:bookmarkEnd w:id="18"/>
      <w:bookmarkEnd w:id="19"/>
      <w:r w:rsidRPr="004F69FC">
        <w:t xml:space="preserve"> </w:t>
      </w:r>
      <w:r>
        <w:t>s</w:t>
      </w:r>
      <w:r w:rsidRPr="004F69FC">
        <w:t>chedule</w:t>
      </w:r>
      <w:r w:rsidRPr="002E5CD7">
        <w:t xml:space="preserve"> </w:t>
      </w:r>
      <w:r>
        <w:t xml:space="preserve">is </w:t>
      </w:r>
      <w:r w:rsidRPr="004F69FC">
        <w:t>present</w:t>
      </w:r>
      <w:r>
        <w:t xml:space="preserve">ed in </w:t>
      </w:r>
      <w:bookmarkStart w:id="20" w:name="OLE_LINK208"/>
      <w:r w:rsidRPr="004B4FB0">
        <w:rPr>
          <w:lang w:val="en-GB"/>
        </w:rPr>
        <w:fldChar w:fldCharType="begin" w:fldLock="1"/>
      </w:r>
      <w:r>
        <w:rPr>
          <w:lang w:val="en-GB"/>
        </w:rPr>
        <w:instrText>ADDIN CSL_CITATION {"citationItems":[{"id":"ITEM-1","itemData":{"DOI":"10.1109/ICETIETR.2018.8529030","ISBN":"9781538657447","abstract":"Central to most aspects of medicine from primary care to specialized treatments, prescription drugs have become a major component of health systems worldwide. Owing to their psychoactive effects, these drugs are often taken in ways not intended by the doctor or by someone other than the person for whom it had been prescribed. patients often forget to take their prescribed medications or consume it out of the schedule recommended by the doctor. There are also instances of teenagers stealing drugs such as opiates, CNS depressants and stimulants from their friends and family. Our goal for this project is to build a system around prescription drugs that helps authenticate a patient's access of such medication based on their identity and prescribed schedule, and also facilitates the pharmacist or doctor to monitor this consumption.","author":[{"dropping-particle":"","family":"Nijiya Jabin Najeeb","given":"P. K.","non-dropping-particle":"","parse-names":false,"suffix":""},{"dropping-particle":"","family":"Rimna","given":"Aysha","non-dropping-particle":"","parse-names":false,"suffix":""},{"dropping-particle":"","family":"Safa","given":"K. P.","non-dropping-particle":"","parse-names":false,"suffix":""},{"dropping-particle":"","family":"Silvana","given":"M.","non-dropping-particle":"","parse-names":false,"suffix":""},{"dropping-particle":"","family":"Adarsh","given":"T. K.","non-dropping-particle":"","parse-names":false,"suffix":""}],"container-title":"2018 International Conference on Emerging Trends and Innovations In Engineering And Technological Research, ICETIETR 2018","id":"ITEM-1","issued":{"date-parts":[["2018"]]},"page":"1-5","title":"Pill care-the smart pill box with remind, authenticate and confirmation function","type":"paper-conference"},"uris":["http://www.mendeley.com/documents/?uuid=a7b968eb-71bf-4fe0-aad8-4431cb970401"]}],"mendeley":{"formattedCitation":"[15]","plainTextFormattedCitation":"[15]","previouslyFormattedCitation":"[43]"},"properties":{"noteIndex":0},"schema":"https://github.com/citation-style-language/schema/raw/master/csl-citation.json"}</w:instrText>
      </w:r>
      <w:r w:rsidRPr="004B4FB0">
        <w:rPr>
          <w:lang w:val="en-GB"/>
        </w:rPr>
        <w:fldChar w:fldCharType="separate"/>
      </w:r>
      <w:r w:rsidRPr="00EE520C">
        <w:rPr>
          <w:noProof/>
        </w:rPr>
        <w:t>[15]</w:t>
      </w:r>
      <w:r w:rsidRPr="004B4FB0">
        <w:rPr>
          <w:lang w:val="en-GB"/>
        </w:rPr>
        <w:fldChar w:fldCharType="end"/>
      </w:r>
      <w:bookmarkEnd w:id="20"/>
      <w:r>
        <w:rPr>
          <w:lang w:val="en-GB"/>
        </w:rPr>
        <w:t>, while a</w:t>
      </w:r>
      <w:r>
        <w:t xml:space="preserve"> medicine dispenser that delivers medication intake reminders</w:t>
      </w:r>
      <w:r w:rsidRPr="002C5D6B">
        <w:t xml:space="preserve"> </w:t>
      </w:r>
      <w:r>
        <w:t>to</w:t>
      </w:r>
      <w:r w:rsidRPr="002C5D6B">
        <w:t xml:space="preserve"> smartphone</w:t>
      </w:r>
      <w:r>
        <w:t xml:space="preserve">s is proposed in </w:t>
      </w:r>
      <w:r w:rsidRPr="004B4FB0">
        <w:rPr>
          <w:lang w:val="en-GB"/>
        </w:rPr>
        <w:fldChar w:fldCharType="begin" w:fldLock="1"/>
      </w:r>
      <w:r>
        <w:instrText>ADDIN CSL_CITATION {"citationItems":[{"id":"ITEM-1","itemData":{"DOI":"10.1109/ICACCAF.2018.8776734","ISBN":"9781538671672","ISSN":"2642-7354","abstract":"This paper discusses in detail a proposed IoT-Based Smart Medicine Reminder Device that will be designed for the elderly based on the issues faced by the elderly. The paper explains the background of the study and the main aim is to ensure that the IoT-Based Smart Medicine Reminder Device will be solving problems faced by the elderly. The issues that have been identified are targeted very much to the elderly and are aimed to solve the issues faced by the elderly on a daily basis, especially with the consumption of medicine. The paper will also explore the similar implemented devices/systems to identify strengths and weaknesses of other relevant devices/systems so that a better device can be developed. The main algorithm, architecture and the implementation language of the study are elaborated. Strengths, weaknesses, opportunities, and threats of the IoT-Based Smart Medicine Reminder Device are explained. Lastly, the paper will then conclude with the challenges identified, recommendations, limitations and further studies.","author":[{"dropping-particle":"","family":"Kumar","given":"Shawn Benedict","non-dropping-particle":"","parse-names":false,"suffix":""},{"dropping-particle":"","family":"Goh","given":"Wei Wei","non-dropping-particle":"","parse-names":false,"suffix":""},{"dropping-particle":"","family":"Balakrishnan","given":"Sumathi","non-dropping-particle":"","parse-names":false,"suffix":""}],"container-title":"Proceedings - 2018 4th International Conference on Advances in Computing, Communication and Automation, ICACCA 2018","id":"ITEM-1","issued":{"date-parts":[["2018","10"]]},"page":"1-6","title":"Smart Medicine Reminder Device For The Elderly","type":"paper-conference"},"uris":["http://www.mendeley.com/documents/?uuid=760827ef-8f31-43ce-a277-dd1a59ada89d"]}],"mendeley":{"formattedCitation":"[16]","plainTextFormattedCitation":"[16]","previouslyFormattedCitation":"[31]"},"properties":{"noteIndex":0},"schema":"https://github.com/citation-style-language/schema/raw/master/csl-citation.json"}</w:instrText>
      </w:r>
      <w:r w:rsidRPr="004B4FB0">
        <w:rPr>
          <w:lang w:val="en-GB"/>
        </w:rPr>
        <w:fldChar w:fldCharType="separate"/>
      </w:r>
      <w:r w:rsidRPr="00EE520C">
        <w:rPr>
          <w:noProof/>
        </w:rPr>
        <w:t>[16]</w:t>
      </w:r>
      <w:r w:rsidRPr="004B4FB0">
        <w:rPr>
          <w:lang w:val="en-GB"/>
        </w:rPr>
        <w:fldChar w:fldCharType="end"/>
      </w:r>
      <w:r w:rsidRPr="002C5D6B">
        <w:t xml:space="preserve">. </w:t>
      </w:r>
      <w:r>
        <w:t xml:space="preserve">Other proposals </w:t>
      </w:r>
      <w:r>
        <w:rPr>
          <w:lang w:val="en-GB"/>
        </w:rPr>
        <w:t>remind medical intakes through the dispenser using sounds</w:t>
      </w:r>
      <w:r w:rsidRPr="004B4FB0">
        <w:rPr>
          <w:lang w:val="en-GB"/>
        </w:rPr>
        <w:t xml:space="preserve"> </w:t>
      </w:r>
      <w:r w:rsidRPr="004B4FB0">
        <w:rPr>
          <w:lang w:val="en-GB"/>
        </w:rPr>
        <w:fldChar w:fldCharType="begin" w:fldLock="1"/>
      </w:r>
      <w:r>
        <w:rPr>
          <w:lang w:val="en-GB"/>
        </w:rPr>
        <w:instrText>ADDIN CSL_CITATION {"citationItems":[{"id":"ITEM-1","itemData":{"DOI":"10.1109/ICACCAF.2018.8776734","ISBN":"9781538671672","ISSN":"2642-7354","abstract":"This paper discusses in detail a proposed IoT-Based Smart Medicine Reminder Device that will be designed for the elderly based on the issues faced by the elderly. The paper explains the background of the study and the main aim is to ensure that the IoT-Based Smart Medicine Reminder Device will be solving problems faced by the elderly. The issues that have been identified are targeted very much to the elderly and are aimed to solve the issues faced by the elderly on a daily basis, especially with the consumption of medicine. The paper will also explore the similar implemented devices/systems to identify strengths and weaknesses of other relevant devices/systems so that a better device can be developed. The main algorithm, architecture and the implementation language of the study are elaborated. Strengths, weaknesses, opportunities, and threats of the IoT-Based Smart Medicine Reminder Device are explained. Lastly, the paper will then conclude with the challenges identified, recommendations, limitations and further studies.","author":[{"dropping-particle":"","family":"Kumar","given":"Shawn Benedict","non-dropping-particle":"","parse-names":false,"suffix":""},{"dropping-particle":"","family":"Goh","given":"Wei Wei","non-dropping-particle":"","parse-names":false,"suffix":""},{"dropping-particle":"","family":"Balakrishnan","given":"Sumathi","non-dropping-particle":"","parse-names":false,"suffix":""}],"container-title":"Proceedings - 2018 4th International Conference on Advances in Computing, Communication and Automation, ICACCA 2018","id":"ITEM-1","issued":{"date-parts":[["2018","10"]]},"page":"1-6","title":"Smart Medicine Reminder Device For The Elderly","type":"paper-conference"},"uris":["http://www.mendeley.com/documents/?uuid=760827ef-8f31-43ce-a277-dd1a59ada89d"]}],"mendeley":{"formattedCitation":"[16]","plainTextFormattedCitation":"[16]","previouslyFormattedCitation":"[31]"},"properties":{"noteIndex":0},"schema":"https://github.com/citation-style-language/schema/raw/master/csl-citation.json"}</w:instrText>
      </w:r>
      <w:r w:rsidRPr="004B4FB0">
        <w:rPr>
          <w:lang w:val="en-GB"/>
        </w:rPr>
        <w:fldChar w:fldCharType="separate"/>
      </w:r>
      <w:r w:rsidRPr="00EE520C">
        <w:rPr>
          <w:noProof/>
          <w:lang w:val="en-GB"/>
        </w:rPr>
        <w:t>[16]</w:t>
      </w:r>
      <w:r w:rsidRPr="004B4FB0">
        <w:rPr>
          <w:lang w:val="en-GB"/>
        </w:rPr>
        <w:fldChar w:fldCharType="end"/>
      </w:r>
      <w:r w:rsidRPr="004B4FB0">
        <w:rPr>
          <w:lang w:val="en-GB"/>
        </w:rPr>
        <w:fldChar w:fldCharType="begin" w:fldLock="1"/>
      </w:r>
      <w:r>
        <w:rPr>
          <w:lang w:val="en-GB"/>
        </w:rPr>
        <w:instrText>ADDIN CSL_CITATION {"citationItems":[{"id":"ITEM-1","itemData":{"DOI":"10.1109/ICSSIT.2018.8748601","ISBN":"9781538658734","abstract":"Health related problems are becoming the major issue in today's world , every other person seems to be undergoing more than one problem irrespective of the age , either that problem be related to heart or brain.Forgetting things has become the most common human error nowadays and such carelessness seen in the case of taking medicines might lead to results which are catastrophic and has direct impact onto the health of an individual.Thus this papers describes how with the help of smart dispensers an individual be able to take his medicines without any external human assistance.The proposed dispenser abridged the gap between technology and medical field , as it has been seen that technology is more developing in other arena over the area of medicine.","author":[{"dropping-particle":"","family":"Jabeena","given":"A.","non-dropping-particle":"","parse-names":false,"suffix":""},{"dropping-particle":"","family":"Kumar","given":"Shivam","non-dropping-particle":"","parse-names":false,"suffix":""}],"container-title":"Proceedings of the International Conference on Smart Systems and Inventive Technology, ICSSIT 2018","id":"ITEM-1","issued":{"date-parts":[["2018"]]},"page":"410-414","title":"Smart medicine dispenser","type":"paper-conference"},"uris":["http://www.mendeley.com/documents/?uuid=194d545e-e55d-480d-b7b4-385de2e8e1b6"]}],"mendeley":{"formattedCitation":"[17]","plainTextFormattedCitation":"[17]","previouslyFormattedCitation":"[32]"},"properties":{"noteIndex":0},"schema":"https://github.com/citation-style-language/schema/raw/master/csl-citation.json"}</w:instrText>
      </w:r>
      <w:r w:rsidRPr="004B4FB0">
        <w:rPr>
          <w:lang w:val="en-GB"/>
        </w:rPr>
        <w:fldChar w:fldCharType="separate"/>
      </w:r>
      <w:r w:rsidRPr="00EE520C">
        <w:rPr>
          <w:noProof/>
          <w:lang w:val="en-GB"/>
        </w:rPr>
        <w:t>[17]</w:t>
      </w:r>
      <w:r w:rsidRPr="004B4FB0">
        <w:rPr>
          <w:lang w:val="en-GB"/>
        </w:rPr>
        <w:fldChar w:fldCharType="end"/>
      </w:r>
      <w:r w:rsidRPr="004B4FB0">
        <w:rPr>
          <w:lang w:val="en-GB"/>
        </w:rPr>
        <w:fldChar w:fldCharType="begin" w:fldLock="1"/>
      </w:r>
      <w:r>
        <w:rPr>
          <w:lang w:val="en-GB"/>
        </w:rPr>
        <w:instrText>ADDIN CSL_CITATION {"citationItems":[{"id":"ITEM-1","itemData":{"DOI":"10.1109/i-smac47947.2019.9032709","abstract":"The concept of the Internet of Things (IoT) integrated with embedded system and new technologies in the healthcare sector has opened a new era. The natural decrease in physical condition of senior citizens with aging prompts and expansion in frequencies of different diseases, for that reason they need to take medicine on time to improve their health conditions. In this research work we are focusing on the circumstances of senior citizens, we have proposed an IoT enabled smart medicine box equipped with camera for scanning the prescription. After the system scans the prescription through camera, a number of preprocessing techniques are applied on the prescription for better extraction of information. Following that, we applied Maximally Stable Extremal Regions (MSER). Later, string manipulation is done on the extracted text and relevant information is uploaded in the database. Afterwards, our medicine box uses the information to notify the patient using buzzer and shows the medication information on the LCD display. A patient has to verify his identity using fingerprint to take the medicine. Finally, the medicine box dispenses specific medicines and updates the consumption time in the database. Our system will also notify the patient if the dispenser is getting low on medicine using the display by showing message.","author":[{"dropping-particle":"","family":"Rumi","given":"Roisul Islam","non-dropping-particle":"","parse-names":false,"suffix":""},{"dropping-particle":"","family":"Pavel","given":"Monirul Islam","non-dropping-particle":"","parse-names":false,"suffix":""},{"dropping-particle":"","family":"Islam","given":"Ekhwan","non-dropping-particle":"","parse-names":false,"suffix":""},{"dropping-particle":"","family":"Shakir","given":"Mohsinul Bari","non-dropping-particle":"","parse-names":false,"suffix":""},{"dropping-particle":"","family":"Hossain","given":"Mohammad Amzad","non-dropping-particle":"","parse-names":false,"suffix":""}],"container-title":"2019 Third International conference on I-SMAC (IoT in Social, Mobile, Analytics and Cloud) (I-SMAC)","id":"ITEM-1","issued":{"date-parts":[["2020"]]},"page":"134-138","title":"IoT Enabled Prescription Reading Smart Medicine Dispenser Implementing Maximally Stable Extremal Regions and OCR","type":"paper-conference"},"uris":["http://www.mendeley.com/documents/?uuid=777b1d28-74c8-437c-9369-ff366fac403e"]}],"mendeley":{"formattedCitation":"[18]","plainTextFormattedCitation":"[18]","previouslyFormattedCitation":"[42]"},"properties":{"noteIndex":0},"schema":"https://github.com/citation-style-language/schema/raw/master/csl-citation.json"}</w:instrText>
      </w:r>
      <w:r w:rsidRPr="004B4FB0">
        <w:rPr>
          <w:lang w:val="en-GB"/>
        </w:rPr>
        <w:fldChar w:fldCharType="separate"/>
      </w:r>
      <w:r w:rsidRPr="00EE520C">
        <w:rPr>
          <w:noProof/>
          <w:lang w:val="en-GB"/>
        </w:rPr>
        <w:t>[18]</w:t>
      </w:r>
      <w:r w:rsidRPr="004B4FB0">
        <w:rPr>
          <w:lang w:val="en-GB"/>
        </w:rPr>
        <w:fldChar w:fldCharType="end"/>
      </w:r>
      <w:r w:rsidRPr="004B4FB0">
        <w:rPr>
          <w:lang w:val="en-GB"/>
        </w:rPr>
        <w:t xml:space="preserve">, </w:t>
      </w:r>
      <w:r>
        <w:rPr>
          <w:lang w:val="en-GB"/>
        </w:rPr>
        <w:t>lights</w:t>
      </w:r>
      <w:r w:rsidRPr="004B4FB0">
        <w:rPr>
          <w:lang w:val="en-GB"/>
        </w:rPr>
        <w:t xml:space="preserve"> </w:t>
      </w:r>
      <w:r w:rsidRPr="004B4FB0">
        <w:rPr>
          <w:lang w:val="en-GB"/>
        </w:rPr>
        <w:fldChar w:fldCharType="begin" w:fldLock="1"/>
      </w:r>
      <w:r>
        <w:rPr>
          <w:lang w:val="en-GB"/>
        </w:rPr>
        <w:instrText>ADDIN CSL_CITATION {"citationItems":[{"id":"ITEM-1","itemData":{"DOI":"10.1109/ViTECoN.2019.8899719","ISBN":"9781538693537","abstract":"IoT is the progression of ultra-automation technology. The maintenance should be less and it performs as very high immense level and it connects the all device by using the internet. Its new and progressive elements bring ultra-changes in the dispatch of stocks, goods, and services, and the civil, economic, and political impact of those changes are unique identifiers with an ability to alteration of data without interaction of human to human, human to computer. This project works on helping people for taking medicines in time without any human interaction. A Dispenser will deliver the medicines according to the schedule given by the cloud app or mobile appalling with these medicines we need to provide a glass of water for every consignment. An alert system which in place will give a person to alarm after dispensing medicine and water, then it will be noted down the timings when a person has consumed his or her medicine.","author":[{"dropping-particle":"","family":"Kartheek","given":"K.","non-dropping-particle":"","parse-names":false,"suffix":""},{"dropping-particle":"","family":"Saddam Hussain","given":"S. K.","non-dropping-particle":"","parse-names":false,"suffix":""}],"container-title":"Proceedings - International Conference on Vision Towards Emerging Trends in Communication and Networking, ViTECoN 2019","id":"ITEM-1","issued":{"date-parts":[["2019"]]},"page":"1-3","title":"Medical Dispense System Using IoT","type":"paper-conference"},"uris":["http://www.mendeley.com/documents/?uuid=1bb59b22-d39b-471b-80f8-903e158870fb"]}],"mendeley":{"formattedCitation":"[19]","plainTextFormattedCitation":"[19]","previouslyFormattedCitation":"[35]"},"properties":{"noteIndex":0},"schema":"https://github.com/citation-style-language/schema/raw/master/csl-citation.json"}</w:instrText>
      </w:r>
      <w:r w:rsidRPr="004B4FB0">
        <w:rPr>
          <w:lang w:val="en-GB"/>
        </w:rPr>
        <w:fldChar w:fldCharType="separate"/>
      </w:r>
      <w:r w:rsidRPr="00EE520C">
        <w:rPr>
          <w:noProof/>
          <w:lang w:val="en-GB"/>
        </w:rPr>
        <w:t>[19]</w:t>
      </w:r>
      <w:r w:rsidRPr="004B4FB0">
        <w:rPr>
          <w:lang w:val="en-GB"/>
        </w:rPr>
        <w:fldChar w:fldCharType="end"/>
      </w:r>
      <w:r w:rsidRPr="004B4FB0">
        <w:rPr>
          <w:lang w:val="en-GB"/>
        </w:rPr>
        <w:fldChar w:fldCharType="begin" w:fldLock="1"/>
      </w:r>
      <w:r>
        <w:rPr>
          <w:lang w:val="en-GB"/>
        </w:rPr>
        <w:instrText>ADDIN CSL_CITATION {"citationItems":[{"id":"ITEM-1","itemData":{"DOI":"10.1145/3283458.3283470","ISBN":"9781450365581","abstract":"We propose to create a system that, by exploiting the possibilities provided by the Internet of Things (IoT), offers a cheap and affordable solution to prevent and control health problems of people, especially elderly, living in rural villages, where assessing good health facilities is a major concern. The system consists of a heterogeneous combination of apps and Arduino-based devices that connect patients and healthcare service providers remotely located. An important feature from the interaction point of view is that the system is easily configurable by non-technical people, e.g., caregivers.","author":[{"dropping-particle":"","family":"Aneke","given":"Joseph","non-dropping-particle":"","parse-names":false,"suffix":""},{"dropping-particle":"","family":"Ardito","given":"Carmelo","non-dropping-particle":"","parse-names":false,"suffix":""},{"dropping-particle":"","family":"Caivano","given":"Danilo","non-dropping-particle":"","parse-names":false,"suffix":""},{"dropping-particle":"","family":"Colizzi","given":"Lucio","non-dropping-particle":"","parse-names":false,"suffix":""},{"dropping-particle":"","family":"Costabile","given":"Maria Francesca","non-dropping-particle":"","parse-names":false,"suffix":""},{"dropping-particle":"","family":"Verardi","given":"Loredana","non-dropping-particle":"","parse-names":false,"suffix":""}],"collection-title":"AfriCHI ’18","container-title":"ACM International Conference Proceeding Series","id":"ITEM-1","issued":{"date-parts":[["2018"]]},"page":"184-187","publisher":"Association for Computing Machinery","publisher-place":"New York, NY, USA","title":"A Low-cost Flexible IoT System Supporting Elderly's Healthcare in Rural Villages","type":"paper-conference"},"uris":["http://www.mendeley.com/documents/?uuid=81d29c7f-abb3-4a60-adb5-9a4015f8f451"]}],"mendeley":{"formattedCitation":"[20]","plainTextFormattedCitation":"[20]","previouslyFormattedCitation":"[26]"},"properties":{"noteIndex":0},"schema":"https://github.com/citation-style-language/schema/raw/master/csl-citation.json"}</w:instrText>
      </w:r>
      <w:r w:rsidRPr="004B4FB0">
        <w:rPr>
          <w:lang w:val="en-GB"/>
        </w:rPr>
        <w:fldChar w:fldCharType="separate"/>
      </w:r>
      <w:r w:rsidRPr="00EE520C">
        <w:rPr>
          <w:noProof/>
          <w:lang w:val="en-GB"/>
        </w:rPr>
        <w:t>[20]</w:t>
      </w:r>
      <w:r w:rsidRPr="004B4FB0">
        <w:rPr>
          <w:lang w:val="en-GB"/>
        </w:rPr>
        <w:fldChar w:fldCharType="end"/>
      </w:r>
      <w:r w:rsidRPr="004B4FB0">
        <w:rPr>
          <w:lang w:val="en-GB"/>
        </w:rPr>
        <w:t xml:space="preserve">, </w:t>
      </w:r>
      <w:r>
        <w:rPr>
          <w:lang w:val="en-GB"/>
        </w:rPr>
        <w:t>or both</w:t>
      </w:r>
      <w:r w:rsidRPr="004B4FB0">
        <w:rPr>
          <w:lang w:val="en-GB"/>
        </w:rPr>
        <w:t xml:space="preserve"> </w:t>
      </w:r>
      <w:r w:rsidRPr="004B4FB0">
        <w:rPr>
          <w:lang w:val="en-GB"/>
        </w:rPr>
        <w:fldChar w:fldCharType="begin" w:fldLock="1"/>
      </w:r>
      <w:r>
        <w:rPr>
          <w:lang w:val="en-GB"/>
        </w:rPr>
        <w:instrText>ADDIN CSL_CITATION {"citationItems":[{"id":"ITEM-1","itemData":{"DOI":"10.1109/ICACCE.2018.8441709","ISBN":"9781538644850","abstract":"In this paper we present a proof-of-concept for the solution of a problem of Adverse Drug Reactions (ADRs) due to human error. ADRs due to carelessness or human mistakes is very common in elder people or in people who are administered with multiple prescriptions for the day, but they face difficulty in tracking their medications over time. This paper deals with the development of a Smart Medicine Dispenser to manage the very real problem of patients confusing the dosage and timing of their medications, particularly vulnerable patients or patients on numerous medications. We have devised a device named SMART MEDICINE DISPENSER (SMD) which will contain all the prescribed doses for a fortnight or a month and will dispense them at accurate timings. This device will monitor the patient's medication habits and will also reduce the risk of overdose or taking the wrong medication. We have used the basic yet brilliant concept of electromagnetism in our design with compare to exiting product, and the components used are also easily available making SMD very inexpensive as compared to the current solutions in the market.","author":[{"dropping-particle":"","family":"Pandey","given":"Purnendu Shekhar","non-dropping-particle":"","parse-names":false,"suffix":""},{"dropping-particle":"","family":"Raghuwanshi","given":"Sanjeev Kumar","non-dropping-particle":"","parse-names":false,"suffix":""},{"dropping-particle":"","family":"Tomar","given":"Geetam Singh","non-dropping-particle":"","parse-names":false,"suffix":""}],"container-title":"Proceedings on 2018 International Conference on Advances in Computing and Communication Engineering, ICACCE 2018","id":"ITEM-1","issued":{"date-parts":[["2018"]]},"page":"413-418","title":"The real time hardware of Smart Medicine Dispenser to Reduce the Adverse Drugs Reactions","type":"paper-conference"},"uris":["http://www.mendeley.com/documents/?uuid=5ae4c4c6-760f-43e8-83fb-8b9d644ba29d"]}],"mendeley":{"formattedCitation":"[21]","plainTextFormattedCitation":"[21]","previouslyFormattedCitation":"[36]"},"properties":{"noteIndex":0},"schema":"https://github.com/citation-style-language/schema/raw/master/csl-citation.json"}</w:instrText>
      </w:r>
      <w:r w:rsidRPr="004B4FB0">
        <w:rPr>
          <w:lang w:val="en-GB"/>
        </w:rPr>
        <w:fldChar w:fldCharType="separate"/>
      </w:r>
      <w:r w:rsidRPr="00EE520C">
        <w:rPr>
          <w:noProof/>
          <w:lang w:val="en-GB"/>
        </w:rPr>
        <w:t>[21]</w:t>
      </w:r>
      <w:r w:rsidRPr="004B4FB0">
        <w:rPr>
          <w:lang w:val="en-GB"/>
        </w:rPr>
        <w:fldChar w:fldCharType="end"/>
      </w:r>
      <w:r w:rsidRPr="004B4FB0">
        <w:rPr>
          <w:lang w:val="en-GB"/>
        </w:rPr>
        <w:fldChar w:fldCharType="begin" w:fldLock="1"/>
      </w:r>
      <w:r>
        <w:rPr>
          <w:lang w:val="en-GB"/>
        </w:rPr>
        <w:instrText>ADDIN CSL_CITATION {"citationItems":[{"id":"ITEM-1","itemData":{"DOI":"10.1109/ICETIETR.2018.8529030","ISBN":"9781538657447","abstract":"Central to most aspects of medicine from primary care to specialized treatments, prescription drugs have become a major component of health systems worldwide. Owing to their psychoactive effects, these drugs are often taken in ways not intended by the doctor or by someone other than the person for whom it had been prescribed. patients often forget to take their prescribed medications or consume it out of the schedule recommended by the doctor. There are also instances of teenagers stealing drugs such as opiates, CNS depressants and stimulants from their friends and family. Our goal for this project is to build a system around prescription drugs that helps authenticate a patient's access of such medication based on their identity and prescribed schedule, and also facilitates the pharmacist or doctor to monitor this consumption.","author":[{"dropping-particle":"","family":"Nijiya Jabin Najeeb","given":"P. K.","non-dropping-particle":"","parse-names":false,"suffix":""},{"dropping-particle":"","family":"Rimna","given":"Aysha","non-dropping-particle":"","parse-names":false,"suffix":""},{"dropping-particle":"","family":"Safa","given":"K. P.","non-dropping-particle":"","parse-names":false,"suffix":""},{"dropping-particle":"","family":"Silvana","given":"M.","non-dropping-particle":"","parse-names":false,"suffix":""},{"dropping-particle":"","family":"Adarsh","given":"T. K.","non-dropping-particle":"","parse-names":false,"suffix":""}],"container-title":"2018 International Conference on Emerging Trends and Innovations In Engineering And Technological Research, ICETIETR 2018","id":"ITEM-1","issued":{"date-parts":[["2018"]]},"page":"1-5","title":"Pill care-the smart pill box with remind, authenticate and confirmation function","type":"paper-conference"},"uris":["http://www.mendeley.com/documents/?uuid=a7b968eb-71bf-4fe0-aad8-4431cb970401"]}],"mendeley":{"formattedCitation":"[15]","plainTextFormattedCitation":"[15]","previouslyFormattedCitation":"[43]"},"properties":{"noteIndex":0},"schema":"https://github.com/citation-style-language/schema/raw/master/csl-citation.json"}</w:instrText>
      </w:r>
      <w:r w:rsidRPr="004B4FB0">
        <w:rPr>
          <w:lang w:val="en-GB"/>
        </w:rPr>
        <w:fldChar w:fldCharType="separate"/>
      </w:r>
      <w:r w:rsidRPr="00EE520C">
        <w:rPr>
          <w:noProof/>
          <w:lang w:val="en-GB"/>
        </w:rPr>
        <w:t>[15]</w:t>
      </w:r>
      <w:r w:rsidRPr="004B4FB0">
        <w:rPr>
          <w:lang w:val="en-GB"/>
        </w:rPr>
        <w:fldChar w:fldCharType="end"/>
      </w:r>
      <w:r w:rsidRPr="004B4FB0">
        <w:rPr>
          <w:lang w:val="en-GB"/>
        </w:rPr>
        <w:t xml:space="preserve">. </w:t>
      </w:r>
      <w:r>
        <w:rPr>
          <w:lang w:val="en-GB"/>
        </w:rPr>
        <w:t>The smart dispensers proposed in</w:t>
      </w:r>
      <w:r w:rsidRPr="004B4FB0">
        <w:rPr>
          <w:lang w:val="en-GB"/>
        </w:rPr>
        <w:t xml:space="preserve"> </w:t>
      </w:r>
      <w:r w:rsidRPr="004B4FB0">
        <w:rPr>
          <w:lang w:val="en-GB"/>
        </w:rPr>
        <w:fldChar w:fldCharType="begin" w:fldLock="1"/>
      </w:r>
      <w:r>
        <w:rPr>
          <w:lang w:val="en-GB"/>
        </w:rPr>
        <w:instrText>ADDIN CSL_CITATION {"citationItems":[{"id":"ITEM-1","itemData":{"DOI":"10.1109/ISS1.2019.8907996","ISBN":"9781538677995","abstract":"Now a day's, most of the people are encountered with some health-related problems and they need regular medications. From a survey, about 65% of people forget to take their medicines at right time. To avoid the medication non-adherence, a system has been proposed using an IOT Platform, sensors and with the medical box. An IMB model with wireless connectivity (WiFi module) helps patients and doctors to be in closer communication. The model which has been developed has an intelligent medical setup that alerts the patients to take their medications at the right time. At the same time, the Doctor can check the patient's health condition using the sensors remotely. The sensors used will continuously monitor the patient's health. If there is any variation then the doctor varies the number of pills to be taken. In case if the patient forgets to take the pills even after the alert, then the information of skipped dosages will be available in the server. The doctor can remotely update the medication details in the IOT server and timely updates about medicines are available to patients. This project is claimed to be the best solution for intimating the patient to take medicines regularly and continuous monitoring of the patient's health.","author":[{"dropping-particle":"","family":"Jaipriya","given":"S.","non-dropping-particle":"","parse-names":false,"suffix":""},{"dropping-particle":"","family":"Aishwarya","given":"R.","non-dropping-particle":"","parse-names":false,"suffix":""},{"dropping-particle":"","family":"Akash","given":"N. B.","non-dropping-particle":"","parse-names":false,"suffix":""},{"dropping-particle":"","family":"Jeyadevi","given":"A. P.","non-dropping-particle":"","parse-names":false,"suffix":""}],"container-title":"Proceedings of the International Conference on Intelligent Sustainable Systems, ICISS 2019","id":"ITEM-1","issued":{"date-parts":[["2019","2"]]},"page":"565-569","title":"An intelligent medical box remotely controlled by doctor","type":"paper-conference"},"uris":["http://www.mendeley.com/documents/?uuid=bf98becd-95f8-474f-a13f-7cb3d86b34dd"]}],"mendeley":{"formattedCitation":"[9]","plainTextFormattedCitation":"[9]","previouslyFormattedCitation":"[24]"},"properties":{"noteIndex":0},"schema":"https://github.com/citation-style-language/schema/raw/master/csl-citation.json"}</w:instrText>
      </w:r>
      <w:r w:rsidRPr="004B4FB0">
        <w:rPr>
          <w:lang w:val="en-GB"/>
        </w:rPr>
        <w:fldChar w:fldCharType="separate"/>
      </w:r>
      <w:r w:rsidRPr="00EE520C">
        <w:rPr>
          <w:noProof/>
          <w:lang w:val="en-GB"/>
        </w:rPr>
        <w:t>[9]</w:t>
      </w:r>
      <w:r w:rsidRPr="004B4FB0">
        <w:rPr>
          <w:lang w:val="en-GB"/>
        </w:rPr>
        <w:fldChar w:fldCharType="end"/>
      </w:r>
      <w:r>
        <w:rPr>
          <w:lang w:val="en-GB"/>
        </w:rPr>
        <w:t xml:space="preserve">, </w:t>
      </w:r>
      <w:r w:rsidRPr="004B4FB0">
        <w:rPr>
          <w:lang w:val="en-GB"/>
        </w:rPr>
        <w:fldChar w:fldCharType="begin" w:fldLock="1"/>
      </w:r>
      <w:r>
        <w:rPr>
          <w:lang w:val="en-GB"/>
        </w:rPr>
        <w:instrText>ADDIN CSL_CITATION {"citationItems":[{"id":"ITEM-1","itemData":{"DOI":"10.1145/3283458.3283470","ISBN":"9781450365581","abstract":"We propose to create a system that, by exploiting the possibilities provided by the Internet of Things (IoT), offers a cheap and affordable solution to prevent and control health problems of people, especially elderly, living in rural villages, where assessing good health facilities is a major concern. The system consists of a heterogeneous combination of apps and Arduino-based devices that connect patients and healthcare service providers remotely located. An important feature from the interaction point of view is that the system is easily configurable by non-technical people, e.g., caregivers.","author":[{"dropping-particle":"","family":"Aneke","given":"Joseph","non-dropping-particle":"","parse-names":false,"suffix":""},{"dropping-particle":"","family":"Ardito","given":"Carmelo","non-dropping-particle":"","parse-names":false,"suffix":""},{"dropping-particle":"","family":"Caivano","given":"Danilo","non-dropping-particle":"","parse-names":false,"suffix":""},{"dropping-particle":"","family":"Colizzi","given":"Lucio","non-dropping-particle":"","parse-names":false,"suffix":""},{"dropping-particle":"","family":"Costabile","given":"Maria Francesca","non-dropping-particle":"","parse-names":false,"suffix":""},{"dropping-particle":"","family":"Verardi","given":"Loredana","non-dropping-particle":"","parse-names":false,"suffix":""}],"collection-title":"AfriCHI ’18","container-title":"ACM International Conference Proceeding Series","id":"ITEM-1","issued":{"date-parts":[["2018"]]},"page":"184-187","publisher":"Association for Computing Machinery","publisher-place":"New York, NY, USA","title":"A Low-cost Flexible IoT System Supporting Elderly's Healthcare in Rural Villages","type":"paper-conference"},"uris":["http://www.mendeley.com/documents/?uuid=81d29c7f-abb3-4a60-adb5-9a4015f8f451"]}],"mendeley":{"formattedCitation":"[20]","plainTextFormattedCitation":"[20]","previouslyFormattedCitation":"[26]"},"properties":{"noteIndex":0},"schema":"https://github.com/citation-style-language/schema/raw/master/csl-citation.json"}</w:instrText>
      </w:r>
      <w:r w:rsidRPr="004B4FB0">
        <w:rPr>
          <w:lang w:val="en-GB"/>
        </w:rPr>
        <w:fldChar w:fldCharType="separate"/>
      </w:r>
      <w:r w:rsidRPr="00EE520C">
        <w:rPr>
          <w:noProof/>
          <w:lang w:val="en-GB"/>
        </w:rPr>
        <w:t>[20]</w:t>
      </w:r>
      <w:r w:rsidRPr="004B4FB0">
        <w:rPr>
          <w:lang w:val="en-GB"/>
        </w:rPr>
        <w:fldChar w:fldCharType="end"/>
      </w:r>
      <w:r>
        <w:rPr>
          <w:lang w:val="en-GB"/>
        </w:rPr>
        <w:t xml:space="preserve">, </w:t>
      </w:r>
      <w:r w:rsidRPr="004B4FB0">
        <w:rPr>
          <w:lang w:val="en-GB"/>
        </w:rPr>
        <w:fldChar w:fldCharType="begin" w:fldLock="1"/>
      </w:r>
      <w:r>
        <w:rPr>
          <w:lang w:val="en-GB"/>
        </w:rPr>
        <w:instrText>ADDIN CSL_CITATION {"citationItems":[{"id":"ITEM-1","itemData":{"DOI":"10.1109/ICACCAF.2018.8776734","ISBN":"9781538671672","ISSN":"2642-7354","abstract":"This paper discusses in detail a proposed IoT-Based Smart Medicine Reminder Device that will be designed for the elderly based on the issues faced by the elderly. The paper explains the background of the study and the main aim is to ensure that the IoT-Based Smart Medicine Reminder Device will be solving problems faced by the elderly. The issues that have been identified are targeted very much to the elderly and are aimed to solve the issues faced by the elderly on a daily basis, especially with the consumption of medicine. The paper will also explore the similar implemented devices/systems to identify strengths and weaknesses of other relevant devices/systems so that a better device can be developed. The main algorithm, architecture and the implementation language of the study are elaborated. Strengths, weaknesses, opportunities, and threats of the IoT-Based Smart Medicine Reminder Device are explained. Lastly, the paper will then conclude with the challenges identified, recommendations, limitations and further studies.","author":[{"dropping-particle":"","family":"Kumar","given":"Shawn Benedict","non-dropping-particle":"","parse-names":false,"suffix":""},{"dropping-particle":"","family":"Goh","given":"Wei Wei","non-dropping-particle":"","parse-names":false,"suffix":""},{"dropping-particle":"","family":"Balakrishnan","given":"Sumathi","non-dropping-particle":"","parse-names":false,"suffix":""}],"container-title":"Proceedings - 2018 4th International Conference on Advances in Computing, Communication and Automation, ICACCA 2018","id":"ITEM-1","issued":{"date-parts":[["2018","10"]]},"page":"1-6","title":"Smart Medicine Reminder Device For The Elderly","type":"paper-conference"},"uris":["http://www.mendeley.com/documents/?uuid=760827ef-8f31-43ce-a277-dd1a59ada89d"]}],"mendeley":{"formattedCitation":"[16]","plainTextFormattedCitation":"[16]","previouslyFormattedCitation":"[31]"},"properties":{"noteIndex":0},"schema":"https://github.com/citation-style-language/schema/raw/master/csl-citation.json"}</w:instrText>
      </w:r>
      <w:r w:rsidRPr="004B4FB0">
        <w:rPr>
          <w:lang w:val="en-GB"/>
        </w:rPr>
        <w:fldChar w:fldCharType="separate"/>
      </w:r>
      <w:r w:rsidRPr="00EE520C">
        <w:rPr>
          <w:noProof/>
          <w:lang w:val="en-GB"/>
        </w:rPr>
        <w:t>[16]</w:t>
      </w:r>
      <w:r w:rsidRPr="004B4FB0">
        <w:rPr>
          <w:lang w:val="en-GB"/>
        </w:rPr>
        <w:fldChar w:fldCharType="end"/>
      </w:r>
      <w:r w:rsidRPr="004B4FB0">
        <w:rPr>
          <w:lang w:val="en-GB"/>
        </w:rPr>
        <w:t xml:space="preserve">, </w:t>
      </w:r>
      <w:r w:rsidRPr="004B4FB0">
        <w:rPr>
          <w:lang w:val="en-GB"/>
        </w:rPr>
        <w:fldChar w:fldCharType="begin" w:fldLock="1"/>
      </w:r>
      <w:r>
        <w:rPr>
          <w:lang w:val="en-GB"/>
        </w:rPr>
        <w:instrText>ADDIN CSL_CITATION {"citationItems":[{"id":"ITEM-1","itemData":{"DOI":"10.1109/ICCCNT45670.2019.8944886","ISBN":"9781538659069","abstract":"With the growing pace of the medical industry new techniques and methodologies need to be implemented. Internet of medical things (IoMT) has been on the rise as it provides medical services, smart architectures, an enhanced platform for the doctors, hospitals and patients to interact and produce better healthcare levels. In this paper we develop a multilayer architecture sensing and collecting data regarding the patient's vitals. Then it relays the information to an android app and alert is produced in case of any anomaly in the data recorded. Based on the data and specific settings the dispenser is activated and care has been taken to ensure that the pill dispensed reaches the patient. The prototype has been built and tested to illustrate the smart connected society.","author":[{"dropping-particle":"","family":"Singh","given":"Ujjwal","non-dropping-particle":"","parse-names":false,"suffix":""},{"dropping-particle":"","family":"Sharad","given":"Anirudh","non-dropping-particle":"","parse-names":false,"suffix":""},{"dropping-particle":"","family":"Kumar","given":"Parveen","non-dropping-particle":"","parse-names":false,"suffix":""}],"container-title":"2019 10th International Conference on Computing, Communication and Networking Technologies, ICCCNT 2019","id":"ITEM-1","issued":{"date-parts":[["2019"]]},"page":"1-5","title":"IoMT Based Pill Dispensing System","type":"paper-conference"},"uris":["http://www.mendeley.com/documents/?uuid=2880de85-c772-4cb8-939c-d5d86fa5ff56"]}],"mendeley":{"formattedCitation":"[7]","plainTextFormattedCitation":"[7]","previouslyFormattedCitation":"[33]"},"properties":{"noteIndex":0},"schema":"https://github.com/citation-style-language/schema/raw/master/csl-citation.json"}</w:instrText>
      </w:r>
      <w:r w:rsidRPr="004B4FB0">
        <w:rPr>
          <w:lang w:val="en-GB"/>
        </w:rPr>
        <w:fldChar w:fldCharType="separate"/>
      </w:r>
      <w:r w:rsidRPr="00EE520C">
        <w:rPr>
          <w:noProof/>
          <w:lang w:val="en-GB"/>
        </w:rPr>
        <w:t>[7]</w:t>
      </w:r>
      <w:r w:rsidRPr="004B4FB0">
        <w:rPr>
          <w:lang w:val="en-GB"/>
        </w:rPr>
        <w:fldChar w:fldCharType="end"/>
      </w:r>
      <w:r w:rsidRPr="004B4FB0">
        <w:rPr>
          <w:lang w:val="en-GB"/>
        </w:rPr>
        <w:t xml:space="preserve">, </w:t>
      </w:r>
      <w:r w:rsidRPr="004B4FB0">
        <w:rPr>
          <w:lang w:val="en-GB"/>
        </w:rPr>
        <w:fldChar w:fldCharType="begin" w:fldLock="1"/>
      </w:r>
      <w:r>
        <w:rPr>
          <w:lang w:val="en-GB"/>
        </w:rPr>
        <w:instrText>ADDIN CSL_CITATION {"citationItems":[{"id":"ITEM-1","itemData":{"DOI":"10.1109/ICACCE.2018.8441709","ISBN":"9781538644850","abstract":"In this paper we present a proof-of-concept for the solution of a problem of Adverse Drug Reactions (ADRs) due to human error. ADRs due to carelessness or human mistakes is very common in elder people or in people who are administered with multiple prescriptions for the day, but they face difficulty in tracking their medications over time. This paper deals with the development of a Smart Medicine Dispenser to manage the very real problem of patients confusing the dosage and timing of their medications, particularly vulnerable patients or patients on numerous medications. We have devised a device named SMART MEDICINE DISPENSER (SMD) which will contain all the prescribed doses for a fortnight or a month and will dispense them at accurate timings. This device will monitor the patient's medication habits and will also reduce the risk of overdose or taking the wrong medication. We have used the basic yet brilliant concept of electromagnetism in our design with compare to exiting product, and the components used are also easily available making SMD very inexpensive as compared to the current solutions in the market.","author":[{"dropping-particle":"","family":"Pandey","given":"Purnendu Shekhar","non-dropping-particle":"","parse-names":false,"suffix":""},{"dropping-particle":"","family":"Raghuwanshi","given":"Sanjeev Kumar","non-dropping-particle":"","parse-names":false,"suffix":""},{"dropping-particle":"","family":"Tomar","given":"Geetam Singh","non-dropping-particle":"","parse-names":false,"suffix":""}],"container-title":"Proceedings on 2018 International Conference on Advances in Computing and Communication Engineering, ICACCE 2018","id":"ITEM-1","issued":{"date-parts":[["2018"]]},"page":"413-418","title":"The real time hardware of Smart Medicine Dispenser to Reduce the Adverse Drugs Reactions","type":"paper-conference"},"uris":["http://www.mendeley.com/documents/?uuid=5ae4c4c6-760f-43e8-83fb-8b9d644ba29d"]}],"mendeley":{"formattedCitation":"[21]","plainTextFormattedCitation":"[21]","previouslyFormattedCitation":"[36]"},"properties":{"noteIndex":0},"schema":"https://github.com/citation-style-language/schema/raw/master/csl-citation.json"}</w:instrText>
      </w:r>
      <w:r w:rsidRPr="004B4FB0">
        <w:rPr>
          <w:lang w:val="en-GB"/>
        </w:rPr>
        <w:fldChar w:fldCharType="separate"/>
      </w:r>
      <w:r w:rsidRPr="00EE520C">
        <w:rPr>
          <w:noProof/>
          <w:lang w:val="en-GB"/>
        </w:rPr>
        <w:t>[21]</w:t>
      </w:r>
      <w:r w:rsidRPr="004B4FB0">
        <w:rPr>
          <w:lang w:val="en-GB"/>
        </w:rPr>
        <w:fldChar w:fldCharType="end"/>
      </w:r>
      <w:r w:rsidRPr="004B4FB0">
        <w:rPr>
          <w:lang w:val="en-GB"/>
        </w:rPr>
        <w:t xml:space="preserve"> </w:t>
      </w:r>
      <w:r>
        <w:rPr>
          <w:lang w:val="en-GB"/>
        </w:rPr>
        <w:t>and</w:t>
      </w:r>
      <w:r w:rsidRPr="004B4FB0">
        <w:rPr>
          <w:lang w:val="en-GB"/>
        </w:rPr>
        <w:t xml:space="preserve"> </w:t>
      </w:r>
      <w:r w:rsidRPr="004B4FB0">
        <w:rPr>
          <w:lang w:val="en-GB"/>
        </w:rPr>
        <w:fldChar w:fldCharType="begin" w:fldLock="1"/>
      </w:r>
      <w:r>
        <w:rPr>
          <w:lang w:val="en-GB"/>
        </w:rPr>
        <w:instrText>ADDIN CSL_CITATION {"citationItems":[{"id":"ITEM-1","itemData":{"DOI":"10.1109/ICETIETR.2018.8529030","ISBN":"9781538657447","abstract":"Central to most aspects of medicine from primary care to specialized treatments, prescription drugs have become a major component of health systems worldwide. Owing to their psychoactive effects, these drugs are often taken in ways not intended by the doctor or by someone other than the person for whom it had been prescribed. patients often forget to take their prescribed medications or consume it out of the schedule recommended by the doctor. There are also instances of teenagers stealing drugs such as opiates, CNS depressants and stimulants from their friends and family. Our goal for this project is to build a system around prescription drugs that helps authenticate a patient's access of such medication based on their identity and prescribed schedule, and also facilitates the pharmacist or doctor to monitor this consumption.","author":[{"dropping-particle":"","family":"Nijiya Jabin Najeeb","given":"P. K.","non-dropping-particle":"","parse-names":false,"suffix":""},{"dropping-particle":"","family":"Rimna","given":"Aysha","non-dropping-particle":"","parse-names":false,"suffix":""},{"dropping-particle":"","family":"Safa","given":"K. P.","non-dropping-particle":"","parse-names":false,"suffix":""},{"dropping-particle":"","family":"Silvana","given":"M.","non-dropping-particle":"","parse-names":false,"suffix":""},{"dropping-particle":"","family":"Adarsh","given":"T. K.","non-dropping-particle":"","parse-names":false,"suffix":""}],"container-title":"2018 International Conference on Emerging Trends and Innovations In Engineering And Technological Research, ICETIETR 2018","id":"ITEM-1","issued":{"date-parts":[["2018"]]},"page":"1-5","title":"Pill care-the smart pill box with remind, authenticate and confirmation function","type":"paper-conference"},"uris":["http://www.mendeley.com/documents/?uuid=a7b968eb-71bf-4fe0-aad8-4431cb970401"]}],"mendeley":{"formattedCitation":"[15]","plainTextFormattedCitation":"[15]","previouslyFormattedCitation":"[43]"},"properties":{"noteIndex":0},"schema":"https://github.com/citation-style-language/schema/raw/master/csl-citation.json"}</w:instrText>
      </w:r>
      <w:r w:rsidRPr="004B4FB0">
        <w:rPr>
          <w:lang w:val="en-GB"/>
        </w:rPr>
        <w:fldChar w:fldCharType="separate"/>
      </w:r>
      <w:r w:rsidRPr="00EE520C">
        <w:rPr>
          <w:noProof/>
          <w:lang w:val="en-GB"/>
        </w:rPr>
        <w:t>[15]</w:t>
      </w:r>
      <w:r w:rsidRPr="004B4FB0">
        <w:rPr>
          <w:lang w:val="en-GB"/>
        </w:rPr>
        <w:fldChar w:fldCharType="end"/>
      </w:r>
      <w:r w:rsidRPr="004B4FB0">
        <w:rPr>
          <w:lang w:val="en-GB"/>
        </w:rPr>
        <w:t xml:space="preserve"> </w:t>
      </w:r>
      <w:r>
        <w:rPr>
          <w:lang w:val="en-GB"/>
        </w:rPr>
        <w:t>do not</w:t>
      </w:r>
      <w:r w:rsidRPr="004B4FB0">
        <w:rPr>
          <w:lang w:val="en-GB"/>
        </w:rPr>
        <w:t xml:space="preserve"> implement</w:t>
      </w:r>
      <w:r>
        <w:rPr>
          <w:lang w:val="en-GB"/>
        </w:rPr>
        <w:t xml:space="preserve"> person </w:t>
      </w:r>
      <w:r>
        <w:rPr>
          <w:lang w:val="en-GB"/>
        </w:rPr>
        <w:lastRenderedPageBreak/>
        <w:t>detection to know if the patient is physically close to the dispenser</w:t>
      </w:r>
      <w:r w:rsidRPr="004B4FB0">
        <w:rPr>
          <w:lang w:val="en-GB"/>
        </w:rPr>
        <w:t xml:space="preserve">. </w:t>
      </w:r>
      <w:r w:rsidRPr="00541A6D">
        <w:t xml:space="preserve">In </w:t>
      </w:r>
      <w:r w:rsidRPr="004B4FB0">
        <w:rPr>
          <w:lang w:val="en-GB"/>
        </w:rPr>
        <w:fldChar w:fldCharType="begin" w:fldLock="1"/>
      </w:r>
      <w:r>
        <w:instrText>ADDIN CSL_CITATION {"citationItems":[{"id":"ITEM-1","itemData":{"DOI":"10.1109/ICSSIT.2018.8748601","ISBN":"9781538658734","abstract":"Health related problems are becoming the major issue in today's world , every other person seems to be undergoing more than one problem irrespective of the age , either that problem be related to heart or brain.Forgetting things has become the most common human error nowadays and such carelessness seen in the case of taking medicines might lead to results which are catastrophic and has direct impact onto the health of an individual.Thus this papers describes how with the help of smart dispensers an individual be able to take his medicines without any external human assistance.The proposed dispenser abridged the gap between technology and medical field , as it has been seen that technology is more developing in other arena over the area of medicine.","author":[{"dropping-particle":"","family":"Jabeena","given":"A.","non-dropping-particle":"","parse-names":false,"suffix":""},{"dropping-particle":"","family":"Kumar","given":"Shivam","non-dropping-particle":"","parse-names":false,"suffix":""}],"container-title":"Proceedings of the International Conference on Smart Systems and Inventive Technology, ICSSIT 2018","id":"ITEM-1","issued":{"date-parts":[["2018"]]},"page":"410-414","title":"Smart medicine dispenser","type":"paper-conference"},"uris":["http://www.mendeley.com/documents/?uuid=194d545e-e55d-480d-b7b4-385de2e8e1b6"]}],"mendeley":{"formattedCitation":"[17]","plainTextFormattedCitation":"[17]","previouslyFormattedCitation":"[32]"},"properties":{"noteIndex":0},"schema":"https://github.com/citation-style-language/schema/raw/master/csl-citation.json"}</w:instrText>
      </w:r>
      <w:r w:rsidRPr="004B4FB0">
        <w:rPr>
          <w:lang w:val="en-GB"/>
        </w:rPr>
        <w:fldChar w:fldCharType="separate"/>
      </w:r>
      <w:r w:rsidRPr="00EE520C">
        <w:rPr>
          <w:noProof/>
        </w:rPr>
        <w:t>[17]</w:t>
      </w:r>
      <w:r w:rsidRPr="004B4FB0">
        <w:rPr>
          <w:lang w:val="en-GB"/>
        </w:rPr>
        <w:fldChar w:fldCharType="end"/>
      </w:r>
      <w:r w:rsidRPr="00541A6D">
        <w:t xml:space="preserve">, patient presence is detected using infrared, and in </w:t>
      </w:r>
      <w:r w:rsidRPr="004B4FB0">
        <w:rPr>
          <w:lang w:val="en-GB"/>
        </w:rPr>
        <w:fldChar w:fldCharType="begin" w:fldLock="1"/>
      </w:r>
      <w:r>
        <w:instrText>ADDIN CSL_CITATION {"citationItems":[{"id":"ITEM-1","itemData":{"DOI":"10.35940/ijeat.E1012.0785S319","ISSN":"22498958","abstract":"Medication requirements and health issues have been on the rise in the last decade and to cater to this numerous technologies have been introduced to the health sector. Internet of Medical Things (IoMT) has been on the rise and providing medical care to the much needed through services, smart medical devices that not only provides an enhanced platform to the doctor but also to the patients to maintain better healthcare levels. This paper addresses the implementation of a multilayered architecture for a health monitoring kit incorporated with sensors and alert mechanism to activate a pill dispenser. The sensor data is relayed to a personalized android application and care has been taken to make sure that the patient receives the medicine on time and in the required dosage.","author":[{"dropping-particle":"","family":"Arora","given":"Kartik","non-dropping-particle":"","parse-names":false,"suffix":""},{"dropping-particle":"","family":"Singh","given":"Sanjay Kumar","non-dropping-particle":"","parse-names":false,"suffix":""}],"container-title":"International Journal of Engineering and Advanced Technology","id":"ITEM-1","issue":"5 Special Issue 3","issued":{"date-parts":[["2019"]]},"page":"42-46","title":"IOT based portable medical kit","type":"article-journal","volume":"8"},"uris":["http://www.mendeley.com/documents/?uuid=1827eb40-25b7-33f3-8052-9c4089c1fa30"]}],"mendeley":{"formattedCitation":"[22]","plainTextFormattedCitation":"[22]","previouslyFormattedCitation":"[34]"},"properties":{"noteIndex":0},"schema":"https://github.com/citation-style-language/schema/raw/master/csl-citation.json"}</w:instrText>
      </w:r>
      <w:r w:rsidRPr="004B4FB0">
        <w:rPr>
          <w:lang w:val="en-GB"/>
        </w:rPr>
        <w:fldChar w:fldCharType="separate"/>
      </w:r>
      <w:r w:rsidRPr="00EE520C">
        <w:rPr>
          <w:noProof/>
          <w:lang w:val="en-GB"/>
        </w:rPr>
        <w:t>[22]</w:t>
      </w:r>
      <w:r w:rsidRPr="004B4FB0">
        <w:rPr>
          <w:lang w:val="en-GB"/>
        </w:rPr>
        <w:fldChar w:fldCharType="end"/>
      </w:r>
      <w:r w:rsidRPr="004B4FB0">
        <w:rPr>
          <w:lang w:val="en-GB"/>
        </w:rPr>
        <w:t xml:space="preserve"> </w:t>
      </w:r>
      <w:r>
        <w:rPr>
          <w:lang w:val="en-GB"/>
        </w:rPr>
        <w:t>and</w:t>
      </w:r>
      <w:r w:rsidRPr="004B4FB0">
        <w:rPr>
          <w:lang w:val="en-GB"/>
        </w:rPr>
        <w:t xml:space="preserve"> </w:t>
      </w:r>
      <w:r w:rsidRPr="004B4FB0">
        <w:rPr>
          <w:lang w:val="en-GB"/>
        </w:rPr>
        <w:fldChar w:fldCharType="begin" w:fldLock="1"/>
      </w:r>
      <w:r>
        <w:rPr>
          <w:lang w:val="en-GB"/>
        </w:rPr>
        <w:instrText>ADDIN CSL_CITATION {"citationItems":[{"id":"ITEM-1","itemData":{"DOI":"10.1109/ViTECoN.2019.8899719","ISBN":"9781538693537","abstract":"IoT is the progression of ultra-automation technology. The maintenance should be less and it performs as very high immense level and it connects the all device by using the internet. Its new and progressive elements bring ultra-changes in the dispatch of stocks, goods, and services, and the civil, economic, and political impact of those changes are unique identifiers with an ability to alteration of data without interaction of human to human, human to computer. This project works on helping people for taking medicines in time without any human interaction. A Dispenser will deliver the medicines according to the schedule given by the cloud app or mobile appalling with these medicines we need to provide a glass of water for every consignment. An alert system which in place will give a person to alarm after dispensing medicine and water, then it will be noted down the timings when a person has consumed his or her medicine.","author":[{"dropping-particle":"","family":"Kartheek","given":"K.","non-dropping-particle":"","parse-names":false,"suffix":""},{"dropping-particle":"","family":"Saddam Hussain","given":"S. K.","non-dropping-particle":"","parse-names":false,"suffix":""}],"container-title":"Proceedings - International Conference on Vision Towards Emerging Trends in Communication and Networking, ViTECoN 2019","id":"ITEM-1","issued":{"date-parts":[["2019"]]},"page":"1-3","title":"Medical Dispense System Using IoT","type":"paper-conference"},"uris":["http://www.mendeley.com/documents/?uuid=1bb59b22-d39b-471b-80f8-903e158870fb"]}],"mendeley":{"formattedCitation":"[19]","plainTextFormattedCitation":"[19]","previouslyFormattedCitation":"[35]"},"properties":{"noteIndex":0},"schema":"https://github.com/citation-style-language/schema/raw/master/csl-citation.json"}</w:instrText>
      </w:r>
      <w:r w:rsidRPr="004B4FB0">
        <w:rPr>
          <w:lang w:val="en-GB"/>
        </w:rPr>
        <w:fldChar w:fldCharType="separate"/>
      </w:r>
      <w:r w:rsidRPr="00EE520C">
        <w:rPr>
          <w:noProof/>
          <w:lang w:val="en-GB"/>
        </w:rPr>
        <w:t>[19]</w:t>
      </w:r>
      <w:r w:rsidRPr="004B4FB0">
        <w:rPr>
          <w:lang w:val="en-GB"/>
        </w:rPr>
        <w:fldChar w:fldCharType="end"/>
      </w:r>
      <w:r>
        <w:rPr>
          <w:lang w:val="en-GB"/>
        </w:rPr>
        <w:t>,</w:t>
      </w:r>
      <w:r w:rsidRPr="004B4FB0">
        <w:rPr>
          <w:lang w:val="en-GB"/>
        </w:rPr>
        <w:t xml:space="preserve"> </w:t>
      </w:r>
      <w:r>
        <w:rPr>
          <w:lang w:val="en-GB"/>
        </w:rPr>
        <w:t>using</w:t>
      </w:r>
      <w:r w:rsidRPr="004B4FB0">
        <w:rPr>
          <w:lang w:val="en-GB"/>
        </w:rPr>
        <w:t xml:space="preserve"> </w:t>
      </w:r>
      <w:r>
        <w:rPr>
          <w:lang w:val="en-GB"/>
        </w:rPr>
        <w:t>ultrasounds</w:t>
      </w:r>
      <w:r w:rsidRPr="004B4FB0">
        <w:rPr>
          <w:lang w:val="en-GB"/>
        </w:rPr>
        <w:t xml:space="preserve">. </w:t>
      </w:r>
      <w:r w:rsidRPr="00986DF0">
        <w:rPr>
          <w:lang w:val="en-GB"/>
        </w:rPr>
        <w:t>In [</w:t>
      </w:r>
      <w:r>
        <w:rPr>
          <w:lang w:val="en-GB"/>
        </w:rPr>
        <w:t>7</w:t>
      </w:r>
      <w:r w:rsidRPr="00986DF0">
        <w:rPr>
          <w:lang w:val="en-GB"/>
        </w:rPr>
        <w:t>] and [</w:t>
      </w:r>
      <w:r>
        <w:rPr>
          <w:lang w:val="en-GB"/>
        </w:rPr>
        <w:t>9</w:t>
      </w:r>
      <w:r w:rsidRPr="00986DF0">
        <w:rPr>
          <w:lang w:val="en-GB"/>
        </w:rPr>
        <w:t>]</w:t>
      </w:r>
      <w:r>
        <w:rPr>
          <w:lang w:val="en-GB"/>
        </w:rPr>
        <w:t>,</w:t>
      </w:r>
      <w:r w:rsidRPr="00986DF0">
        <w:rPr>
          <w:lang w:val="en-GB"/>
        </w:rPr>
        <w:t xml:space="preserve"> the vital signs of the patient are detected to deliver the med</w:t>
      </w:r>
      <w:r>
        <w:rPr>
          <w:lang w:val="en-GB"/>
        </w:rPr>
        <w:t xml:space="preserve">ication only when is necessary, although these systems do not emit reminders to users. </w:t>
      </w:r>
    </w:p>
    <w:p w14:paraId="600436E9" w14:textId="1BD609E4" w:rsidR="00EE520C" w:rsidRPr="004B4FB0" w:rsidRDefault="00EE520C" w:rsidP="00EE520C">
      <w:pPr>
        <w:rPr>
          <w:lang w:val="en-GB"/>
        </w:rPr>
      </w:pPr>
      <w:r w:rsidRPr="00944837">
        <w:t xml:space="preserve">The dispenser proposed in </w:t>
      </w:r>
      <w:r w:rsidRPr="004B4FB0">
        <w:rPr>
          <w:lang w:val="en-GB"/>
        </w:rPr>
        <w:fldChar w:fldCharType="begin" w:fldLock="1"/>
      </w:r>
      <w:r>
        <w:instrText>ADDIN CSL_CITATION {"citationItems":[{"id":"ITEM-1","itemData":{"DOI":"10.35940/ijeat.E1012.0785S319","ISSN":"22498958","abstract":"Medication requirements and health issues have been on the rise in the last decade and to cater to this numerous technologies have been introduced to the health sector. Internet of Medical Things (IoMT) has been on the rise and providing medical care to the much needed through services, smart medical devices that not only provides an enhanced platform to the doctor but also to the patients to maintain better healthcare levels. This paper addresses the implementation of a multilayered architecture for a health monitoring kit incorporated with sensors and alert mechanism to activate a pill dispenser. The sensor data is relayed to a personalized android application and care has been taken to make sure that the patient receives the medicine on time and in the required dosage.","author":[{"dropping-particle":"","family":"Arora","given":"Kartik","non-dropping-particle":"","parse-names":false,"suffix":""},{"dropping-particle":"","family":"Singh","given":"Sanjay Kumar","non-dropping-particle":"","parse-names":false,"suffix":""}],"container-title":"International Journal of Engineering and Advanced Technology","id":"ITEM-1","issue":"5 Special Issue 3","issued":{"date-parts":[["2019"]]},"page":"42-46","title":"IOT based portable medical kit","type":"article-journal","volume":"8"},"uris":["http://www.mendeley.com/documents/?uuid=1827eb40-25b7-33f3-8052-9c4089c1fa30"]}],"mendeley":{"formattedCitation":"[22]","plainTextFormattedCitation":"[22]","previouslyFormattedCitation":"[34]"},"properties":{"noteIndex":0},"schema":"https://github.com/citation-style-language/schema/raw/master/csl-citation.json"}</w:instrText>
      </w:r>
      <w:r w:rsidRPr="004B4FB0">
        <w:rPr>
          <w:lang w:val="en-GB"/>
        </w:rPr>
        <w:fldChar w:fldCharType="separate"/>
      </w:r>
      <w:r w:rsidRPr="00EE520C">
        <w:rPr>
          <w:noProof/>
        </w:rPr>
        <w:t>[22]</w:t>
      </w:r>
      <w:r w:rsidRPr="004B4FB0">
        <w:rPr>
          <w:lang w:val="en-GB"/>
        </w:rPr>
        <w:fldChar w:fldCharType="end"/>
      </w:r>
      <w:r w:rsidRPr="00944837">
        <w:t xml:space="preserve"> is oriented towards autonomous people, since the patient itself must specify the medication and intake schedule, and the patient </w:t>
      </w:r>
      <w:r>
        <w:t>is responsible of</w:t>
      </w:r>
      <w:r w:rsidRPr="00944837">
        <w:t xml:space="preserve"> be</w:t>
      </w:r>
      <w:r>
        <w:t>ing</w:t>
      </w:r>
      <w:r w:rsidRPr="00944837">
        <w:t xml:space="preserve"> close to the dispenser </w:t>
      </w:r>
      <w:bookmarkStart w:id="21" w:name="OLE_LINK237"/>
      <w:r w:rsidRPr="00944837">
        <w:t>at the right timing.</w:t>
      </w:r>
      <w:bookmarkEnd w:id="21"/>
    </w:p>
    <w:p w14:paraId="1CBB7C69" w14:textId="5DE37EC2" w:rsidR="00EE520C" w:rsidRDefault="00EE520C" w:rsidP="00EE520C">
      <w:pPr>
        <w:rPr>
          <w:lang w:val="en-GB"/>
        </w:rPr>
      </w:pPr>
      <w:r w:rsidRPr="00944837">
        <w:t xml:space="preserve">Other works do not guarantee if </w:t>
      </w:r>
      <w:r>
        <w:t>it is the correct</w:t>
      </w:r>
      <w:r w:rsidRPr="00944837">
        <w:t xml:space="preserve"> patient </w:t>
      </w:r>
      <w:r>
        <w:t xml:space="preserve">who </w:t>
      </w:r>
      <w:r w:rsidRPr="00944837">
        <w:t>really removes the m</w:t>
      </w:r>
      <w:r>
        <w:t>edication from the dispenser</w:t>
      </w:r>
      <w:r w:rsidRPr="00944837">
        <w:t xml:space="preserve">. </w:t>
      </w:r>
      <w:r w:rsidRPr="00E538FA">
        <w:t xml:space="preserve">In </w:t>
      </w:r>
      <w:r w:rsidRPr="004B4FB0">
        <w:rPr>
          <w:lang w:val="en-GB"/>
        </w:rPr>
        <w:fldChar w:fldCharType="begin" w:fldLock="1"/>
      </w:r>
      <w:r>
        <w:instrText>ADDIN CSL_CITATION {"citationItems":[{"id":"ITEM-1","itemData":{"DOI":"10.1109/ICSSIT.2018.8748601","ISBN":"9781538658734","abstract":"Health related problems are becoming the major issue in today's world , every other person seems to be undergoing more than one problem irrespective of the age , either that problem be related to heart or brain.Forgetting things has become the most common human error nowadays and such carelessness seen in the case of taking medicines might lead to results which are catastrophic and has direct impact onto the health of an individual.Thus this papers describes how with the help of smart dispensers an individual be able to take his medicines without any external human assistance.The proposed dispenser abridged the gap between technology and medical field , as it has been seen that technology is more developing in other arena over the area of medicine.","author":[{"dropping-particle":"","family":"Jabeena","given":"A.","non-dropping-particle":"","parse-names":false,"suffix":""},{"dropping-particle":"","family":"Kumar","given":"Shivam","non-dropping-particle":"","parse-names":false,"suffix":""}],"container-title":"Proceedings of the International Conference on Smart Systems and Inventive Technology, ICSSIT 2018","id":"ITEM-1","issued":{"date-parts":[["2018"]]},"page":"410-414","title":"Smart medicine dispenser","type":"paper-conference"},"uris":["http://www.mendeley.com/documents/?uuid=194d545e-e55d-480d-b7b4-385de2e8e1b6"]},{"id":"ITEM-2","itemData":{"DOI":"10.1109/ViTECoN.2019.8899719","ISBN":"9781538693537","abstract":"IoT is the progression of ultra-automation technology. The maintenance should be less and it performs as very high immense level and it connects the all device by using the internet. Its new and progressive elements bring ultra-changes in the dispatch of stocks, goods, and services, and the civil, economic, and political impact of those changes are unique identifiers with an ability to alteration of data without interaction of human to human, human to computer. This project works on helping people for taking medicines in time without any human interaction. A Dispenser will deliver the medicines according to the schedule given by the cloud app or mobile appalling with these medicines we need to provide a glass of water for every consignment. An alert system which in place will give a person to alarm after dispensing medicine and water, then it will be noted down the timings when a person has consumed his or her medicine.","author":[{"dropping-particle":"","family":"Kartheek","given":"K.","non-dropping-particle":"","parse-names":false,"suffix":""},{"dropping-particle":"","family":"Saddam Hussain","given":"S. K.","non-dropping-particle":"","parse-names":false,"suffix":""}],"container-title":"Proceedings - International Conference on Vision Towards Emerging Trends in Communication and Networking, ViTECoN 2019","id":"ITEM-2","issued":{"date-parts":[["2019"]]},"page":"1-3","title":"Medical Dispense System Using IoT","type":"paper-conference"},"uris":["http://www.mendeley.com/documents/?uuid=1bb59b22-d39b-471b-80f8-903e158870fb"]}],"mendeley":{"formattedCitation":"[17], [19]"},"properties":{"noteIndex":0},"schema":"https://github.com/citation-style-language/schema/raw/master/csl-citation.json"}</w:instrText>
      </w:r>
      <w:r w:rsidRPr="004B4FB0">
        <w:rPr>
          <w:lang w:val="en-GB"/>
        </w:rPr>
        <w:fldChar w:fldCharType="separate"/>
      </w:r>
      <w:r w:rsidRPr="00EE520C">
        <w:rPr>
          <w:noProof/>
        </w:rPr>
        <w:t>[17], [19]</w:t>
      </w:r>
      <w:r w:rsidRPr="004B4FB0">
        <w:rPr>
          <w:lang w:val="en-GB"/>
        </w:rPr>
        <w:fldChar w:fldCharType="end"/>
      </w:r>
      <w:r>
        <w:rPr>
          <w:lang w:val="en-GB"/>
        </w:rPr>
        <w:t xml:space="preserve">, the medication can be removed by any person who is close to the dispenser at the right time. Other works </w:t>
      </w:r>
      <w:r w:rsidRPr="004B4FB0">
        <w:rPr>
          <w:lang w:val="en-GB"/>
        </w:rPr>
        <w:fldChar w:fldCharType="begin" w:fldLock="1"/>
      </w:r>
      <w:r>
        <w:rPr>
          <w:lang w:val="en-GB"/>
        </w:rPr>
        <w:instrText>ADDIN CSL_CITATION {"citationItems":[{"id":"ITEM-1","itemData":{"DOI":"10.1109/ICCCNT45670.2019.8944886","ISBN":"9781538659069","abstract":"With the growing pace of the medical industry new techniques and methodologies need to be implemented. Internet of medical things (IoMT) has been on the rise as it provides medical services, smart architectures, an enhanced platform for the doctors, hospitals and patients to interact and produce better healthcare levels. In this paper we develop a multilayer architecture sensing and collecting data regarding the patient's vitals. Then it relays the information to an android app and alert is produced in case of any anomaly in the data recorded. Based on the data and specific settings the dispenser is activated and care has been taken to ensure that the pill dispensed reaches the patient. The prototype has been built and tested to illustrate the smart connected society.","author":[{"dropping-particle":"","family":"Singh","given":"Ujjwal","non-dropping-particle":"","parse-names":false,"suffix":""},{"dropping-particle":"","family":"Sharad","given":"Anirudh","non-dropping-particle":"","parse-names":false,"suffix":""},{"dropping-particle":"","family":"Kumar","given":"Parveen","non-dropping-particle":"","parse-names":false,"suffix":""}],"container-title":"2019 10th International Conference on Computing, Communication and Networking Technologies, ICCCNT 2019","id":"ITEM-1","issued":{"date-parts":[["2019"]]},"page":"1-5","title":"IoMT Based Pill Dispensing System","type":"paper-conference"},"uris":["http://www.mendeley.com/documents/?uuid=2880de85-c772-4cb8-939c-d5d86fa5ff56"]}],"mendeley":{"formattedCitation":"[7]","plainTextFormattedCitation":"[7]","previouslyFormattedCitation":"[33]"},"properties":{"noteIndex":0},"schema":"https://github.com/citation-style-language/schema/raw/master/csl-citation.json"}</w:instrText>
      </w:r>
      <w:r w:rsidRPr="004B4FB0">
        <w:rPr>
          <w:lang w:val="en-GB"/>
        </w:rPr>
        <w:fldChar w:fldCharType="separate"/>
      </w:r>
      <w:r w:rsidRPr="00EE520C">
        <w:rPr>
          <w:noProof/>
          <w:lang w:val="en-GB"/>
        </w:rPr>
        <w:t>[7]</w:t>
      </w:r>
      <w:r w:rsidRPr="004B4FB0">
        <w:rPr>
          <w:lang w:val="en-GB"/>
        </w:rPr>
        <w:fldChar w:fldCharType="end"/>
      </w:r>
      <w:r w:rsidRPr="004B4FB0">
        <w:rPr>
          <w:lang w:val="en-GB"/>
        </w:rPr>
        <w:fldChar w:fldCharType="begin" w:fldLock="1"/>
      </w:r>
      <w:r>
        <w:rPr>
          <w:lang w:val="en-GB"/>
        </w:rPr>
        <w:instrText>ADDIN CSL_CITATION {"citationItems":[{"id":"ITEM-1","itemData":{"DOI":"10.35940/ijeat.E1012.0785S319","ISSN":"22498958","abstract":"Medication requirements and health issues have been on the rise in the last decade and to cater to this numerous technologies have been introduced to the health sector. Internet of Medical Things (IoMT) has been on the rise and providing medical care to the much needed through services, smart medical devices that not only provides an enhanced platform to the doctor but also to the patients to maintain better healthcare levels. This paper addresses the implementation of a multilayered architecture for a health monitoring kit incorporated with sensors and alert mechanism to activate a pill dispenser. The sensor data is relayed to a personalized android application and care has been taken to make sure that the patient receives the medicine on time and in the required dosage.","author":[{"dropping-particle":"","family":"Arora","given":"Kartik","non-dropping-particle":"","parse-names":false,"suffix":""},{"dropping-particle":"","family":"Singh","given":"Sanjay Kumar","non-dropping-particle":"","parse-names":false,"suffix":""}],"container-title":"International Journal of Engineering and Advanced Technology","id":"ITEM-1","issue":"5 Special Issue 3","issued":{"date-parts":[["2019"]]},"page":"42-46","title":"IOT based portable medical kit","type":"article-journal","volume":"8"},"uris":["http://www.mendeley.com/documents/?uuid=1827eb40-25b7-33f3-8052-9c4089c1fa30"]}],"mendeley":{"formattedCitation":"[22]","plainTextFormattedCitation":"[22]","previouslyFormattedCitation":"[34]"},"properties":{"noteIndex":0},"schema":"https://github.com/citation-style-language/schema/raw/master/csl-citation.json"}</w:instrText>
      </w:r>
      <w:r w:rsidRPr="004B4FB0">
        <w:rPr>
          <w:lang w:val="en-GB"/>
        </w:rPr>
        <w:fldChar w:fldCharType="separate"/>
      </w:r>
      <w:r w:rsidRPr="00EE520C">
        <w:rPr>
          <w:noProof/>
          <w:lang w:val="en-GB"/>
        </w:rPr>
        <w:t>[22]</w:t>
      </w:r>
      <w:r w:rsidRPr="004B4FB0">
        <w:rPr>
          <w:lang w:val="en-GB"/>
        </w:rPr>
        <w:fldChar w:fldCharType="end"/>
      </w:r>
      <w:r w:rsidRPr="004B4FB0">
        <w:rPr>
          <w:lang w:val="en-GB"/>
        </w:rPr>
        <w:fldChar w:fldCharType="begin" w:fldLock="1"/>
      </w:r>
      <w:r>
        <w:rPr>
          <w:lang w:val="en-GB"/>
        </w:rPr>
        <w:instrText>ADDIN CSL_CITATION {"citationItems":[{"id":"ITEM-1","itemData":{"DOI":"10.1109/ICACCE.2018.8441709","ISBN":"9781538644850","abstract":"In this paper we present a proof-of-concept for the solution of a problem of Adverse Drug Reactions (ADRs) due to human error. ADRs due to carelessness or human mistakes is very common in elder people or in people who are administered with multiple prescriptions for the day, but they face difficulty in tracking their medications over time. This paper deals with the development of a Smart Medicine Dispenser to manage the very real problem of patients confusing the dosage and timing of their medications, particularly vulnerable patients or patients on numerous medications. We have devised a device named SMART MEDICINE DISPENSER (SMD) which will contain all the prescribed doses for a fortnight or a month and will dispense them at accurate timings. This device will monitor the patient's medication habits and will also reduce the risk of overdose or taking the wrong medication. We have used the basic yet brilliant concept of electromagnetism in our design with compare to exiting product, and the components used are also easily available making SMD very inexpensive as compared to the current solutions in the market.","author":[{"dropping-particle":"","family":"Pandey","given":"Purnendu Shekhar","non-dropping-particle":"","parse-names":false,"suffix":""},{"dropping-particle":"","family":"Raghuwanshi","given":"Sanjeev Kumar","non-dropping-particle":"","parse-names":false,"suffix":""},{"dropping-particle":"","family":"Tomar","given":"Geetam Singh","non-dropping-particle":"","parse-names":false,"suffix":""}],"container-title":"Proceedings on 2018 International Conference on Advances in Computing and Communication Engineering, ICACCE 2018","id":"ITEM-1","issued":{"date-parts":[["2018"]]},"page":"413-418","title":"The real time hardware of Smart Medicine Dispenser to Reduce the Adverse Drugs Reactions","type":"paper-conference"},"uris":["http://www.mendeley.com/documents/?uuid=5ae4c4c6-760f-43e8-83fb-8b9d644ba29d"]}],"mendeley":{"formattedCitation":"[21]","plainTextFormattedCitation":"[21]","previouslyFormattedCitation":"[36]"},"properties":{"noteIndex":0},"schema":"https://github.com/citation-style-language/schema/raw/master/csl-citation.json"}</w:instrText>
      </w:r>
      <w:r w:rsidRPr="004B4FB0">
        <w:rPr>
          <w:lang w:val="en-GB"/>
        </w:rPr>
        <w:fldChar w:fldCharType="separate"/>
      </w:r>
      <w:r w:rsidRPr="00EE520C">
        <w:rPr>
          <w:noProof/>
          <w:lang w:val="en-GB"/>
        </w:rPr>
        <w:t>[21]</w:t>
      </w:r>
      <w:r w:rsidRPr="004B4FB0">
        <w:rPr>
          <w:lang w:val="en-GB"/>
        </w:rPr>
        <w:fldChar w:fldCharType="end"/>
      </w:r>
      <w:r>
        <w:rPr>
          <w:lang w:val="en-GB"/>
        </w:rPr>
        <w:t xml:space="preserve"> try to identify the user, but the proposed mechanisms are easy to overcome. In </w:t>
      </w:r>
      <w:r w:rsidRPr="004B4FB0">
        <w:rPr>
          <w:lang w:val="en-GB"/>
        </w:rPr>
        <w:fldChar w:fldCharType="begin" w:fldLock="1"/>
      </w:r>
      <w:r>
        <w:instrText>ADDIN CSL_CITATION {"citationItems":[{"id":"ITEM-1","itemData":{"DOI":"10.1109/ISS1.2019.8907996","ISBN":"9781538677995","abstract":"Now a day's, most of the people are encountered with some health-related problems and they need regular medications. From a survey, about 65% of people forget to take their medicines at right time. To avoid the medication non-adherence, a system has been proposed using an IOT Platform, sensors and with the medical box. An IMB model with wireless connectivity (WiFi module) helps patients and doctors to be in closer communication. The model which has been developed has an intelligent medical setup that alerts the patients to take their medications at the right time. At the same time, the Doctor can check the patient's health condition using the sensors remotely. The sensors used will continuously monitor the patient's health. If there is any variation then the doctor varies the number of pills to be taken. In case if the patient forgets to take the pills even after the alert, then the information of skipped dosages will be available in the server. The doctor can remotely update the medication details in the IOT server and timely updates about medicines are available to patients. This project is claimed to be the best solution for intimating the patient to take medicines regularly and continuous monitoring of the patient's health.","author":[{"dropping-particle":"","family":"Jaipriya","given":"S.","non-dropping-particle":"","parse-names":false,"suffix":""},{"dropping-particle":"","family":"Aishwarya","given":"R.","non-dropping-particle":"","parse-names":false,"suffix":""},{"dropping-particle":"","family":"Akash","given":"N. B.","non-dropping-particle":"","parse-names":false,"suffix":""},{"dropping-particle":"","family":"Jeyadevi","given":"A. P.","non-dropping-particle":"","parse-names":false,"suffix":""}],"container-title":"Proceedings of the International Conference on Intelligent Sustainable Systems, ICISS 2019","id":"ITEM-1","issued":{"date-parts":[["2019","2"]]},"page":"565-569","title":"An intelligent medical box remotely controlled by doctor","type":"paper-conference"},"uris":["http://www.mendeley.com/documents/?uuid=bf98becd-95f8-474f-a13f-7cb3d86b34dd"]}],"mendeley":{"formattedCitation":"[9]","plainTextFormattedCitation":"[9]","previouslyFormattedCitation":"[24]"},"properties":{"noteIndex":0},"schema":"https://github.com/citation-style-language/schema/raw/master/csl-citation.json"}</w:instrText>
      </w:r>
      <w:r w:rsidRPr="004B4FB0">
        <w:rPr>
          <w:lang w:val="en-GB"/>
        </w:rPr>
        <w:fldChar w:fldCharType="separate"/>
      </w:r>
      <w:r w:rsidRPr="00EE520C">
        <w:rPr>
          <w:noProof/>
        </w:rPr>
        <w:t>[9]</w:t>
      </w:r>
      <w:r w:rsidRPr="004B4FB0">
        <w:rPr>
          <w:lang w:val="en-GB"/>
        </w:rPr>
        <w:fldChar w:fldCharType="end"/>
      </w:r>
      <w:r>
        <w:rPr>
          <w:lang w:val="en-GB"/>
        </w:rPr>
        <w:t>, fingerprint detection is used to identify the patient, but it requires that the person has enough skills and abilities to interact with the system.</w:t>
      </w:r>
    </w:p>
    <w:p w14:paraId="1BCFFEC5" w14:textId="4142762D" w:rsidR="003C2E90" w:rsidRPr="002963B5" w:rsidRDefault="00EE520C" w:rsidP="00EE520C">
      <w:r>
        <w:rPr>
          <w:lang w:val="en-GB"/>
        </w:rPr>
        <w:t>Previous works have motivated us to propose a new smart medicine dispenser that is able to deliver notifications to both dependents (mainly elderly people) and caregivers, automatically provide the prescribed medication on schedule, ensures user authentication and is easy to interact with it. A smartphone application will complement the dispenser operation by allowing remote notifications and its configuration and management.</w:t>
      </w:r>
    </w:p>
    <w:p w14:paraId="156D81AB" w14:textId="77777777" w:rsidR="00E34AD7" w:rsidRDefault="00274F9B" w:rsidP="00C1537C">
      <w:pPr>
        <w:pStyle w:val="Ttulo1"/>
        <w:rPr>
          <w:szCs w:val="20"/>
          <w:lang w:eastAsia="en-US"/>
        </w:rPr>
      </w:pPr>
      <w:bookmarkStart w:id="22" w:name="OLE_LINK3"/>
      <w:bookmarkStart w:id="23" w:name="OLE_LINK4"/>
      <w:bookmarkStart w:id="24" w:name="_Hlk38434549"/>
      <w:r>
        <w:rPr>
          <w:lang w:eastAsia="en-US"/>
        </w:rPr>
        <w:t xml:space="preserve">Features of </w:t>
      </w:r>
      <w:r w:rsidR="00C04AFC">
        <w:rPr>
          <w:lang w:eastAsia="en-US"/>
        </w:rPr>
        <w:t xml:space="preserve">the </w:t>
      </w:r>
      <w:r w:rsidR="00CC6E42">
        <w:rPr>
          <w:lang w:eastAsia="en-US"/>
        </w:rPr>
        <w:t>Proposed System</w:t>
      </w:r>
      <w:bookmarkEnd w:id="22"/>
      <w:bookmarkEnd w:id="23"/>
    </w:p>
    <w:bookmarkEnd w:id="24"/>
    <w:p w14:paraId="25143625" w14:textId="49A31F9D" w:rsidR="00C65650" w:rsidRPr="00C65650" w:rsidRDefault="004F440E" w:rsidP="00E34AD7">
      <w:pPr>
        <w:pStyle w:val="NoindentNormal"/>
        <w:rPr>
          <w:lang w:val="en-GB"/>
        </w:rPr>
      </w:pPr>
      <w:r w:rsidRPr="004F440E">
        <w:rPr>
          <w:lang w:val="en-GB"/>
        </w:rPr>
        <w:t xml:space="preserve">The system we propose is made up of a network of sensors and actuators with a gateway implemented in a Raspberry Pi B </w:t>
      </w:r>
      <w:r w:rsidR="00C65650">
        <w:rPr>
          <w:lang w:val="en-GB"/>
        </w:rPr>
        <w:t>single-</w:t>
      </w:r>
      <w:r w:rsidRPr="004F440E">
        <w:rPr>
          <w:lang w:val="en-GB"/>
        </w:rPr>
        <w:t xml:space="preserve">board computer. </w:t>
      </w:r>
      <w:r w:rsidR="00BB383A">
        <w:rPr>
          <w:lang w:val="en-GB"/>
        </w:rPr>
        <w:t>T</w:t>
      </w:r>
      <w:r w:rsidR="00C65650" w:rsidRPr="00C65650">
        <w:rPr>
          <w:lang w:val="en-GB"/>
        </w:rPr>
        <w:t>h</w:t>
      </w:r>
      <w:r w:rsidR="00BB383A">
        <w:rPr>
          <w:lang w:val="en-GB"/>
        </w:rPr>
        <w:t xml:space="preserve">ese hardware components </w:t>
      </w:r>
      <w:bookmarkStart w:id="25" w:name="OLE_LINK507"/>
      <w:r w:rsidR="00D9111A">
        <w:rPr>
          <w:lang w:val="en-GB"/>
        </w:rPr>
        <w:t>are</w:t>
      </w:r>
      <w:r w:rsidR="00C65650" w:rsidRPr="00C65650">
        <w:rPr>
          <w:lang w:val="en-GB"/>
        </w:rPr>
        <w:t xml:space="preserve"> integrated with a mobile application that allows the system data management and that provides an </w:t>
      </w:r>
      <w:r w:rsidR="00C65650">
        <w:rPr>
          <w:lang w:val="en-GB"/>
        </w:rPr>
        <w:t xml:space="preserve">intuitive </w:t>
      </w:r>
      <w:r w:rsidR="00C65650" w:rsidRPr="00C65650">
        <w:rPr>
          <w:lang w:val="en-GB"/>
        </w:rPr>
        <w:t xml:space="preserve">interface </w:t>
      </w:r>
      <w:r w:rsidR="00C65650">
        <w:rPr>
          <w:lang w:val="en-GB"/>
        </w:rPr>
        <w:t xml:space="preserve">to be used by the </w:t>
      </w:r>
      <w:r w:rsidR="00C65650" w:rsidRPr="00C65650">
        <w:rPr>
          <w:lang w:val="en-GB"/>
        </w:rPr>
        <w:t>end users</w:t>
      </w:r>
      <w:r w:rsidR="00AC67C7">
        <w:rPr>
          <w:lang w:val="en-GB"/>
        </w:rPr>
        <w:t>, i.e. the patients</w:t>
      </w:r>
      <w:r w:rsidR="00C65650">
        <w:rPr>
          <w:lang w:val="en-GB"/>
        </w:rPr>
        <w:t xml:space="preserve"> and/or their care</w:t>
      </w:r>
      <w:r w:rsidR="00AC67C7">
        <w:rPr>
          <w:lang w:val="en-GB"/>
        </w:rPr>
        <w:t>give</w:t>
      </w:r>
      <w:r w:rsidR="00C65650">
        <w:rPr>
          <w:lang w:val="en-GB"/>
        </w:rPr>
        <w:t>rs</w:t>
      </w:r>
      <w:r w:rsidR="00C65650" w:rsidRPr="00C65650">
        <w:rPr>
          <w:lang w:val="en-GB"/>
        </w:rPr>
        <w:t>.</w:t>
      </w:r>
      <w:bookmarkEnd w:id="25"/>
    </w:p>
    <w:p w14:paraId="136DE5B0" w14:textId="218A201F" w:rsidR="004079BA" w:rsidRPr="00DA2150" w:rsidRDefault="00F220CE" w:rsidP="004079BA">
      <w:pPr>
        <w:rPr>
          <w:lang w:val="en-GB"/>
        </w:rPr>
      </w:pPr>
      <w:r w:rsidRPr="00F220CE">
        <w:rPr>
          <w:lang w:val="en-GB"/>
        </w:rPr>
        <w:t>To develop th</w:t>
      </w:r>
      <w:r>
        <w:rPr>
          <w:lang w:val="en-GB"/>
        </w:rPr>
        <w:t xml:space="preserve">is </w:t>
      </w:r>
      <w:r w:rsidRPr="00F220CE">
        <w:rPr>
          <w:lang w:val="en-GB"/>
        </w:rPr>
        <w:t>system</w:t>
      </w:r>
      <w:r>
        <w:rPr>
          <w:lang w:val="en-GB"/>
        </w:rPr>
        <w:t xml:space="preserve">, we have </w:t>
      </w:r>
      <w:r w:rsidRPr="00F220CE">
        <w:rPr>
          <w:lang w:val="en-GB"/>
        </w:rPr>
        <w:t xml:space="preserve">followed the Test-Driven Development Methodology for IoT-based Systems </w:t>
      </w:r>
      <w:r w:rsidR="004079BA" w:rsidRPr="00F220CE">
        <w:rPr>
          <w:lang w:val="en-GB"/>
        </w:rPr>
        <w:t xml:space="preserve">(TDDM4IoTS) </w:t>
      </w:r>
      <w:r w:rsidR="004079BA">
        <w:rPr>
          <w:lang w:val="es-US"/>
        </w:rPr>
        <w:fldChar w:fldCharType="begin" w:fldLock="1"/>
      </w:r>
      <w:r w:rsidR="00EE520C">
        <w:rPr>
          <w:lang w:val="en-GB"/>
        </w:rPr>
        <w:instrText>ADDIN CSL_CITATION {"citationItems":[{"id":"ITEM-1","itemData":{"DOI":"10.1007/978-3-030-42517-3_4","ISBN":"9783030425166","ISSN":"18650937","abstract":"This paper presents a development methodology for Internet of Things (IoT)-based Systems (IoTS) that gathers ideas from several of the most outstanding software development paradigms nowadays, such as Model-Driven Engineering (MDE) and Test-Driven Development (TDD), in addition to incorporating the principles that govern agile software development methodologies, such as SCRUM and XP. The methodology presented here, called Test-Driven Development Methodology for IoTS (TDDM4IoTS), has been proposed after an exhaustive review of different software development methodologies, leading us to conclude that none of them are specially oriented towards the development of IoTS. The methodology mainly consists of eleven phases, whose order of application can be established by the team that will develop the project in question. In this paper, we suggest an order to follow, as well as existing software tools that could be used as support for obtaining the corresponding deliverables at each phase.","author":[{"dropping-particle":"","family":"Guerrero-Ulloa","given":"Gleiston","non-dropping-particle":"","parse-names":false,"suffix":""},{"dropping-particle":"","family":"Hornos","given":"Miguel J.","non-dropping-particle":"","parse-names":false,"suffix":""},{"dropping-particle":"","family":"Rodríguez-Domínguez","given":"Carlos","non-dropping-particle":"","parse-names":false,"suffix":""}],"container-title":"Communications in Computer and Information Science","editor":[{"dropping-particle":"","family":"Botto-Tobar","given":"Miguel","non-dropping-particle":"","parse-names":false,"suffix":""},{"dropping-particle":"","family":"Zambrano Vizuete","given":"Marcelo","non-dropping-particle":"","parse-names":false,"suffix":""},{"dropping-particle":"","family":"Torres-Carrión","given":"Pablo","non-dropping-particle":"","parse-names":false,"suffix":""},{"dropping-particle":"","family":"Montes León","given":"Sergio","non-dropping-particle":"","parse-names":false,"suffix":""},{"dropping-particle":"","family":"Pizarro Vásquez","given":"Guillermo","non-dropping-particle":"","parse-names":false,"suffix":""},{"dropping-particle":"","family":"Durakovic","given":"Benjamin","non-dropping-particle":"","parse-names":false,"suffix":""}],"id":"ITEM-1","issued":{"date-parts":[["2020","12","3"]]},"page":"41-55","publisher":"Springer","publisher-place":"Quito","title":"TDDM4IoTS: A Test-Driven Development Methodology for Internet of Things (IoT)-Based Systems","type":"paper-conference","volume":"1193 CCIS"},"uris":["http://www.mendeley.com/documents/?uuid=6d658228-7672-3146-ad79-9b626c1b061a"]}],"mendeley":{"formattedCitation":"[4]","plainTextFormattedCitation":"[4]","previouslyFormattedCitation":"[21]"},"properties":{"noteIndex":0},"schema":"https://github.com/citation-style-language/schema/raw/master/csl-citation.json"}</w:instrText>
      </w:r>
      <w:r w:rsidR="004079BA">
        <w:rPr>
          <w:lang w:val="es-US"/>
        </w:rPr>
        <w:fldChar w:fldCharType="separate"/>
      </w:r>
      <w:r w:rsidR="00EE520C" w:rsidRPr="00EE520C">
        <w:rPr>
          <w:noProof/>
        </w:rPr>
        <w:t>[4]</w:t>
      </w:r>
      <w:r w:rsidR="004079BA">
        <w:rPr>
          <w:lang w:val="es-US"/>
        </w:rPr>
        <w:fldChar w:fldCharType="end"/>
      </w:r>
      <w:r w:rsidR="007D0B21" w:rsidRPr="00FC630A">
        <w:t xml:space="preserve">. </w:t>
      </w:r>
      <w:bookmarkStart w:id="26" w:name="OLE_LINK239"/>
      <w:bookmarkStart w:id="27" w:name="OLE_LINK240"/>
      <w:r w:rsidR="00175F4F" w:rsidRPr="00175F4F">
        <w:rPr>
          <w:lang w:val="en-GB"/>
        </w:rPr>
        <w:t xml:space="preserve">As </w:t>
      </w:r>
      <w:r w:rsidR="00BB383A">
        <w:rPr>
          <w:lang w:val="en-GB"/>
        </w:rPr>
        <w:t xml:space="preserve">a </w:t>
      </w:r>
      <w:r w:rsidR="00175F4F" w:rsidRPr="00175F4F">
        <w:rPr>
          <w:lang w:val="en-GB"/>
        </w:rPr>
        <w:t>proof of concept</w:t>
      </w:r>
      <w:bookmarkEnd w:id="26"/>
      <w:bookmarkEnd w:id="27"/>
      <w:r w:rsidR="00175F4F">
        <w:rPr>
          <w:lang w:val="en-GB"/>
        </w:rPr>
        <w:t>,</w:t>
      </w:r>
      <w:r w:rsidR="00175F4F" w:rsidRPr="00175F4F">
        <w:rPr>
          <w:lang w:val="en-GB"/>
        </w:rPr>
        <w:t xml:space="preserve"> we have </w:t>
      </w:r>
      <w:r w:rsidR="00175F4F">
        <w:rPr>
          <w:lang w:val="en-GB"/>
        </w:rPr>
        <w:t>developed</w:t>
      </w:r>
      <w:r w:rsidR="00175F4F" w:rsidRPr="00175F4F">
        <w:rPr>
          <w:lang w:val="en-GB"/>
        </w:rPr>
        <w:t xml:space="preserve"> a first prototype of the system</w:t>
      </w:r>
      <w:r w:rsidR="00175F4F">
        <w:rPr>
          <w:lang w:val="en-GB"/>
        </w:rPr>
        <w:t>,</w:t>
      </w:r>
      <w:r w:rsidR="00175F4F" w:rsidRPr="00175F4F">
        <w:rPr>
          <w:lang w:val="en-GB"/>
        </w:rPr>
        <w:t xml:space="preserve"> which we are currently evaluating with a real patient who is undergoing medical treatment for diabetes.</w:t>
      </w:r>
      <w:r w:rsidR="00175F4F">
        <w:rPr>
          <w:lang w:val="en-GB"/>
        </w:rPr>
        <w:t xml:space="preserve"> </w:t>
      </w:r>
      <w:r w:rsidR="00175F4F" w:rsidRPr="00175F4F">
        <w:rPr>
          <w:lang w:val="en-GB"/>
        </w:rPr>
        <w:t xml:space="preserve">This person must take the medications shown in </w:t>
      </w:r>
      <w:r w:rsidR="00175F4F" w:rsidRPr="00175F4F">
        <w:rPr>
          <w:bCs/>
          <w:lang w:val="es-US"/>
        </w:rPr>
        <w:fldChar w:fldCharType="begin"/>
      </w:r>
      <w:r w:rsidR="00175F4F" w:rsidRPr="00175F4F">
        <w:rPr>
          <w:bCs/>
          <w:lang w:val="en-GB"/>
        </w:rPr>
        <w:instrText xml:space="preserve"> REF _Ref38133693 \h  \* MERGEFORMAT </w:instrText>
      </w:r>
      <w:r w:rsidR="00175F4F" w:rsidRPr="00175F4F">
        <w:rPr>
          <w:bCs/>
          <w:lang w:val="es-US"/>
        </w:rPr>
      </w:r>
      <w:r w:rsidR="00175F4F" w:rsidRPr="00175F4F">
        <w:rPr>
          <w:bCs/>
          <w:lang w:val="es-US"/>
        </w:rPr>
        <w:fldChar w:fldCharType="separate"/>
      </w:r>
      <w:r w:rsidR="00175F4F" w:rsidRPr="00175F4F">
        <w:rPr>
          <w:bCs/>
          <w:lang w:val="en-GB"/>
        </w:rPr>
        <w:t xml:space="preserve">Table </w:t>
      </w:r>
      <w:r w:rsidR="00175F4F" w:rsidRPr="00175F4F">
        <w:rPr>
          <w:bCs/>
          <w:noProof/>
          <w:lang w:val="en-GB"/>
        </w:rPr>
        <w:t>1</w:t>
      </w:r>
      <w:r w:rsidR="00175F4F" w:rsidRPr="00175F4F">
        <w:rPr>
          <w:bCs/>
          <w:lang w:val="es-US"/>
        </w:rPr>
        <w:fldChar w:fldCharType="end"/>
      </w:r>
      <w:r w:rsidR="00175F4F" w:rsidRPr="00175F4F">
        <w:rPr>
          <w:bCs/>
          <w:lang w:val="en-GB"/>
        </w:rPr>
        <w:t>,</w:t>
      </w:r>
      <w:r w:rsidR="00175F4F" w:rsidRPr="00175F4F">
        <w:rPr>
          <w:lang w:val="en-GB"/>
        </w:rPr>
        <w:t xml:space="preserve"> which also details the doses and time</w:t>
      </w:r>
      <w:r w:rsidR="00175F4F">
        <w:rPr>
          <w:lang w:val="en-GB"/>
        </w:rPr>
        <w:t>table in which</w:t>
      </w:r>
      <w:r w:rsidR="00175F4F" w:rsidRPr="00175F4F">
        <w:rPr>
          <w:lang w:val="en-GB"/>
        </w:rPr>
        <w:t xml:space="preserve"> </w:t>
      </w:r>
      <w:r w:rsidR="00175F4F">
        <w:rPr>
          <w:lang w:val="en-GB"/>
        </w:rPr>
        <w:t xml:space="preserve">she has to </w:t>
      </w:r>
      <w:r w:rsidR="00175F4F" w:rsidRPr="00175F4F">
        <w:rPr>
          <w:lang w:val="en-GB"/>
        </w:rPr>
        <w:t>take</w:t>
      </w:r>
      <w:r w:rsidR="00AC67C7">
        <w:rPr>
          <w:lang w:val="en-GB"/>
        </w:rPr>
        <w:t xml:space="preserve"> them</w:t>
      </w:r>
      <w:r w:rsidR="00175F4F" w:rsidRPr="00175F4F">
        <w:rPr>
          <w:lang w:val="en-GB"/>
        </w:rPr>
        <w:t>.</w:t>
      </w:r>
      <w:r w:rsidR="00175F4F">
        <w:rPr>
          <w:lang w:val="en-GB"/>
        </w:rPr>
        <w:t xml:space="preserve"> </w:t>
      </w:r>
    </w:p>
    <w:p w14:paraId="7A1145E9" w14:textId="77777777" w:rsidR="00D53CF4" w:rsidRPr="00AC67C7" w:rsidRDefault="00D53CF4" w:rsidP="00D53CF4">
      <w:pPr>
        <w:pStyle w:val="Descripcin"/>
        <w:jc w:val="center"/>
        <w:rPr>
          <w:i/>
          <w:iCs/>
          <w:lang w:val="en-GB"/>
        </w:rPr>
      </w:pPr>
      <w:bookmarkStart w:id="28" w:name="_Ref38133693"/>
      <w:bookmarkStart w:id="29" w:name="_Ref38133686"/>
      <w:r w:rsidRPr="00AC67C7">
        <w:rPr>
          <w:b/>
          <w:bCs/>
          <w:lang w:val="en-GB"/>
        </w:rPr>
        <w:t xml:space="preserve">Table </w:t>
      </w:r>
      <w:r w:rsidRPr="00AC67C7">
        <w:rPr>
          <w:b/>
          <w:bCs/>
          <w:i/>
          <w:iCs/>
          <w:lang w:val="en-GB"/>
        </w:rPr>
        <w:fldChar w:fldCharType="begin"/>
      </w:r>
      <w:r w:rsidRPr="00AC67C7">
        <w:rPr>
          <w:b/>
          <w:bCs/>
          <w:lang w:val="en-GB"/>
        </w:rPr>
        <w:instrText xml:space="preserve"> SEQ Table \* ARABIC </w:instrText>
      </w:r>
      <w:r w:rsidRPr="00AC67C7">
        <w:rPr>
          <w:b/>
          <w:bCs/>
          <w:i/>
          <w:iCs/>
          <w:lang w:val="en-GB"/>
        </w:rPr>
        <w:fldChar w:fldCharType="separate"/>
      </w:r>
      <w:r w:rsidRPr="00AC67C7">
        <w:rPr>
          <w:b/>
          <w:bCs/>
          <w:noProof/>
          <w:lang w:val="en-GB"/>
        </w:rPr>
        <w:t>1</w:t>
      </w:r>
      <w:r w:rsidRPr="00AC67C7">
        <w:rPr>
          <w:b/>
          <w:bCs/>
          <w:i/>
          <w:iCs/>
          <w:lang w:val="en-GB"/>
        </w:rPr>
        <w:fldChar w:fldCharType="end"/>
      </w:r>
      <w:bookmarkEnd w:id="28"/>
      <w:r w:rsidRPr="00AC67C7">
        <w:rPr>
          <w:lang w:val="en-GB"/>
        </w:rPr>
        <w:t xml:space="preserve">. </w:t>
      </w:r>
      <w:bookmarkEnd w:id="29"/>
      <w:r w:rsidR="00175F4F" w:rsidRPr="00AC67C7">
        <w:rPr>
          <w:lang w:val="en-GB"/>
        </w:rPr>
        <w:t>Patient treatment medications.</w:t>
      </w:r>
    </w:p>
    <w:tbl>
      <w:tblPr>
        <w:tblStyle w:val="Tablaconcuadrcula3-nfasis51"/>
        <w:tblW w:w="4056" w:type="pct"/>
        <w:jc w:val="center"/>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832"/>
        <w:gridCol w:w="1800"/>
        <w:gridCol w:w="2072"/>
      </w:tblGrid>
      <w:tr w:rsidR="00253EF5" w:rsidRPr="00AC67C7" w14:paraId="4E517666" w14:textId="77777777" w:rsidTr="00253EF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878" w:type="dxa"/>
            <w:tcBorders>
              <w:top w:val="single" w:sz="4" w:space="0" w:color="auto"/>
              <w:bottom w:val="single" w:sz="4" w:space="0" w:color="auto"/>
            </w:tcBorders>
            <w:shd w:val="clear" w:color="auto" w:fill="auto"/>
          </w:tcPr>
          <w:p w14:paraId="03B3E599" w14:textId="77777777" w:rsidR="00253EF5" w:rsidRPr="00AC67C7" w:rsidRDefault="00AC67C7" w:rsidP="00AC67C7">
            <w:pPr>
              <w:pStyle w:val="Prrafodelista"/>
              <w:spacing w:after="0" w:line="240" w:lineRule="auto"/>
              <w:ind w:left="0"/>
              <w:rPr>
                <w:rFonts w:ascii="Times New Roman" w:hAnsi="Times New Roman" w:cs="Times New Roman"/>
                <w:i w:val="0"/>
                <w:iCs w:val="0"/>
                <w:sz w:val="20"/>
                <w:szCs w:val="20"/>
                <w:lang w:val="en-GB"/>
              </w:rPr>
            </w:pPr>
            <w:bookmarkStart w:id="30" w:name="_Hlk38698002"/>
            <w:r w:rsidRPr="00AC67C7">
              <w:rPr>
                <w:rFonts w:ascii="Times New Roman" w:hAnsi="Times New Roman" w:cs="Times New Roman"/>
                <w:i w:val="0"/>
                <w:iCs w:val="0"/>
                <w:sz w:val="20"/>
                <w:szCs w:val="20"/>
                <w:lang w:val="en-GB"/>
              </w:rPr>
              <w:t>Active principle</w:t>
            </w:r>
          </w:p>
        </w:tc>
        <w:tc>
          <w:tcPr>
            <w:tcW w:w="1858" w:type="dxa"/>
            <w:tcBorders>
              <w:top w:val="single" w:sz="4" w:space="0" w:color="auto"/>
              <w:bottom w:val="single" w:sz="4" w:space="0" w:color="auto"/>
            </w:tcBorders>
            <w:shd w:val="clear" w:color="auto" w:fill="auto"/>
          </w:tcPr>
          <w:p w14:paraId="277BCC11" w14:textId="77777777" w:rsidR="00253EF5" w:rsidRPr="00AC67C7" w:rsidRDefault="00253EF5" w:rsidP="00AC67C7">
            <w:pPr>
              <w:pStyle w:val="Prrafodelista"/>
              <w:spacing w:after="0" w:line="24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AC67C7">
              <w:rPr>
                <w:rFonts w:ascii="Times New Roman" w:hAnsi="Times New Roman" w:cs="Times New Roman"/>
                <w:sz w:val="20"/>
                <w:szCs w:val="20"/>
                <w:lang w:val="en-GB"/>
              </w:rPr>
              <w:t>Dos</w:t>
            </w:r>
            <w:r w:rsidR="00AC67C7" w:rsidRPr="00AC67C7">
              <w:rPr>
                <w:rFonts w:ascii="Times New Roman" w:hAnsi="Times New Roman" w:cs="Times New Roman"/>
                <w:sz w:val="20"/>
                <w:szCs w:val="20"/>
                <w:lang w:val="en-GB"/>
              </w:rPr>
              <w:t>e</w:t>
            </w:r>
            <w:r w:rsidRPr="00AC67C7">
              <w:rPr>
                <w:rFonts w:ascii="Times New Roman" w:hAnsi="Times New Roman" w:cs="Times New Roman"/>
                <w:sz w:val="20"/>
                <w:szCs w:val="20"/>
                <w:lang w:val="en-GB"/>
              </w:rPr>
              <w:t>s (mg/d</w:t>
            </w:r>
            <w:r w:rsidR="00AC67C7" w:rsidRPr="00AC67C7">
              <w:rPr>
                <w:rFonts w:ascii="Times New Roman" w:hAnsi="Times New Roman" w:cs="Times New Roman"/>
                <w:sz w:val="20"/>
                <w:szCs w:val="20"/>
                <w:lang w:val="en-GB"/>
              </w:rPr>
              <w:t>ay</w:t>
            </w:r>
            <w:r w:rsidRPr="00AC67C7">
              <w:rPr>
                <w:rFonts w:ascii="Times New Roman" w:hAnsi="Times New Roman" w:cs="Times New Roman"/>
                <w:sz w:val="20"/>
                <w:szCs w:val="20"/>
                <w:lang w:val="en-GB"/>
              </w:rPr>
              <w:t>)</w:t>
            </w:r>
          </w:p>
        </w:tc>
        <w:tc>
          <w:tcPr>
            <w:tcW w:w="2143" w:type="dxa"/>
            <w:tcBorders>
              <w:top w:val="single" w:sz="4" w:space="0" w:color="auto"/>
              <w:bottom w:val="single" w:sz="4" w:space="0" w:color="auto"/>
            </w:tcBorders>
            <w:shd w:val="clear" w:color="auto" w:fill="auto"/>
          </w:tcPr>
          <w:p w14:paraId="53506577" w14:textId="77777777" w:rsidR="00253EF5" w:rsidRPr="00AC67C7" w:rsidRDefault="00AC67C7" w:rsidP="00D53CF4">
            <w:pPr>
              <w:pStyle w:val="Prrafodelista"/>
              <w:spacing w:after="0" w:line="24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AC67C7">
              <w:rPr>
                <w:rFonts w:ascii="Times New Roman" w:hAnsi="Times New Roman" w:cs="Times New Roman"/>
                <w:sz w:val="20"/>
                <w:szCs w:val="20"/>
                <w:lang w:val="en-GB"/>
              </w:rPr>
              <w:t>Timetable</w:t>
            </w:r>
          </w:p>
        </w:tc>
      </w:tr>
      <w:tr w:rsidR="00253EF5" w:rsidRPr="00AC67C7" w14:paraId="40E5AF5B" w14:textId="77777777" w:rsidTr="00253E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8" w:type="dxa"/>
            <w:tcBorders>
              <w:top w:val="single" w:sz="4" w:space="0" w:color="auto"/>
            </w:tcBorders>
            <w:shd w:val="clear" w:color="auto" w:fill="auto"/>
          </w:tcPr>
          <w:p w14:paraId="2637FDAC" w14:textId="77777777" w:rsidR="00253EF5" w:rsidRPr="00AC67C7" w:rsidRDefault="00AC67C7" w:rsidP="00D53CF4">
            <w:pPr>
              <w:pStyle w:val="Prrafodelista"/>
              <w:spacing w:after="0" w:line="240" w:lineRule="auto"/>
              <w:ind w:left="0"/>
              <w:jc w:val="both"/>
              <w:rPr>
                <w:rFonts w:ascii="Times New Roman" w:hAnsi="Times New Roman" w:cs="Times New Roman"/>
                <w:i w:val="0"/>
                <w:iCs w:val="0"/>
                <w:sz w:val="20"/>
                <w:szCs w:val="20"/>
                <w:lang w:val="en-GB"/>
              </w:rPr>
            </w:pPr>
            <w:proofErr w:type="spellStart"/>
            <w:r w:rsidRPr="00AC67C7">
              <w:rPr>
                <w:rFonts w:ascii="Times New Roman" w:hAnsi="Times New Roman" w:cs="Times New Roman"/>
                <w:i w:val="0"/>
                <w:iCs w:val="0"/>
                <w:sz w:val="20"/>
                <w:szCs w:val="20"/>
                <w:lang w:val="en-GB"/>
              </w:rPr>
              <w:t>Nateglinide</w:t>
            </w:r>
            <w:proofErr w:type="spellEnd"/>
          </w:p>
        </w:tc>
        <w:tc>
          <w:tcPr>
            <w:tcW w:w="1858" w:type="dxa"/>
            <w:tcBorders>
              <w:top w:val="single" w:sz="4" w:space="0" w:color="auto"/>
            </w:tcBorders>
            <w:shd w:val="clear" w:color="auto" w:fill="auto"/>
          </w:tcPr>
          <w:p w14:paraId="4D0B886C" w14:textId="77777777" w:rsidR="00253EF5" w:rsidRPr="00AC67C7" w:rsidRDefault="00253EF5" w:rsidP="00D53CF4">
            <w:pPr>
              <w:pStyle w:val="Prrafodelista"/>
              <w:spacing w:after="0"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AC67C7">
              <w:rPr>
                <w:rFonts w:ascii="Times New Roman" w:hAnsi="Times New Roman" w:cs="Times New Roman"/>
                <w:sz w:val="20"/>
                <w:szCs w:val="20"/>
                <w:lang w:val="en-GB"/>
              </w:rPr>
              <w:t>60</w:t>
            </w:r>
          </w:p>
        </w:tc>
        <w:tc>
          <w:tcPr>
            <w:tcW w:w="2143" w:type="dxa"/>
            <w:tcBorders>
              <w:top w:val="single" w:sz="4" w:space="0" w:color="auto"/>
            </w:tcBorders>
            <w:shd w:val="clear" w:color="auto" w:fill="auto"/>
          </w:tcPr>
          <w:p w14:paraId="4E7D8860" w14:textId="77777777" w:rsidR="00253EF5" w:rsidRPr="00AC67C7" w:rsidRDefault="00253EF5" w:rsidP="00AC67C7">
            <w:pPr>
              <w:pStyle w:val="Prrafodelista"/>
              <w:spacing w:after="0"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AC67C7">
              <w:rPr>
                <w:rFonts w:ascii="Times New Roman" w:hAnsi="Times New Roman" w:cs="Times New Roman"/>
                <w:sz w:val="20"/>
                <w:szCs w:val="20"/>
                <w:lang w:val="en-GB"/>
              </w:rPr>
              <w:t>10:00am, 9:00pm</w:t>
            </w:r>
          </w:p>
        </w:tc>
      </w:tr>
      <w:tr w:rsidR="00253EF5" w:rsidRPr="00AC67C7" w14:paraId="48ACDFA6" w14:textId="77777777" w:rsidTr="00253EF5">
        <w:trPr>
          <w:jc w:val="center"/>
        </w:trPr>
        <w:tc>
          <w:tcPr>
            <w:cnfStyle w:val="001000000000" w:firstRow="0" w:lastRow="0" w:firstColumn="1" w:lastColumn="0" w:oddVBand="0" w:evenVBand="0" w:oddHBand="0" w:evenHBand="0" w:firstRowFirstColumn="0" w:firstRowLastColumn="0" w:lastRowFirstColumn="0" w:lastRowLastColumn="0"/>
            <w:tcW w:w="1878" w:type="dxa"/>
            <w:shd w:val="clear" w:color="auto" w:fill="auto"/>
          </w:tcPr>
          <w:p w14:paraId="4684FFCA" w14:textId="77777777" w:rsidR="00253EF5" w:rsidRPr="00AC67C7" w:rsidRDefault="00253EF5" w:rsidP="00D53CF4">
            <w:pPr>
              <w:pStyle w:val="Prrafodelista"/>
              <w:spacing w:after="0" w:line="240" w:lineRule="auto"/>
              <w:ind w:left="0"/>
              <w:jc w:val="both"/>
              <w:rPr>
                <w:rFonts w:ascii="Times New Roman" w:hAnsi="Times New Roman" w:cs="Times New Roman"/>
                <w:i w:val="0"/>
                <w:iCs w:val="0"/>
                <w:sz w:val="20"/>
                <w:szCs w:val="20"/>
                <w:lang w:val="en-GB"/>
              </w:rPr>
            </w:pPr>
            <w:r w:rsidRPr="00AC67C7">
              <w:rPr>
                <w:rFonts w:ascii="Times New Roman" w:hAnsi="Times New Roman" w:cs="Times New Roman"/>
                <w:i w:val="0"/>
                <w:iCs w:val="0"/>
                <w:sz w:val="20"/>
                <w:szCs w:val="20"/>
                <w:lang w:val="en-GB"/>
              </w:rPr>
              <w:t>Miglitol</w:t>
            </w:r>
          </w:p>
        </w:tc>
        <w:tc>
          <w:tcPr>
            <w:tcW w:w="1858" w:type="dxa"/>
            <w:shd w:val="clear" w:color="auto" w:fill="auto"/>
          </w:tcPr>
          <w:p w14:paraId="7755B807" w14:textId="77777777" w:rsidR="00253EF5" w:rsidRPr="00AC67C7" w:rsidRDefault="00253EF5" w:rsidP="00D53CF4">
            <w:pPr>
              <w:pStyle w:val="Prrafodelista"/>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AC67C7">
              <w:rPr>
                <w:rFonts w:ascii="Times New Roman" w:hAnsi="Times New Roman" w:cs="Times New Roman"/>
                <w:sz w:val="20"/>
                <w:szCs w:val="20"/>
                <w:lang w:val="en-GB"/>
              </w:rPr>
              <w:t>50</w:t>
            </w:r>
          </w:p>
        </w:tc>
        <w:tc>
          <w:tcPr>
            <w:tcW w:w="2143" w:type="dxa"/>
            <w:shd w:val="clear" w:color="auto" w:fill="auto"/>
          </w:tcPr>
          <w:p w14:paraId="2E81E7F8" w14:textId="77777777" w:rsidR="00253EF5" w:rsidRPr="00AC67C7" w:rsidRDefault="00253EF5" w:rsidP="00AC67C7">
            <w:pPr>
              <w:pStyle w:val="Prrafodelista"/>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AC67C7">
              <w:rPr>
                <w:rFonts w:ascii="Times New Roman" w:hAnsi="Times New Roman" w:cs="Times New Roman"/>
                <w:sz w:val="20"/>
                <w:szCs w:val="20"/>
                <w:lang w:val="en-GB"/>
              </w:rPr>
              <w:t>5:30 pm</w:t>
            </w:r>
          </w:p>
        </w:tc>
      </w:tr>
      <w:tr w:rsidR="00253EF5" w:rsidRPr="00AC67C7" w14:paraId="7ED9E98A" w14:textId="77777777" w:rsidTr="00253EF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8" w:type="dxa"/>
            <w:shd w:val="clear" w:color="auto" w:fill="auto"/>
          </w:tcPr>
          <w:p w14:paraId="2B0CB2E1" w14:textId="77777777" w:rsidR="00253EF5" w:rsidRPr="00AC67C7" w:rsidRDefault="00253EF5" w:rsidP="00D53CF4">
            <w:pPr>
              <w:pStyle w:val="Prrafodelista"/>
              <w:spacing w:after="0" w:line="240" w:lineRule="auto"/>
              <w:ind w:left="0"/>
              <w:jc w:val="both"/>
              <w:rPr>
                <w:rFonts w:ascii="Times New Roman" w:hAnsi="Times New Roman" w:cs="Times New Roman"/>
                <w:i w:val="0"/>
                <w:iCs w:val="0"/>
                <w:sz w:val="20"/>
                <w:szCs w:val="20"/>
                <w:lang w:val="en-GB"/>
              </w:rPr>
            </w:pPr>
            <w:proofErr w:type="spellStart"/>
            <w:r w:rsidRPr="00AC67C7">
              <w:rPr>
                <w:rFonts w:ascii="Times New Roman" w:hAnsi="Times New Roman" w:cs="Times New Roman"/>
                <w:i w:val="0"/>
                <w:iCs w:val="0"/>
                <w:sz w:val="20"/>
                <w:szCs w:val="20"/>
                <w:lang w:val="en-GB"/>
              </w:rPr>
              <w:t>Acabosa</w:t>
            </w:r>
            <w:proofErr w:type="spellEnd"/>
          </w:p>
        </w:tc>
        <w:tc>
          <w:tcPr>
            <w:tcW w:w="1858" w:type="dxa"/>
            <w:tcBorders>
              <w:bottom w:val="nil"/>
            </w:tcBorders>
            <w:shd w:val="clear" w:color="auto" w:fill="auto"/>
          </w:tcPr>
          <w:p w14:paraId="213737D5" w14:textId="77777777" w:rsidR="00253EF5" w:rsidRPr="00AC67C7" w:rsidRDefault="00253EF5" w:rsidP="00D53CF4">
            <w:pPr>
              <w:pStyle w:val="Prrafodelista"/>
              <w:spacing w:after="0"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AC67C7">
              <w:rPr>
                <w:rFonts w:ascii="Times New Roman" w:hAnsi="Times New Roman" w:cs="Times New Roman"/>
                <w:sz w:val="20"/>
                <w:szCs w:val="20"/>
                <w:lang w:val="en-GB"/>
              </w:rPr>
              <w:t>50</w:t>
            </w:r>
          </w:p>
        </w:tc>
        <w:tc>
          <w:tcPr>
            <w:tcW w:w="2143" w:type="dxa"/>
            <w:tcBorders>
              <w:bottom w:val="nil"/>
            </w:tcBorders>
            <w:shd w:val="clear" w:color="auto" w:fill="auto"/>
          </w:tcPr>
          <w:p w14:paraId="5E65B4E7" w14:textId="77777777" w:rsidR="00253EF5" w:rsidRPr="00AC67C7" w:rsidRDefault="00253EF5" w:rsidP="00AC67C7">
            <w:pPr>
              <w:pStyle w:val="Prrafodelista"/>
              <w:spacing w:after="0" w:line="24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n-GB"/>
              </w:rPr>
            </w:pPr>
            <w:r w:rsidRPr="00AC67C7">
              <w:rPr>
                <w:rFonts w:ascii="Times New Roman" w:hAnsi="Times New Roman" w:cs="Times New Roman"/>
                <w:sz w:val="20"/>
                <w:szCs w:val="20"/>
                <w:lang w:val="en-GB"/>
              </w:rPr>
              <w:t>10:30 am</w:t>
            </w:r>
            <w:r w:rsidR="00AC67C7">
              <w:rPr>
                <w:rFonts w:ascii="Times New Roman" w:hAnsi="Times New Roman" w:cs="Times New Roman"/>
                <w:sz w:val="20"/>
                <w:szCs w:val="20"/>
                <w:lang w:val="en-GB"/>
              </w:rPr>
              <w:t>,</w:t>
            </w:r>
            <w:r w:rsidRPr="00AC67C7">
              <w:rPr>
                <w:rFonts w:ascii="Times New Roman" w:hAnsi="Times New Roman" w:cs="Times New Roman"/>
                <w:sz w:val="20"/>
                <w:szCs w:val="20"/>
                <w:lang w:val="en-GB"/>
              </w:rPr>
              <w:t xml:space="preserve"> 6:30 pm</w:t>
            </w:r>
          </w:p>
        </w:tc>
      </w:tr>
      <w:tr w:rsidR="00253EF5" w:rsidRPr="00AC67C7" w14:paraId="010365C3" w14:textId="77777777" w:rsidTr="00253EF5">
        <w:trPr>
          <w:jc w:val="center"/>
        </w:trPr>
        <w:tc>
          <w:tcPr>
            <w:cnfStyle w:val="001000000000" w:firstRow="0" w:lastRow="0" w:firstColumn="1" w:lastColumn="0" w:oddVBand="0" w:evenVBand="0" w:oddHBand="0" w:evenHBand="0" w:firstRowFirstColumn="0" w:firstRowLastColumn="0" w:lastRowFirstColumn="0" w:lastRowLastColumn="0"/>
            <w:tcW w:w="1878" w:type="dxa"/>
            <w:tcBorders>
              <w:bottom w:val="single" w:sz="4" w:space="0" w:color="auto"/>
            </w:tcBorders>
            <w:shd w:val="clear" w:color="auto" w:fill="auto"/>
          </w:tcPr>
          <w:p w14:paraId="08E15B5B" w14:textId="77777777" w:rsidR="00253EF5" w:rsidRPr="00AC67C7" w:rsidRDefault="00AC67C7" w:rsidP="00D53CF4">
            <w:pPr>
              <w:pStyle w:val="Prrafodelista"/>
              <w:spacing w:after="0" w:line="240" w:lineRule="auto"/>
              <w:ind w:left="0"/>
              <w:jc w:val="both"/>
              <w:rPr>
                <w:rFonts w:ascii="Times New Roman" w:hAnsi="Times New Roman" w:cs="Times New Roman"/>
                <w:i w:val="0"/>
                <w:iCs w:val="0"/>
                <w:sz w:val="20"/>
                <w:szCs w:val="20"/>
                <w:lang w:val="en-GB"/>
              </w:rPr>
            </w:pPr>
            <w:r w:rsidRPr="00AC67C7">
              <w:rPr>
                <w:rFonts w:ascii="Times New Roman" w:hAnsi="Times New Roman" w:cs="Times New Roman"/>
                <w:i w:val="0"/>
                <w:iCs w:val="0"/>
                <w:sz w:val="20"/>
                <w:szCs w:val="20"/>
                <w:lang w:val="en-GB"/>
              </w:rPr>
              <w:t>Repaglinide</w:t>
            </w:r>
          </w:p>
        </w:tc>
        <w:tc>
          <w:tcPr>
            <w:tcW w:w="1858" w:type="dxa"/>
            <w:tcBorders>
              <w:top w:val="nil"/>
              <w:bottom w:val="single" w:sz="4" w:space="0" w:color="auto"/>
            </w:tcBorders>
            <w:shd w:val="clear" w:color="auto" w:fill="auto"/>
          </w:tcPr>
          <w:p w14:paraId="487A6E3A" w14:textId="77777777" w:rsidR="00253EF5" w:rsidRPr="00AC67C7" w:rsidRDefault="00253EF5" w:rsidP="00D53CF4">
            <w:pPr>
              <w:pStyle w:val="Prrafodelista"/>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AC67C7">
              <w:rPr>
                <w:rFonts w:ascii="Times New Roman" w:hAnsi="Times New Roman" w:cs="Times New Roman"/>
                <w:sz w:val="20"/>
                <w:szCs w:val="20"/>
                <w:lang w:val="en-GB"/>
              </w:rPr>
              <w:t>1</w:t>
            </w:r>
          </w:p>
        </w:tc>
        <w:tc>
          <w:tcPr>
            <w:tcW w:w="2143" w:type="dxa"/>
            <w:tcBorders>
              <w:top w:val="nil"/>
              <w:bottom w:val="single" w:sz="4" w:space="0" w:color="auto"/>
            </w:tcBorders>
            <w:shd w:val="clear" w:color="auto" w:fill="auto"/>
          </w:tcPr>
          <w:p w14:paraId="1BE37B71" w14:textId="77777777" w:rsidR="00253EF5" w:rsidRPr="00AC67C7" w:rsidRDefault="00253EF5" w:rsidP="00AC67C7">
            <w:pPr>
              <w:pStyle w:val="Prrafodelista"/>
              <w:spacing w:after="0" w:line="24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n-GB"/>
              </w:rPr>
            </w:pPr>
            <w:r w:rsidRPr="00AC67C7">
              <w:rPr>
                <w:rFonts w:ascii="Times New Roman" w:hAnsi="Times New Roman" w:cs="Times New Roman"/>
                <w:sz w:val="20"/>
                <w:szCs w:val="20"/>
                <w:lang w:val="en-GB"/>
              </w:rPr>
              <w:t>9:30 am</w:t>
            </w:r>
            <w:r w:rsidR="00AC67C7">
              <w:rPr>
                <w:rFonts w:ascii="Times New Roman" w:hAnsi="Times New Roman" w:cs="Times New Roman"/>
                <w:sz w:val="20"/>
                <w:szCs w:val="20"/>
                <w:lang w:val="en-GB"/>
              </w:rPr>
              <w:t>,</w:t>
            </w:r>
            <w:r w:rsidRPr="00AC67C7">
              <w:rPr>
                <w:rFonts w:ascii="Times New Roman" w:hAnsi="Times New Roman" w:cs="Times New Roman"/>
                <w:sz w:val="20"/>
                <w:szCs w:val="20"/>
                <w:lang w:val="en-GB"/>
              </w:rPr>
              <w:t xml:space="preserve"> 2:30 pm</w:t>
            </w:r>
          </w:p>
        </w:tc>
      </w:tr>
    </w:tbl>
    <w:bookmarkEnd w:id="30"/>
    <w:p w14:paraId="7A6396CB" w14:textId="499CB247" w:rsidR="00D53CF4" w:rsidRPr="00BB383A" w:rsidRDefault="002F501B" w:rsidP="00AC67C7">
      <w:pPr>
        <w:spacing w:before="120"/>
        <w:ind w:firstLine="0"/>
      </w:pPr>
      <w:r>
        <w:rPr>
          <w:lang w:val="en-GB"/>
        </w:rPr>
        <w:t>Given that</w:t>
      </w:r>
      <w:r w:rsidR="00AC67C7" w:rsidRPr="00AC67C7">
        <w:rPr>
          <w:lang w:val="en-GB"/>
        </w:rPr>
        <w:t xml:space="preserve"> it would be necessary for more patients and their caregivers to evaluate the developed prototype</w:t>
      </w:r>
      <w:r>
        <w:rPr>
          <w:lang w:val="en-GB"/>
        </w:rPr>
        <w:t>,</w:t>
      </w:r>
      <w:r w:rsidR="00AC67C7" w:rsidRPr="00AC67C7">
        <w:rPr>
          <w:lang w:val="en-GB"/>
        </w:rPr>
        <w:t xml:space="preserve"> it is still too early to guarantee the success of our proposal.  </w:t>
      </w:r>
      <w:r>
        <w:rPr>
          <w:lang w:val="en-GB"/>
        </w:rPr>
        <w:t>Nonetheless,</w:t>
      </w:r>
      <w:r w:rsidR="00AC67C7" w:rsidRPr="00AC67C7">
        <w:rPr>
          <w:lang w:val="en-GB"/>
        </w:rPr>
        <w:t xml:space="preserve"> we are optimistic about it</w:t>
      </w:r>
      <w:r>
        <w:rPr>
          <w:lang w:val="en-GB"/>
        </w:rPr>
        <w:t>,</w:t>
      </w:r>
      <w:r w:rsidR="00AC67C7" w:rsidRPr="00AC67C7">
        <w:rPr>
          <w:lang w:val="en-GB"/>
        </w:rPr>
        <w:t xml:space="preserve"> due to the favourable expressions emitted by </w:t>
      </w:r>
      <w:r>
        <w:rPr>
          <w:lang w:val="en-GB"/>
        </w:rPr>
        <w:t xml:space="preserve">both </w:t>
      </w:r>
      <w:r w:rsidR="00AC67C7" w:rsidRPr="00AC67C7">
        <w:rPr>
          <w:lang w:val="en-GB"/>
        </w:rPr>
        <w:t xml:space="preserve">the patient and the caregiver who are </w:t>
      </w:r>
      <w:r>
        <w:rPr>
          <w:lang w:val="en-GB"/>
        </w:rPr>
        <w:t xml:space="preserve">assessing </w:t>
      </w:r>
      <w:r w:rsidR="00AC67C7" w:rsidRPr="00AC67C7">
        <w:rPr>
          <w:lang w:val="en-GB"/>
        </w:rPr>
        <w:t>it.</w:t>
      </w:r>
    </w:p>
    <w:p w14:paraId="599CE959" w14:textId="77777777" w:rsidR="00B05D6E" w:rsidRPr="002F501B" w:rsidRDefault="00274F9B" w:rsidP="00274F9B">
      <w:pPr>
        <w:pStyle w:val="Ttulo2"/>
        <w:rPr>
          <w:lang w:val="en-GB" w:eastAsia="en-US"/>
        </w:rPr>
      </w:pPr>
      <w:r w:rsidRPr="002F501B">
        <w:rPr>
          <w:lang w:val="en-GB" w:eastAsia="en-US"/>
        </w:rPr>
        <w:lastRenderedPageBreak/>
        <w:t xml:space="preserve">System </w:t>
      </w:r>
      <w:r w:rsidR="00CC6E42" w:rsidRPr="002F501B">
        <w:rPr>
          <w:lang w:val="en-GB" w:eastAsia="en-US"/>
        </w:rPr>
        <w:t>Architecture</w:t>
      </w:r>
    </w:p>
    <w:p w14:paraId="73B0ED98" w14:textId="3985C291" w:rsidR="00B05D6E" w:rsidRPr="00FC630A" w:rsidRDefault="00F3442B">
      <w:pPr>
        <w:pStyle w:val="NoindentNormal"/>
      </w:pPr>
      <w:r w:rsidRPr="00F3442B">
        <w:rPr>
          <w:lang w:val="en-GB"/>
        </w:rPr>
        <w:t>The system architecture</w:t>
      </w:r>
      <w:r>
        <w:rPr>
          <w:lang w:val="en-GB"/>
        </w:rPr>
        <w:t>,</w:t>
      </w:r>
      <w:r w:rsidRPr="00F3442B">
        <w:rPr>
          <w:lang w:val="en-GB"/>
        </w:rPr>
        <w:t xml:space="preserve"> </w:t>
      </w:r>
      <w:r w:rsidR="00BB383A">
        <w:rPr>
          <w:lang w:val="en-GB"/>
        </w:rPr>
        <w:t xml:space="preserve">which is </w:t>
      </w:r>
      <w:r w:rsidRPr="00F3442B">
        <w:rPr>
          <w:lang w:val="en-GB"/>
        </w:rPr>
        <w:t xml:space="preserve">shown in </w:t>
      </w:r>
      <w:r w:rsidRPr="00F3442B">
        <w:rPr>
          <w:lang w:val="es-US"/>
        </w:rPr>
        <w:fldChar w:fldCharType="begin"/>
      </w:r>
      <w:r w:rsidRPr="00F3442B">
        <w:rPr>
          <w:lang w:val="en-GB"/>
        </w:rPr>
        <w:instrText xml:space="preserve"> REF _Ref38419337 \h  \* MERGEFORMAT </w:instrText>
      </w:r>
      <w:r w:rsidRPr="00F3442B">
        <w:rPr>
          <w:lang w:val="es-US"/>
        </w:rPr>
      </w:r>
      <w:r w:rsidRPr="00F3442B">
        <w:rPr>
          <w:lang w:val="es-US"/>
        </w:rPr>
        <w:fldChar w:fldCharType="separate"/>
      </w:r>
      <w:r w:rsidRPr="00F3442B">
        <w:rPr>
          <w:lang w:val="en-GB"/>
        </w:rPr>
        <w:t xml:space="preserve">Figure </w:t>
      </w:r>
      <w:r w:rsidRPr="00F3442B">
        <w:rPr>
          <w:noProof/>
          <w:lang w:val="en-GB"/>
        </w:rPr>
        <w:t>1</w:t>
      </w:r>
      <w:r w:rsidRPr="00F3442B">
        <w:rPr>
          <w:lang w:val="es-US"/>
        </w:rPr>
        <w:fldChar w:fldCharType="end"/>
      </w:r>
      <w:r>
        <w:rPr>
          <w:lang w:val="en-GB"/>
        </w:rPr>
        <w:t>,</w:t>
      </w:r>
      <w:r w:rsidRPr="00F3442B">
        <w:rPr>
          <w:lang w:val="en-GB"/>
        </w:rPr>
        <w:t xml:space="preserve"> is similar to th</w:t>
      </w:r>
      <w:r>
        <w:rPr>
          <w:lang w:val="en-GB"/>
        </w:rPr>
        <w:t>e one</w:t>
      </w:r>
      <w:r w:rsidRPr="00F3442B">
        <w:rPr>
          <w:lang w:val="en-GB"/>
        </w:rPr>
        <w:t xml:space="preserve"> presented in </w:t>
      </w:r>
      <w:r w:rsidRPr="00FC630A">
        <w:rPr>
          <w:lang w:val="es-US"/>
        </w:rPr>
        <w:fldChar w:fldCharType="begin" w:fldLock="1"/>
      </w:r>
      <w:r w:rsidR="00EE520C">
        <w:rPr>
          <w:lang w:val="en-GB"/>
        </w:rPr>
        <w:instrText>ADDIN CSL_CITATION {"citationItems":[{"id":"ITEM-1","itemData":{"DOI":"10.1007/978-3-030-05532-5_4","ISBN":"9783030055318","ISSN":"18650929","abstract":"The aging of the population in most developed countries has increased the need of proposing and adopting systems to monitor the behaviour of elder people with cognitive impairment. Home monitoring is particularly important for caregivers and relatives, who are in charge of these persons in potentially risky environments (e.g., the kitchen, the bathroom, the stairs, go out alone to the street, etc.), while they perform their household activities. On the other hand, the paradigm of Internet of Things (IoT) allows the interconnection of everyday objects to implement sophisticate, yet simple-to-use, computer systems. In this paper, we analyse the existing IoT-based proposals to monitor elder people at home. Moreover, we propose a generic design of an IoT-based home monitoring system that allows caregivers, relatives and/or emergency services to be notified of potentially risky demeanours. Finally, some scenarios or situations are presented in order to better understand the proposal, and to validate its design to cover some common use cases.","author":[{"dropping-particle":"","family":"Guerrero-Ulloa","given":"Gleiston","non-dropping-particle":"","parse-names":false,"suffix":""},{"dropping-particle":"","family":"Rodríguez-Domínguez","given":"Carlos","non-dropping-particle":"","parse-names":false,"suffix":""},{"dropping-particle":"","family":"Hornos","given":"Miguel J.","non-dropping-particle":"","parse-names":false,"suffix":""}],"container-title":"Communications in Computer and Information Science","editor":[{"dropping-particle":"","family":"Botto-Tobar","given":"M.","non-dropping-particle":"","parse-names":false,"suffix":""},{"dropping-particle":"","family":"Pizarro","given":"G.","non-dropping-particle":"","parse-names":false,"suffix":""},{"dropping-particle":"","family":"Zúñiga-Prieto","given":"M.","non-dropping-particle":"","parse-names":false,"suffix":""},{"dropping-particle":"","family":"D’Armas","given":"M.","non-dropping-particle":"","parse-names":false,"suffix":""},{"dropping-particle":"","family":"Zúñiga Sánchez","given":"M.;","non-dropping-particle":"","parse-names":false,"suffix":""}],"id":"ITEM-1","issued":{"date-parts":[["2019","8","29"]]},"page":"41-55","publisher":"Springer, Cham","title":"IoT-Based System to Help Care for Dependent Elderly","type":"paper-conference","volume":"895"},"uris":["http://www.mendeley.com/documents/?uuid=18b2db8a-e9b5-3c44-a296-dd133c0e04fa"]}],"mendeley":{"formattedCitation":"[5]","plainTextFormattedCitation":"[5]","previouslyFormattedCitation":"[19]"},"properties":{"noteIndex":0},"schema":"https://github.com/citation-style-language/schema/raw/master/csl-citation.json"}</w:instrText>
      </w:r>
      <w:r w:rsidRPr="00FC630A">
        <w:rPr>
          <w:lang w:val="es-US"/>
        </w:rPr>
        <w:fldChar w:fldCharType="separate"/>
      </w:r>
      <w:r w:rsidR="00EE520C" w:rsidRPr="00EE520C">
        <w:rPr>
          <w:noProof/>
          <w:lang w:val="en-GB"/>
        </w:rPr>
        <w:t>[5]</w:t>
      </w:r>
      <w:r w:rsidRPr="00FC630A">
        <w:rPr>
          <w:lang w:val="es-US"/>
        </w:rPr>
        <w:fldChar w:fldCharType="end"/>
      </w:r>
      <w:r w:rsidRPr="00FC630A">
        <w:rPr>
          <w:lang w:val="en-GB"/>
        </w:rPr>
        <w:t>. Each of its layers is described below.</w:t>
      </w:r>
      <w:r>
        <w:rPr>
          <w:lang w:val="en-GB"/>
        </w:rPr>
        <w:t xml:space="preserve"> </w:t>
      </w:r>
    </w:p>
    <w:p w14:paraId="6597E07E" w14:textId="77777777" w:rsidR="00E34AD7" w:rsidRDefault="00D53CF4" w:rsidP="004F440E">
      <w:pPr>
        <w:ind w:firstLine="0"/>
        <w:jc w:val="center"/>
        <w:rPr>
          <w:lang w:val="es-US"/>
        </w:rPr>
      </w:pPr>
      <w:commentRangeStart w:id="31"/>
      <w:r>
        <w:rPr>
          <w:noProof/>
          <w:lang w:val="es-ES" w:eastAsia="es-ES"/>
        </w:rPr>
        <w:drawing>
          <wp:inline distT="0" distB="0" distL="0" distR="0" wp14:anchorId="6281FFF5" wp14:editId="30454587">
            <wp:extent cx="2130425" cy="1198245"/>
            <wp:effectExtent l="0" t="0" r="317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ondoFormatoPn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49325" cy="1208875"/>
                    </a:xfrm>
                    <a:prstGeom prst="rect">
                      <a:avLst/>
                    </a:prstGeom>
                    <a:noFill/>
                    <a:ln>
                      <a:noFill/>
                    </a:ln>
                  </pic:spPr>
                </pic:pic>
              </a:graphicData>
            </a:graphic>
          </wp:inline>
        </w:drawing>
      </w:r>
      <w:commentRangeEnd w:id="31"/>
      <w:r w:rsidR="00FC630A">
        <w:rPr>
          <w:rStyle w:val="Refdecomentario"/>
        </w:rPr>
        <w:commentReference w:id="31"/>
      </w:r>
    </w:p>
    <w:p w14:paraId="0E8C40C8" w14:textId="77777777" w:rsidR="000E349E" w:rsidRPr="00F3442B" w:rsidRDefault="000E349E" w:rsidP="00DA4E1B">
      <w:pPr>
        <w:spacing w:before="120" w:after="120"/>
        <w:ind w:firstLine="0"/>
        <w:jc w:val="center"/>
        <w:rPr>
          <w:sz w:val="16"/>
          <w:lang w:val="en-GB"/>
        </w:rPr>
      </w:pPr>
      <w:bookmarkStart w:id="32" w:name="_Ref38419337"/>
      <w:r w:rsidRPr="00F3442B">
        <w:rPr>
          <w:b/>
          <w:sz w:val="16"/>
          <w:lang w:val="en-GB"/>
        </w:rPr>
        <w:t xml:space="preserve">Figure </w:t>
      </w:r>
      <w:r w:rsidRPr="00F3442B">
        <w:rPr>
          <w:b/>
          <w:sz w:val="16"/>
          <w:lang w:val="en-GB"/>
        </w:rPr>
        <w:fldChar w:fldCharType="begin"/>
      </w:r>
      <w:r w:rsidRPr="00F3442B">
        <w:rPr>
          <w:b/>
          <w:sz w:val="16"/>
          <w:lang w:val="en-GB"/>
        </w:rPr>
        <w:instrText xml:space="preserve"> SEQ Figure \* ARABIC </w:instrText>
      </w:r>
      <w:r w:rsidRPr="00F3442B">
        <w:rPr>
          <w:b/>
          <w:sz w:val="16"/>
          <w:lang w:val="en-GB"/>
        </w:rPr>
        <w:fldChar w:fldCharType="separate"/>
      </w:r>
      <w:r w:rsidR="00C46A7D" w:rsidRPr="00F3442B">
        <w:rPr>
          <w:b/>
          <w:noProof/>
          <w:sz w:val="16"/>
          <w:lang w:val="en-GB"/>
        </w:rPr>
        <w:t>1</w:t>
      </w:r>
      <w:r w:rsidRPr="00F3442B">
        <w:rPr>
          <w:b/>
          <w:sz w:val="16"/>
          <w:lang w:val="en-GB"/>
        </w:rPr>
        <w:fldChar w:fldCharType="end"/>
      </w:r>
      <w:bookmarkEnd w:id="32"/>
      <w:r w:rsidRPr="00F3442B">
        <w:rPr>
          <w:b/>
          <w:bCs/>
          <w:sz w:val="16"/>
          <w:lang w:val="en-GB"/>
        </w:rPr>
        <w:t>.</w:t>
      </w:r>
      <w:r w:rsidRPr="00F3442B">
        <w:rPr>
          <w:sz w:val="16"/>
          <w:lang w:val="en-GB"/>
        </w:rPr>
        <w:t xml:space="preserve"> </w:t>
      </w:r>
      <w:r w:rsidR="00F3442B" w:rsidRPr="00F3442B">
        <w:rPr>
          <w:sz w:val="16"/>
          <w:lang w:val="en-GB"/>
        </w:rPr>
        <w:t xml:space="preserve">System </w:t>
      </w:r>
      <w:r w:rsidR="00F3442B">
        <w:rPr>
          <w:sz w:val="16"/>
          <w:lang w:val="en-GB"/>
        </w:rPr>
        <w:t xml:space="preserve">layered </w:t>
      </w:r>
      <w:r w:rsidR="00F3442B" w:rsidRPr="00F3442B">
        <w:rPr>
          <w:sz w:val="16"/>
          <w:lang w:val="en-GB"/>
        </w:rPr>
        <w:t>architecture</w:t>
      </w:r>
      <w:r w:rsidRPr="00F3442B">
        <w:rPr>
          <w:sz w:val="16"/>
          <w:lang w:val="en-GB"/>
        </w:rPr>
        <w:t>.</w:t>
      </w:r>
    </w:p>
    <w:p w14:paraId="359DE790" w14:textId="648E27B8" w:rsidR="00DA4E1B" w:rsidRPr="003F1F94" w:rsidRDefault="00FC630A" w:rsidP="00DA4E1B">
      <w:pPr>
        <w:ind w:firstLine="0"/>
        <w:rPr>
          <w:lang w:val="en-GB"/>
        </w:rPr>
      </w:pPr>
      <w:r>
        <w:rPr>
          <w:i/>
        </w:rPr>
        <w:t>Physical Layer</w:t>
      </w:r>
      <w:r w:rsidR="00DA4E1B" w:rsidRPr="00BB383A">
        <w:t xml:space="preserve">. </w:t>
      </w:r>
      <w:bookmarkStart w:id="33" w:name="OLE_LINK135"/>
      <w:bookmarkStart w:id="34" w:name="OLE_LINK136"/>
      <w:r>
        <w:t xml:space="preserve">It </w:t>
      </w:r>
      <w:r w:rsidR="005065F1" w:rsidRPr="005065F1">
        <w:rPr>
          <w:lang w:val="en-GB"/>
        </w:rPr>
        <w:t>is made up of the sensors and actuators that are embedded in</w:t>
      </w:r>
      <w:r w:rsidR="00BB383A">
        <w:rPr>
          <w:lang w:val="en-GB"/>
        </w:rPr>
        <w:t>to</w:t>
      </w:r>
      <w:r w:rsidR="005065F1" w:rsidRPr="005065F1">
        <w:rPr>
          <w:lang w:val="en-GB"/>
        </w:rPr>
        <w:t xml:space="preserve"> the dispenser </w:t>
      </w:r>
      <w:r w:rsidR="005065F1">
        <w:rPr>
          <w:lang w:val="en-GB"/>
        </w:rPr>
        <w:t>(</w:t>
      </w:r>
      <w:r w:rsidR="005065F1" w:rsidRPr="005065F1">
        <w:rPr>
          <w:lang w:val="en-GB"/>
        </w:rPr>
        <w:t xml:space="preserve">more details </w:t>
      </w:r>
      <w:bookmarkStart w:id="35" w:name="OLE_LINK137"/>
      <w:r w:rsidR="005065F1" w:rsidRPr="005065F1">
        <w:rPr>
          <w:lang w:val="en-GB"/>
        </w:rPr>
        <w:t>and photos</w:t>
      </w:r>
      <w:r w:rsidR="005065F1">
        <w:rPr>
          <w:lang w:val="en-GB"/>
        </w:rPr>
        <w:t xml:space="preserve"> </w:t>
      </w:r>
      <w:bookmarkEnd w:id="35"/>
      <w:r w:rsidR="005065F1">
        <w:rPr>
          <w:lang w:val="en-GB"/>
        </w:rPr>
        <w:t xml:space="preserve">about it </w:t>
      </w:r>
      <w:r w:rsidR="005065F1" w:rsidRPr="005065F1">
        <w:rPr>
          <w:lang w:val="en-GB"/>
        </w:rPr>
        <w:t xml:space="preserve">will be </w:t>
      </w:r>
      <w:r w:rsidR="005065F1">
        <w:rPr>
          <w:lang w:val="en-GB"/>
        </w:rPr>
        <w:t>provided</w:t>
      </w:r>
      <w:r w:rsidR="005065F1" w:rsidRPr="005065F1">
        <w:rPr>
          <w:lang w:val="en-GB"/>
        </w:rPr>
        <w:t xml:space="preserve"> in</w:t>
      </w:r>
      <w:r w:rsidR="00BB383A">
        <w:rPr>
          <w:lang w:val="en-GB"/>
        </w:rPr>
        <w:t xml:space="preserve"> the</w:t>
      </w:r>
      <w:r w:rsidR="005065F1" w:rsidRPr="005065F1">
        <w:rPr>
          <w:lang w:val="en-GB"/>
        </w:rPr>
        <w:t xml:space="preserve"> </w:t>
      </w:r>
      <w:r w:rsidR="00BB383A">
        <w:rPr>
          <w:lang w:val="en-GB"/>
        </w:rPr>
        <w:t>following</w:t>
      </w:r>
      <w:r w:rsidR="00BB383A" w:rsidRPr="005065F1">
        <w:rPr>
          <w:lang w:val="en-GB"/>
        </w:rPr>
        <w:t xml:space="preserve"> </w:t>
      </w:r>
      <w:r w:rsidR="005065F1" w:rsidRPr="005065F1">
        <w:rPr>
          <w:lang w:val="en-GB"/>
        </w:rPr>
        <w:t>subsection</w:t>
      </w:r>
      <w:r w:rsidR="005065F1">
        <w:rPr>
          <w:lang w:val="en-GB"/>
        </w:rPr>
        <w:t>)</w:t>
      </w:r>
      <w:r w:rsidR="005065F1" w:rsidRPr="005065F1">
        <w:rPr>
          <w:lang w:val="en-GB"/>
        </w:rPr>
        <w:t xml:space="preserve">. </w:t>
      </w:r>
      <w:r w:rsidR="00FC24F4" w:rsidRPr="00FC24F4">
        <w:rPr>
          <w:lang w:val="en-GB"/>
        </w:rPr>
        <w:t xml:space="preserve">As </w:t>
      </w:r>
      <w:r w:rsidR="00BB383A">
        <w:rPr>
          <w:lang w:val="en-GB"/>
        </w:rPr>
        <w:t xml:space="preserve">for </w:t>
      </w:r>
      <w:r w:rsidR="00FC24F4" w:rsidRPr="00FC24F4">
        <w:rPr>
          <w:lang w:val="en-GB"/>
        </w:rPr>
        <w:t>sensors</w:t>
      </w:r>
      <w:r w:rsidR="00FC24F4">
        <w:rPr>
          <w:lang w:val="en-GB"/>
        </w:rPr>
        <w:t>,</w:t>
      </w:r>
      <w:r w:rsidR="00FC24F4" w:rsidRPr="00FC24F4">
        <w:rPr>
          <w:lang w:val="en-GB"/>
        </w:rPr>
        <w:t xml:space="preserve"> </w:t>
      </w:r>
      <w:r w:rsidR="00FC24F4">
        <w:rPr>
          <w:lang w:val="en-GB"/>
        </w:rPr>
        <w:t xml:space="preserve">it includes </w:t>
      </w:r>
      <w:r w:rsidR="00FC24F4" w:rsidRPr="00FC24F4">
        <w:rPr>
          <w:lang w:val="en-GB"/>
        </w:rPr>
        <w:t>a</w:t>
      </w:r>
      <w:r w:rsidR="005A72F8">
        <w:rPr>
          <w:lang w:val="en-GB"/>
        </w:rPr>
        <w:t>n</w:t>
      </w:r>
      <w:r w:rsidR="00BB383A">
        <w:rPr>
          <w:lang w:val="en-GB"/>
        </w:rPr>
        <w:t xml:space="preserve"> </w:t>
      </w:r>
      <w:r w:rsidRPr="00FC24F4">
        <w:rPr>
          <w:lang w:val="en-GB"/>
        </w:rPr>
        <w:t xml:space="preserve">HC-SR501 </w:t>
      </w:r>
      <w:r w:rsidR="00BB383A">
        <w:rPr>
          <w:lang w:val="en-GB"/>
        </w:rPr>
        <w:t>passive infrared</w:t>
      </w:r>
      <w:r>
        <w:rPr>
          <w:lang w:val="en-GB"/>
        </w:rPr>
        <w:t xml:space="preserve"> </w:t>
      </w:r>
      <w:bookmarkStart w:id="36" w:name="OLE_LINK140"/>
      <w:r w:rsidR="00BB383A">
        <w:rPr>
          <w:lang w:val="en-GB"/>
        </w:rPr>
        <w:t>(</w:t>
      </w:r>
      <w:bookmarkEnd w:id="36"/>
      <w:r w:rsidR="00FC24F4" w:rsidRPr="00FC24F4">
        <w:rPr>
          <w:lang w:val="en-GB"/>
        </w:rPr>
        <w:t>PIR</w:t>
      </w:r>
      <w:r w:rsidR="00BB383A">
        <w:rPr>
          <w:lang w:val="en-GB"/>
        </w:rPr>
        <w:t>)</w:t>
      </w:r>
      <w:r w:rsidR="00FC24F4" w:rsidRPr="00FC24F4">
        <w:rPr>
          <w:lang w:val="en-GB"/>
        </w:rPr>
        <w:t xml:space="preserve"> sensor and a Raspberry Pi Camera Board v1.3. The f</w:t>
      </w:r>
      <w:r w:rsidR="00400DD8">
        <w:rPr>
          <w:lang w:val="en-GB"/>
        </w:rPr>
        <w:t xml:space="preserve">ormer </w:t>
      </w:r>
      <w:r w:rsidR="00FC24F4" w:rsidRPr="00FC24F4">
        <w:rPr>
          <w:lang w:val="en-GB"/>
        </w:rPr>
        <w:t>detects close movements and activates the camera used for facial identification</w:t>
      </w:r>
      <w:r w:rsidR="00400DD8">
        <w:rPr>
          <w:lang w:val="en-GB"/>
        </w:rPr>
        <w:t>,</w:t>
      </w:r>
      <w:r w:rsidR="00FC24F4" w:rsidRPr="00FC24F4">
        <w:rPr>
          <w:lang w:val="en-GB"/>
        </w:rPr>
        <w:t xml:space="preserve"> which is located in</w:t>
      </w:r>
      <w:r w:rsidR="00F536E8">
        <w:rPr>
          <w:lang w:val="en-GB"/>
        </w:rPr>
        <w:t>side</w:t>
      </w:r>
      <w:r w:rsidR="00FC24F4" w:rsidRPr="00FC24F4">
        <w:rPr>
          <w:lang w:val="en-GB"/>
        </w:rPr>
        <w:t xml:space="preserve"> a small slot in the cent</w:t>
      </w:r>
      <w:r w:rsidR="00400DD8">
        <w:rPr>
          <w:lang w:val="en-GB"/>
        </w:rPr>
        <w:t>ral</w:t>
      </w:r>
      <w:r w:rsidR="00FC24F4" w:rsidRPr="00FC24F4">
        <w:rPr>
          <w:lang w:val="en-GB"/>
        </w:rPr>
        <w:t xml:space="preserve">-front-top </w:t>
      </w:r>
      <w:r w:rsidR="00400DD8">
        <w:rPr>
          <w:lang w:val="en-GB"/>
        </w:rPr>
        <w:t xml:space="preserve">part </w:t>
      </w:r>
      <w:r w:rsidR="00FC24F4" w:rsidRPr="00FC24F4">
        <w:rPr>
          <w:lang w:val="en-GB"/>
        </w:rPr>
        <w:t>of the dispenser.</w:t>
      </w:r>
      <w:r w:rsidR="00FC24F4">
        <w:rPr>
          <w:lang w:val="en-GB"/>
        </w:rPr>
        <w:t xml:space="preserve"> </w:t>
      </w:r>
      <w:r w:rsidR="00400DD8" w:rsidRPr="00400DD8">
        <w:rPr>
          <w:lang w:val="en-GB"/>
        </w:rPr>
        <w:t xml:space="preserve">In addition, it integrates four </w:t>
      </w:r>
      <w:bookmarkStart w:id="37" w:name="OLE_LINK241"/>
      <w:bookmarkStart w:id="38" w:name="OLE_LINK242"/>
      <w:bookmarkStart w:id="39" w:name="OLE_LINK141"/>
      <w:bookmarkStart w:id="40" w:name="OLE_LINK142"/>
      <w:r w:rsidRPr="00CC3762">
        <w:rPr>
          <w:lang w:val="en-GB"/>
        </w:rPr>
        <w:t>(Tower Pro Micro Servo 9g SG90)</w:t>
      </w:r>
      <w:bookmarkEnd w:id="37"/>
      <w:bookmarkEnd w:id="38"/>
      <w:r>
        <w:rPr>
          <w:lang w:val="en-GB"/>
        </w:rPr>
        <w:t xml:space="preserve"> </w:t>
      </w:r>
      <w:r w:rsidR="00400DD8" w:rsidRPr="00400DD8">
        <w:rPr>
          <w:lang w:val="en-GB"/>
        </w:rPr>
        <w:t>servomotors</w:t>
      </w:r>
      <w:bookmarkEnd w:id="39"/>
      <w:bookmarkEnd w:id="40"/>
      <w:r w:rsidR="00CC3762">
        <w:rPr>
          <w:lang w:val="en-GB"/>
        </w:rPr>
        <w:t xml:space="preserve">, </w:t>
      </w:r>
      <w:r w:rsidR="00CC3762" w:rsidRPr="00CC3762">
        <w:rPr>
          <w:lang w:val="en-GB"/>
        </w:rPr>
        <w:t xml:space="preserve">which are the actuators that </w:t>
      </w:r>
      <w:r w:rsidR="00CC3762">
        <w:rPr>
          <w:lang w:val="en-GB"/>
        </w:rPr>
        <w:t>push</w:t>
      </w:r>
      <w:r w:rsidR="00CC3762" w:rsidRPr="00CC3762">
        <w:rPr>
          <w:lang w:val="en-GB"/>
        </w:rPr>
        <w:t xml:space="preserve"> the corresponding medicine box through one of the four compartments that the dispenser has.</w:t>
      </w:r>
      <w:r w:rsidR="00CC3762">
        <w:rPr>
          <w:lang w:val="en-GB"/>
        </w:rPr>
        <w:t xml:space="preserve"> </w:t>
      </w:r>
      <w:r w:rsidR="00CC3762" w:rsidRPr="006407C0">
        <w:rPr>
          <w:lang w:val="en-GB"/>
        </w:rPr>
        <w:t>These servomo</w:t>
      </w:r>
      <w:r w:rsidR="006407C0" w:rsidRPr="006407C0">
        <w:rPr>
          <w:lang w:val="en-GB"/>
        </w:rPr>
        <w:t xml:space="preserve">tors are controlled by an Arduino Uno R3 </w:t>
      </w:r>
      <w:r w:rsidR="00BB383A">
        <w:rPr>
          <w:lang w:val="en-GB"/>
        </w:rPr>
        <w:t>micro</w:t>
      </w:r>
      <w:bookmarkEnd w:id="33"/>
      <w:bookmarkEnd w:id="34"/>
      <w:r w:rsidR="00BB383A">
        <w:rPr>
          <w:lang w:val="en-GB"/>
        </w:rPr>
        <w:t>controller board</w:t>
      </w:r>
      <w:r w:rsidR="00DA4E1B" w:rsidRPr="006407C0">
        <w:rPr>
          <w:lang w:val="en-GB"/>
        </w:rPr>
        <w:t>.</w:t>
      </w:r>
      <w:r w:rsidR="006407C0" w:rsidRPr="006407C0">
        <w:rPr>
          <w:lang w:val="en-GB"/>
        </w:rPr>
        <w:t xml:space="preserve"> Moreover, the dispenser has a</w:t>
      </w:r>
      <w:r w:rsidR="00BB383A">
        <w:rPr>
          <w:lang w:val="en-GB"/>
        </w:rPr>
        <w:t>n</w:t>
      </w:r>
      <w:r w:rsidR="006407C0" w:rsidRPr="006407C0">
        <w:rPr>
          <w:lang w:val="en-GB"/>
        </w:rPr>
        <w:t xml:space="preserve"> </w:t>
      </w:r>
      <w:r w:rsidR="003F1F94">
        <w:rPr>
          <w:lang w:val="en-GB"/>
        </w:rPr>
        <w:t xml:space="preserve">LCD screen, a </w:t>
      </w:r>
      <w:r w:rsidR="006407C0" w:rsidRPr="006407C0">
        <w:rPr>
          <w:lang w:val="en-GB"/>
        </w:rPr>
        <w:t xml:space="preserve">buzzer and </w:t>
      </w:r>
      <w:r w:rsidR="003F1F94">
        <w:rPr>
          <w:lang w:val="en-GB"/>
        </w:rPr>
        <w:t>4</w:t>
      </w:r>
      <w:r w:rsidR="006407C0" w:rsidRPr="006407C0">
        <w:rPr>
          <w:lang w:val="en-GB"/>
        </w:rPr>
        <w:t xml:space="preserve"> LED light</w:t>
      </w:r>
      <w:r w:rsidR="003F1F94">
        <w:rPr>
          <w:lang w:val="en-GB"/>
        </w:rPr>
        <w:t>s</w:t>
      </w:r>
      <w:r w:rsidR="006407C0" w:rsidRPr="006407C0">
        <w:rPr>
          <w:lang w:val="en-GB"/>
        </w:rPr>
        <w:t xml:space="preserve"> </w:t>
      </w:r>
      <w:r w:rsidR="003F1F94">
        <w:rPr>
          <w:lang w:val="en-GB"/>
        </w:rPr>
        <w:t xml:space="preserve">(one for </w:t>
      </w:r>
      <w:r w:rsidR="006407C0" w:rsidRPr="006407C0">
        <w:rPr>
          <w:lang w:val="en-GB"/>
        </w:rPr>
        <w:t xml:space="preserve">each </w:t>
      </w:r>
      <w:r w:rsidR="003F1F94">
        <w:rPr>
          <w:lang w:val="en-GB"/>
        </w:rPr>
        <w:t xml:space="preserve">of its </w:t>
      </w:r>
      <w:r w:rsidR="006407C0" w:rsidRPr="006407C0">
        <w:rPr>
          <w:lang w:val="en-GB"/>
        </w:rPr>
        <w:t>compartment</w:t>
      </w:r>
      <w:r w:rsidR="003F1F94">
        <w:rPr>
          <w:lang w:val="en-GB"/>
        </w:rPr>
        <w:t>s)</w:t>
      </w:r>
      <w:r w:rsidR="006407C0" w:rsidRPr="006407C0">
        <w:rPr>
          <w:lang w:val="en-GB"/>
        </w:rPr>
        <w:t xml:space="preserve">. Every time a medicine box is </w:t>
      </w:r>
      <w:r w:rsidR="003F1F94">
        <w:rPr>
          <w:lang w:val="en-GB"/>
        </w:rPr>
        <w:t>dispensed</w:t>
      </w:r>
      <w:r w:rsidR="006407C0">
        <w:rPr>
          <w:lang w:val="en-GB"/>
        </w:rPr>
        <w:t>,</w:t>
      </w:r>
      <w:r w:rsidR="006407C0" w:rsidRPr="006407C0">
        <w:rPr>
          <w:lang w:val="en-GB"/>
        </w:rPr>
        <w:t xml:space="preserve"> the LED in that compartment lights up and the buzzer emits a sound to alert the user</w:t>
      </w:r>
      <w:r w:rsidR="003F1F94">
        <w:rPr>
          <w:lang w:val="en-GB"/>
        </w:rPr>
        <w:t>, while the time and the name of the medicines dispensed are displayed in the LCD screen</w:t>
      </w:r>
      <w:r w:rsidR="006407C0" w:rsidRPr="006407C0">
        <w:rPr>
          <w:lang w:val="en-GB"/>
        </w:rPr>
        <w:t>.</w:t>
      </w:r>
      <w:r w:rsidR="00DA4E1B" w:rsidRPr="006407C0">
        <w:rPr>
          <w:lang w:val="en-GB"/>
        </w:rPr>
        <w:t xml:space="preserve"> </w:t>
      </w:r>
    </w:p>
    <w:p w14:paraId="05C94DEB" w14:textId="074F8B05" w:rsidR="00E34AD7" w:rsidRPr="00BB383A" w:rsidRDefault="00DA4E1B" w:rsidP="00DA4E1B">
      <w:pPr>
        <w:pStyle w:val="NoindentNormal"/>
        <w:spacing w:before="120"/>
      </w:pPr>
      <w:r w:rsidRPr="00BB383A">
        <w:rPr>
          <w:i/>
        </w:rPr>
        <w:t xml:space="preserve">Local </w:t>
      </w:r>
      <w:r w:rsidR="00CC6E42" w:rsidRPr="00BB383A">
        <w:rPr>
          <w:i/>
        </w:rPr>
        <w:t>Computing</w:t>
      </w:r>
      <w:r w:rsidRPr="00BB383A">
        <w:t xml:space="preserve">. </w:t>
      </w:r>
      <w:r w:rsidR="00E81FB4" w:rsidRPr="00E81FB4">
        <w:rPr>
          <w:lang w:val="en-GB"/>
        </w:rPr>
        <w:t>This layer is in charge of registering patients</w:t>
      </w:r>
      <w:r w:rsidR="00E81FB4">
        <w:rPr>
          <w:lang w:val="en-GB"/>
        </w:rPr>
        <w:t xml:space="preserve">, </w:t>
      </w:r>
      <w:r w:rsidR="00E81FB4" w:rsidRPr="00E81FB4">
        <w:rPr>
          <w:lang w:val="en-GB"/>
        </w:rPr>
        <w:t>detecting their faces and taking the necessary photographs to</w:t>
      </w:r>
      <w:r w:rsidR="00BB383A">
        <w:rPr>
          <w:lang w:val="en-GB"/>
        </w:rPr>
        <w:t xml:space="preserve"> correctly</w:t>
      </w:r>
      <w:r w:rsidR="00E81FB4" w:rsidRPr="00E81FB4">
        <w:rPr>
          <w:lang w:val="en-GB"/>
        </w:rPr>
        <w:t xml:space="preserve"> identify them </w:t>
      </w:r>
      <w:bookmarkStart w:id="41" w:name="OLE_LINK143"/>
      <w:bookmarkStart w:id="42" w:name="OLE_LINK144"/>
      <w:r w:rsidR="00E81FB4" w:rsidRPr="00E81FB4">
        <w:rPr>
          <w:lang w:val="en-GB"/>
        </w:rPr>
        <w:t>later</w:t>
      </w:r>
      <w:bookmarkEnd w:id="41"/>
      <w:bookmarkEnd w:id="42"/>
      <w:r w:rsidR="00BB383A">
        <w:rPr>
          <w:lang w:val="en-GB"/>
        </w:rPr>
        <w:t xml:space="preserve"> on</w:t>
      </w:r>
      <w:r w:rsidR="00E81FB4" w:rsidRPr="00E81FB4">
        <w:rPr>
          <w:lang w:val="en-GB"/>
        </w:rPr>
        <w:t xml:space="preserve">. To do </w:t>
      </w:r>
      <w:r w:rsidR="00BB383A">
        <w:rPr>
          <w:lang w:val="en-GB"/>
        </w:rPr>
        <w:t>so</w:t>
      </w:r>
      <w:r w:rsidR="00E81FB4">
        <w:rPr>
          <w:lang w:val="en-GB"/>
        </w:rPr>
        <w:t>,</w:t>
      </w:r>
      <w:r w:rsidR="00E81FB4" w:rsidRPr="00E81FB4">
        <w:rPr>
          <w:lang w:val="en-GB"/>
        </w:rPr>
        <w:t xml:space="preserve"> a mobile app </w:t>
      </w:r>
      <w:r w:rsidR="00E81FB4">
        <w:rPr>
          <w:lang w:val="en-GB"/>
        </w:rPr>
        <w:t>that</w:t>
      </w:r>
      <w:r w:rsidR="00E81FB4" w:rsidRPr="00E81FB4">
        <w:rPr>
          <w:lang w:val="en-GB"/>
        </w:rPr>
        <w:t xml:space="preserve"> detects people</w:t>
      </w:r>
      <w:r w:rsidR="00E81FB4">
        <w:rPr>
          <w:lang w:val="en-GB"/>
        </w:rPr>
        <w:t>’s</w:t>
      </w:r>
      <w:r w:rsidR="00E81FB4" w:rsidRPr="00E81FB4">
        <w:rPr>
          <w:lang w:val="en-GB"/>
        </w:rPr>
        <w:t xml:space="preserve"> faces using the Visi</w:t>
      </w:r>
      <w:r w:rsidR="00E81FB4">
        <w:rPr>
          <w:lang w:val="en-GB"/>
        </w:rPr>
        <w:t>o</w:t>
      </w:r>
      <w:r w:rsidR="00E81FB4" w:rsidRPr="00E81FB4">
        <w:rPr>
          <w:lang w:val="en-GB"/>
        </w:rPr>
        <w:t xml:space="preserve">n library in </w:t>
      </w:r>
      <w:proofErr w:type="spellStart"/>
      <w:r w:rsidR="00E81FB4" w:rsidRPr="00E81FB4">
        <w:rPr>
          <w:lang w:val="en-GB"/>
        </w:rPr>
        <w:t>AndroidStudio</w:t>
      </w:r>
      <w:proofErr w:type="spellEnd"/>
      <w:r w:rsidR="00E81FB4" w:rsidRPr="00E81FB4">
        <w:rPr>
          <w:lang w:val="en-GB"/>
        </w:rPr>
        <w:t xml:space="preserve"> is </w:t>
      </w:r>
      <w:r w:rsidR="00E81FB4">
        <w:rPr>
          <w:lang w:val="en-GB"/>
        </w:rPr>
        <w:t>run</w:t>
      </w:r>
      <w:r w:rsidR="00E81FB4" w:rsidRPr="00E81FB4">
        <w:rPr>
          <w:lang w:val="en-GB"/>
        </w:rPr>
        <w:t>.</w:t>
      </w:r>
      <w:r w:rsidR="00E81FB4">
        <w:rPr>
          <w:lang w:val="en-GB"/>
        </w:rPr>
        <w:t xml:space="preserve"> </w:t>
      </w:r>
      <w:r w:rsidR="00E66249" w:rsidRPr="00E66249">
        <w:rPr>
          <w:lang w:val="en-GB"/>
        </w:rPr>
        <w:t xml:space="preserve">Patient identification is </w:t>
      </w:r>
      <w:r w:rsidR="00E66249">
        <w:rPr>
          <w:lang w:val="en-GB"/>
        </w:rPr>
        <w:t xml:space="preserve">carried out </w:t>
      </w:r>
      <w:r w:rsidR="00E66249" w:rsidRPr="00E66249">
        <w:rPr>
          <w:lang w:val="en-GB"/>
        </w:rPr>
        <w:t>using a face identification application</w:t>
      </w:r>
      <w:r w:rsidR="001E0334">
        <w:rPr>
          <w:lang w:val="en-GB"/>
        </w:rPr>
        <w:t xml:space="preserve"> </w:t>
      </w:r>
      <w:r w:rsidR="00E66249" w:rsidRPr="00E66249">
        <w:rPr>
          <w:lang w:val="en-GB"/>
        </w:rPr>
        <w:t xml:space="preserve">developed in Python (version 2.7) with the OpenCV library (version 2.7). </w:t>
      </w:r>
      <w:r w:rsidR="00E66249" w:rsidRPr="00BB383A">
        <w:t>This application runs on a Raspberry Pi 3 model B+.</w:t>
      </w:r>
    </w:p>
    <w:p w14:paraId="16BED23E" w14:textId="77777777" w:rsidR="00E34AD7" w:rsidRPr="00BB383A" w:rsidRDefault="00DA4E1B" w:rsidP="00DA4E1B">
      <w:pPr>
        <w:pStyle w:val="NoindentNormal"/>
        <w:spacing w:before="120"/>
      </w:pPr>
      <w:r w:rsidRPr="00BB383A">
        <w:rPr>
          <w:i/>
        </w:rPr>
        <w:t>C</w:t>
      </w:r>
      <w:r w:rsidR="008D41D7" w:rsidRPr="00BB383A">
        <w:rPr>
          <w:i/>
        </w:rPr>
        <w:t>l</w:t>
      </w:r>
      <w:r w:rsidRPr="00BB383A">
        <w:rPr>
          <w:i/>
        </w:rPr>
        <w:t xml:space="preserve">oud </w:t>
      </w:r>
      <w:r w:rsidR="00CC6E42" w:rsidRPr="00BB383A">
        <w:rPr>
          <w:i/>
        </w:rPr>
        <w:t>Computing</w:t>
      </w:r>
      <w:r w:rsidRPr="00BB383A">
        <w:t xml:space="preserve">. </w:t>
      </w:r>
      <w:r w:rsidR="00A81B93" w:rsidRPr="00A81B93">
        <w:rPr>
          <w:lang w:val="en-GB"/>
        </w:rPr>
        <w:t>We use RESTful cloud services for processing</w:t>
      </w:r>
      <w:r w:rsidR="00A81B93">
        <w:rPr>
          <w:lang w:val="en-GB"/>
        </w:rPr>
        <w:t>,</w:t>
      </w:r>
      <w:r w:rsidR="00A81B93" w:rsidRPr="00A81B93">
        <w:rPr>
          <w:lang w:val="en-GB"/>
        </w:rPr>
        <w:t xml:space="preserve"> storage and </w:t>
      </w:r>
      <w:bookmarkStart w:id="43" w:name="OLE_LINK145"/>
      <w:r w:rsidR="00A81B93" w:rsidRPr="00A81B93">
        <w:rPr>
          <w:lang w:val="en-GB"/>
        </w:rPr>
        <w:t xml:space="preserve">database </w:t>
      </w:r>
      <w:bookmarkEnd w:id="43"/>
      <w:r w:rsidR="00A81B93" w:rsidRPr="00A81B93">
        <w:rPr>
          <w:lang w:val="en-GB"/>
        </w:rPr>
        <w:t>management (specifically in PostgreSQL</w:t>
      </w:r>
      <w:r w:rsidR="00A81B93">
        <w:rPr>
          <w:lang w:val="en-GB"/>
        </w:rPr>
        <w:t>,</w:t>
      </w:r>
      <w:r w:rsidR="00A81B93" w:rsidRPr="00A81B93">
        <w:rPr>
          <w:lang w:val="en-GB"/>
        </w:rPr>
        <w:t xml:space="preserve"> version 10.8).</w:t>
      </w:r>
      <w:r w:rsidR="00A81B93">
        <w:rPr>
          <w:lang w:val="en-GB"/>
        </w:rPr>
        <w:t xml:space="preserve"> </w:t>
      </w:r>
      <w:r w:rsidR="00A81B93" w:rsidRPr="00A81B93">
        <w:rPr>
          <w:lang w:val="en-GB"/>
        </w:rPr>
        <w:t>In addition to storing information in the PostgreSQL database</w:t>
      </w:r>
      <w:r w:rsidR="00A81B93">
        <w:rPr>
          <w:lang w:val="en-GB"/>
        </w:rPr>
        <w:t>,</w:t>
      </w:r>
      <w:r w:rsidR="00A81B93" w:rsidRPr="00A81B93">
        <w:rPr>
          <w:lang w:val="en-GB"/>
        </w:rPr>
        <w:t xml:space="preserve"> a folder is created for each patient in which </w:t>
      </w:r>
      <w:r w:rsidR="00FA4386">
        <w:rPr>
          <w:lang w:val="en-GB"/>
        </w:rPr>
        <w:t xml:space="preserve">we store </w:t>
      </w:r>
      <w:r w:rsidR="00A81B93" w:rsidRPr="00A81B93">
        <w:rPr>
          <w:lang w:val="en-GB"/>
        </w:rPr>
        <w:t xml:space="preserve">the photographs that are used for </w:t>
      </w:r>
      <w:r w:rsidR="00FA4386">
        <w:rPr>
          <w:lang w:val="en-GB"/>
        </w:rPr>
        <w:t xml:space="preserve">his/her </w:t>
      </w:r>
      <w:r w:rsidR="00A81B93" w:rsidRPr="00A81B93">
        <w:rPr>
          <w:lang w:val="en-GB"/>
        </w:rPr>
        <w:t>later identification.</w:t>
      </w:r>
      <w:r w:rsidR="00A81B93">
        <w:rPr>
          <w:lang w:val="en-GB"/>
        </w:rPr>
        <w:t xml:space="preserve"> </w:t>
      </w:r>
    </w:p>
    <w:p w14:paraId="31944BE6" w14:textId="0AD02CC2" w:rsidR="0019729B" w:rsidRPr="00FE1216" w:rsidRDefault="00DA4E1B" w:rsidP="007B181B">
      <w:pPr>
        <w:pStyle w:val="NoindentNormal"/>
        <w:spacing w:before="120"/>
        <w:rPr>
          <w:lang w:val="en-GB"/>
        </w:rPr>
      </w:pPr>
      <w:r w:rsidRPr="00BB383A">
        <w:rPr>
          <w:i/>
        </w:rPr>
        <w:t xml:space="preserve">User </w:t>
      </w:r>
      <w:r w:rsidR="00CC6E42" w:rsidRPr="00BB383A">
        <w:rPr>
          <w:i/>
        </w:rPr>
        <w:t>Interaction</w:t>
      </w:r>
      <w:r w:rsidRPr="00BB383A">
        <w:t xml:space="preserve">. </w:t>
      </w:r>
      <w:r w:rsidR="00B848DB" w:rsidRPr="00B848DB">
        <w:rPr>
          <w:lang w:val="en-GB"/>
        </w:rPr>
        <w:t>The dispenser works non-intrusively</w:t>
      </w:r>
      <w:r w:rsidR="00B848DB">
        <w:rPr>
          <w:lang w:val="en-GB"/>
        </w:rPr>
        <w:t>. Thus,</w:t>
      </w:r>
      <w:r w:rsidR="00B848DB" w:rsidRPr="00B848DB">
        <w:rPr>
          <w:lang w:val="en-GB"/>
        </w:rPr>
        <w:t xml:space="preserve"> when the PIR sensor detects any movement near the dispenser</w:t>
      </w:r>
      <w:r w:rsidR="00B848DB">
        <w:rPr>
          <w:lang w:val="en-GB"/>
        </w:rPr>
        <w:t>,</w:t>
      </w:r>
      <w:r w:rsidR="00B848DB" w:rsidRPr="00B848DB">
        <w:rPr>
          <w:lang w:val="en-GB"/>
        </w:rPr>
        <w:t xml:space="preserve"> the camera is activated to try to identify if the </w:t>
      </w:r>
      <w:r w:rsidR="00457234" w:rsidRPr="00B848DB">
        <w:rPr>
          <w:lang w:val="en-GB"/>
        </w:rPr>
        <w:t xml:space="preserve">approaching </w:t>
      </w:r>
      <w:r w:rsidR="00B848DB" w:rsidRPr="00B848DB">
        <w:rPr>
          <w:lang w:val="en-GB"/>
        </w:rPr>
        <w:t>person is a registered patient. In that case</w:t>
      </w:r>
      <w:r w:rsidR="00B848DB">
        <w:rPr>
          <w:lang w:val="en-GB"/>
        </w:rPr>
        <w:t>,</w:t>
      </w:r>
      <w:r w:rsidR="00B848DB" w:rsidRPr="00B848DB">
        <w:rPr>
          <w:lang w:val="en-GB"/>
        </w:rPr>
        <w:t xml:space="preserve"> after identifying</w:t>
      </w:r>
      <w:r w:rsidR="003F1F94">
        <w:rPr>
          <w:lang w:val="en-GB"/>
        </w:rPr>
        <w:t xml:space="preserve"> him/her,</w:t>
      </w:r>
      <w:r w:rsidR="00B848DB" w:rsidRPr="00B848DB">
        <w:rPr>
          <w:lang w:val="en-GB"/>
        </w:rPr>
        <w:t xml:space="preserve"> if it is time to take some of </w:t>
      </w:r>
      <w:r w:rsidR="003F1F94">
        <w:rPr>
          <w:lang w:val="en-GB"/>
        </w:rPr>
        <w:t>his/her</w:t>
      </w:r>
      <w:r w:rsidR="00B848DB" w:rsidRPr="00B848DB">
        <w:rPr>
          <w:lang w:val="en-GB"/>
        </w:rPr>
        <w:t xml:space="preserve"> medicines</w:t>
      </w:r>
      <w:r w:rsidR="003F1F94">
        <w:rPr>
          <w:lang w:val="en-GB"/>
        </w:rPr>
        <w:t>,</w:t>
      </w:r>
      <w:r w:rsidR="00B848DB" w:rsidRPr="00B848DB">
        <w:rPr>
          <w:lang w:val="en-GB"/>
        </w:rPr>
        <w:t xml:space="preserve"> they will be dispensed</w:t>
      </w:r>
      <w:r w:rsidR="003F1F94">
        <w:rPr>
          <w:lang w:val="en-GB"/>
        </w:rPr>
        <w:t>;</w:t>
      </w:r>
      <w:r w:rsidR="00B848DB" w:rsidRPr="00B848DB">
        <w:rPr>
          <w:lang w:val="en-GB"/>
        </w:rPr>
        <w:t xml:space="preserve"> </w:t>
      </w:r>
      <w:r w:rsidR="003F1F94" w:rsidRPr="00B848DB">
        <w:rPr>
          <w:lang w:val="en-GB"/>
        </w:rPr>
        <w:t>otherwise</w:t>
      </w:r>
      <w:r w:rsidR="003F1F94">
        <w:rPr>
          <w:lang w:val="en-GB"/>
        </w:rPr>
        <w:t>,</w:t>
      </w:r>
      <w:r w:rsidR="00B848DB" w:rsidRPr="00B848DB">
        <w:rPr>
          <w:lang w:val="en-GB"/>
        </w:rPr>
        <w:t xml:space="preserve"> </w:t>
      </w:r>
      <w:r w:rsidR="003F1F94" w:rsidRPr="00B848DB">
        <w:rPr>
          <w:lang w:val="en-GB"/>
        </w:rPr>
        <w:t xml:space="preserve">the time of </w:t>
      </w:r>
      <w:r w:rsidR="003F1F94">
        <w:rPr>
          <w:lang w:val="en-GB"/>
        </w:rPr>
        <w:t xml:space="preserve">his/her </w:t>
      </w:r>
      <w:r w:rsidR="003F1F94" w:rsidRPr="00B848DB">
        <w:rPr>
          <w:lang w:val="en-GB"/>
        </w:rPr>
        <w:t xml:space="preserve">next dose </w:t>
      </w:r>
      <w:r w:rsidR="00B848DB" w:rsidRPr="00B848DB">
        <w:rPr>
          <w:lang w:val="en-GB"/>
        </w:rPr>
        <w:t>will be shown on the LCD screen.</w:t>
      </w:r>
      <w:r w:rsidR="003F1F94">
        <w:rPr>
          <w:lang w:val="en-GB"/>
        </w:rPr>
        <w:t xml:space="preserve"> </w:t>
      </w:r>
      <w:r w:rsidR="003F1F94" w:rsidRPr="003F1F94">
        <w:rPr>
          <w:lang w:val="en-GB"/>
        </w:rPr>
        <w:t>Another way of interacting with the system would be through the mobile app</w:t>
      </w:r>
      <w:r w:rsidR="003851E8">
        <w:rPr>
          <w:lang w:val="en-GB"/>
        </w:rPr>
        <w:t>,</w:t>
      </w:r>
      <w:r w:rsidR="003F1F94" w:rsidRPr="003F1F94">
        <w:rPr>
          <w:lang w:val="en-GB"/>
        </w:rPr>
        <w:t xml:space="preserve"> which will be used </w:t>
      </w:r>
      <w:bookmarkStart w:id="44" w:name="OLE_LINK146"/>
      <w:bookmarkStart w:id="45" w:name="OLE_LINK148"/>
      <w:r w:rsidR="003851E8" w:rsidRPr="003F1F94">
        <w:rPr>
          <w:lang w:val="en-GB"/>
        </w:rPr>
        <w:t>mainly</w:t>
      </w:r>
      <w:bookmarkEnd w:id="44"/>
      <w:r w:rsidR="003851E8" w:rsidRPr="003F1F94">
        <w:rPr>
          <w:lang w:val="en-GB"/>
        </w:rPr>
        <w:t xml:space="preserve"> </w:t>
      </w:r>
      <w:bookmarkEnd w:id="45"/>
      <w:r w:rsidR="003F1F94" w:rsidRPr="003F1F94">
        <w:rPr>
          <w:lang w:val="en-GB"/>
        </w:rPr>
        <w:t>by caregivers.</w:t>
      </w:r>
      <w:r w:rsidR="003851E8">
        <w:rPr>
          <w:lang w:val="en-GB"/>
        </w:rPr>
        <w:t xml:space="preserve"> </w:t>
      </w:r>
      <w:r w:rsidR="003851E8" w:rsidRPr="003851E8">
        <w:rPr>
          <w:lang w:val="en-GB"/>
        </w:rPr>
        <w:t>Thus</w:t>
      </w:r>
      <w:r w:rsidR="003851E8">
        <w:rPr>
          <w:lang w:val="en-GB"/>
        </w:rPr>
        <w:t>,</w:t>
      </w:r>
      <w:r w:rsidR="003851E8" w:rsidRPr="003851E8">
        <w:rPr>
          <w:lang w:val="en-GB"/>
        </w:rPr>
        <w:t xml:space="preserve"> they will be the ones who will enter the system configuration data</w:t>
      </w:r>
      <w:r w:rsidR="003851E8">
        <w:rPr>
          <w:lang w:val="en-GB"/>
        </w:rPr>
        <w:t>,</w:t>
      </w:r>
      <w:r w:rsidR="003851E8" w:rsidRPr="003851E8">
        <w:rPr>
          <w:lang w:val="en-GB"/>
        </w:rPr>
        <w:t xml:space="preserve"> as well as their own data and those of the patients in their care</w:t>
      </w:r>
      <w:r w:rsidR="003851E8">
        <w:rPr>
          <w:lang w:val="en-GB"/>
        </w:rPr>
        <w:t>,</w:t>
      </w:r>
      <w:r w:rsidR="003851E8" w:rsidRPr="003851E8">
        <w:rPr>
          <w:lang w:val="en-GB"/>
        </w:rPr>
        <w:t xml:space="preserve"> in addition to the</w:t>
      </w:r>
      <w:r w:rsidR="003851E8">
        <w:rPr>
          <w:lang w:val="en-GB"/>
        </w:rPr>
        <w:t>ir</w:t>
      </w:r>
      <w:r w:rsidR="003851E8" w:rsidRPr="003851E8">
        <w:rPr>
          <w:lang w:val="en-GB"/>
        </w:rPr>
        <w:t xml:space="preserve"> doses of medications and the hours in which they must be taken.</w:t>
      </w:r>
      <w:r w:rsidR="003851E8">
        <w:rPr>
          <w:lang w:val="en-GB"/>
        </w:rPr>
        <w:t xml:space="preserve"> </w:t>
      </w:r>
      <w:r w:rsidR="003851E8" w:rsidRPr="003851E8">
        <w:rPr>
          <w:lang w:val="en-GB"/>
        </w:rPr>
        <w:t xml:space="preserve">The mobile app also serves for the caregiver to receive notifications about whether or not the patient has obtained the </w:t>
      </w:r>
      <w:r w:rsidR="003851E8" w:rsidRPr="003851E8">
        <w:rPr>
          <w:lang w:val="en-GB"/>
        </w:rPr>
        <w:lastRenderedPageBreak/>
        <w:t>medications from the dispenser.</w:t>
      </w:r>
      <w:r w:rsidR="00B848DB">
        <w:rPr>
          <w:lang w:val="en-GB"/>
        </w:rPr>
        <w:t xml:space="preserve"> </w:t>
      </w:r>
      <w:r w:rsidR="003851E8" w:rsidRPr="007B181B">
        <w:rPr>
          <w:lang w:val="en-GB"/>
        </w:rPr>
        <w:t>If the patient is able to use a smartphone</w:t>
      </w:r>
      <w:r w:rsidR="007B181B">
        <w:rPr>
          <w:lang w:val="en-GB"/>
        </w:rPr>
        <w:t>,</w:t>
      </w:r>
      <w:r w:rsidR="003851E8" w:rsidRPr="007B181B">
        <w:rPr>
          <w:lang w:val="en-GB"/>
        </w:rPr>
        <w:t xml:space="preserve"> </w:t>
      </w:r>
      <w:r w:rsidR="001A1DC7">
        <w:rPr>
          <w:lang w:val="en-GB"/>
        </w:rPr>
        <w:t xml:space="preserve">then </w:t>
      </w:r>
      <w:r w:rsidR="007B181B">
        <w:rPr>
          <w:lang w:val="en-GB"/>
        </w:rPr>
        <w:t>he/she</w:t>
      </w:r>
      <w:r w:rsidR="003851E8" w:rsidRPr="007B181B">
        <w:rPr>
          <w:lang w:val="en-GB"/>
        </w:rPr>
        <w:t xml:space="preserve"> c</w:t>
      </w:r>
      <w:r w:rsidR="007B181B">
        <w:rPr>
          <w:lang w:val="en-GB"/>
        </w:rPr>
        <w:t>ould</w:t>
      </w:r>
      <w:r w:rsidR="003851E8" w:rsidRPr="007B181B">
        <w:rPr>
          <w:lang w:val="en-GB"/>
        </w:rPr>
        <w:t xml:space="preserve"> </w:t>
      </w:r>
      <w:r w:rsidR="007B181B">
        <w:rPr>
          <w:lang w:val="en-GB"/>
        </w:rPr>
        <w:t xml:space="preserve">also </w:t>
      </w:r>
      <w:r w:rsidR="003851E8" w:rsidRPr="007B181B">
        <w:rPr>
          <w:lang w:val="en-GB"/>
        </w:rPr>
        <w:t xml:space="preserve">receive reminders about </w:t>
      </w:r>
      <w:r w:rsidR="007B181B">
        <w:rPr>
          <w:lang w:val="en-GB"/>
        </w:rPr>
        <w:t>his/her</w:t>
      </w:r>
      <w:r w:rsidR="003851E8" w:rsidRPr="007B181B">
        <w:rPr>
          <w:lang w:val="en-GB"/>
        </w:rPr>
        <w:t xml:space="preserve"> </w:t>
      </w:r>
      <w:r w:rsidR="007B181B" w:rsidRPr="007B181B">
        <w:rPr>
          <w:lang w:val="en-GB"/>
        </w:rPr>
        <w:t xml:space="preserve">medicine </w:t>
      </w:r>
      <w:r w:rsidR="003851E8" w:rsidRPr="007B181B">
        <w:rPr>
          <w:lang w:val="en-GB"/>
        </w:rPr>
        <w:t>intake</w:t>
      </w:r>
      <w:r w:rsidR="007B181B">
        <w:rPr>
          <w:lang w:val="en-GB"/>
        </w:rPr>
        <w:t>s</w:t>
      </w:r>
      <w:r w:rsidR="003851E8" w:rsidRPr="007B181B">
        <w:rPr>
          <w:lang w:val="en-GB"/>
        </w:rPr>
        <w:t xml:space="preserve"> through the mobile app</w:t>
      </w:r>
      <w:r w:rsidR="007B181B">
        <w:rPr>
          <w:lang w:val="en-GB"/>
        </w:rPr>
        <w:t xml:space="preserve"> </w:t>
      </w:r>
      <w:r w:rsidR="007B181B">
        <w:rPr>
          <w:lang w:val="es-US"/>
        </w:rPr>
        <w:fldChar w:fldCharType="begin" w:fldLock="1"/>
      </w:r>
      <w:r w:rsidR="00EE520C">
        <w:rPr>
          <w:lang w:val="en-GB"/>
        </w:rPr>
        <w:instrText>ADDIN CSL_CITATION {"citationItems":[{"id":"ITEM-1","itemData":{"DOI":"10.1109/ICCCNT45670.2019.8944886","ISBN":"9781538659069","abstract":"With the growing pace of the medical industry new techniques and methodologies need to be implemented. Internet of medical things (IoMT) has been on the rise as it provides medical services, smart architectures, an enhanced platform for the doctors, hospitals and patients to interact and produce better healthcare levels. In this paper we develop a multilayer architecture sensing and collecting data regarding the patient's vitals. Then it relays the information to an android app and alert is produced in case of any anomaly in the data recorded. Based on the data and specific settings the dispenser is activated and care has been taken to ensure that the pill dispensed reaches the patient. The prototype has been built and tested to illustrate the smart connected society.","author":[{"dropping-particle":"","family":"Singh","given":"Ujjwal","non-dropping-particle":"","parse-names":false,"suffix":""},{"dropping-particle":"","family":"Sharad","given":"Anirudh","non-dropping-particle":"","parse-names":false,"suffix":""},{"dropping-particle":"","family":"Kumar","given":"Parveen","non-dropping-particle":"","parse-names":false,"suffix":""}],"container-title":"2019 10th International Conference on Computing, Communication and Networking Technologies, ICCCNT 2019","id":"ITEM-1","issued":{"date-parts":[["2019"]]},"page":"1-5","title":"IoMT Based Pill Dispensing System","type":"paper-conference"},"uris":["http://www.mendeley.com/documents/?uuid=2880de85-c772-4cb8-939c-d5d86fa5ff56"]}],"mendeley":{"formattedCitation":"[7]","plainTextFormattedCitation":"[7]","previouslyFormattedCitation":"[33]"},"properties":{"noteIndex":0},"schema":"https://github.com/citation-style-language/schema/raw/master/csl-citation.json"}</w:instrText>
      </w:r>
      <w:r w:rsidR="007B181B">
        <w:rPr>
          <w:lang w:val="es-US"/>
        </w:rPr>
        <w:fldChar w:fldCharType="separate"/>
      </w:r>
      <w:r w:rsidR="00EE520C" w:rsidRPr="00EE520C">
        <w:rPr>
          <w:noProof/>
          <w:lang w:val="en-GB"/>
        </w:rPr>
        <w:t>[7]</w:t>
      </w:r>
      <w:r w:rsidR="007B181B">
        <w:rPr>
          <w:lang w:val="es-US"/>
        </w:rPr>
        <w:fldChar w:fldCharType="end"/>
      </w:r>
      <w:r w:rsidR="007B181B">
        <w:rPr>
          <w:lang w:val="es-US"/>
        </w:rPr>
        <w:fldChar w:fldCharType="begin" w:fldLock="1"/>
      </w:r>
      <w:r w:rsidR="00EE520C">
        <w:rPr>
          <w:lang w:val="en-GB"/>
        </w:rPr>
        <w:instrText>ADDIN CSL_CITATION {"citationItems":[{"id":"ITEM-1","itemData":{"DOI":"10.1109/ViTECoN.2019.8899719","ISBN":"9781538693537","abstract":"IoT is the progression of ultra-automation technology. The maintenance should be less and it performs as very high immense level and it connects the all device by using the internet. Its new and progressive elements bring ultra-changes in the dispatch of stocks, goods, and services, and the civil, economic, and political impact of those changes are unique identifiers with an ability to alteration of data without interaction of human to human, human to computer. This project works on helping people for taking medicines in time without any human interaction. A Dispenser will deliver the medicines according to the schedule given by the cloud app or mobile appalling with these medicines we need to provide a glass of water for every consignment. An alert system which in place will give a person to alarm after dispensing medicine and water, then it will be noted down the timings when a person has consumed his or her medicine.","author":[{"dropping-particle":"","family":"Kartheek","given":"K.","non-dropping-particle":"","parse-names":false,"suffix":""},{"dropping-particle":"","family":"Saddam Hussain","given":"S. K.","non-dropping-particle":"","parse-names":false,"suffix":""}],"container-title":"Proceedings - International Conference on Vision Towards Emerging Trends in Communication and Networking, ViTECoN 2019","id":"ITEM-1","issued":{"date-parts":[["2019"]]},"page":"1-3","title":"Medical Dispense System Using IoT","type":"paper-conference"},"uris":["http://www.mendeley.com/documents/?uuid=1bb59b22-d39b-471b-80f8-903e158870fb"]}],"mendeley":{"formattedCitation":"[19]","plainTextFormattedCitation":"[19]","previouslyFormattedCitation":"[35]"},"properties":{"noteIndex":0},"schema":"https://github.com/citation-style-language/schema/raw/master/csl-citation.json"}</w:instrText>
      </w:r>
      <w:r w:rsidR="007B181B">
        <w:rPr>
          <w:lang w:val="es-US"/>
        </w:rPr>
        <w:fldChar w:fldCharType="separate"/>
      </w:r>
      <w:r w:rsidR="00EE520C" w:rsidRPr="00EE520C">
        <w:rPr>
          <w:noProof/>
        </w:rPr>
        <w:t>[19]</w:t>
      </w:r>
      <w:r w:rsidR="007B181B">
        <w:rPr>
          <w:lang w:val="es-US"/>
        </w:rPr>
        <w:fldChar w:fldCharType="end"/>
      </w:r>
      <w:r w:rsidR="007B181B" w:rsidRPr="00BB383A">
        <w:t>.</w:t>
      </w:r>
      <w:r w:rsidR="003851E8" w:rsidRPr="00BB383A">
        <w:t xml:space="preserve"> </w:t>
      </w:r>
      <w:r w:rsidR="007B181B" w:rsidRPr="009A6DC1">
        <w:rPr>
          <w:lang w:val="en-GB"/>
        </w:rPr>
        <w:fldChar w:fldCharType="begin"/>
      </w:r>
      <w:r w:rsidR="007B181B" w:rsidRPr="009A6DC1">
        <w:rPr>
          <w:lang w:val="en-GB"/>
        </w:rPr>
        <w:instrText xml:space="preserve"> REF _Ref38434077 \h  \* MERGEFORMAT </w:instrText>
      </w:r>
      <w:r w:rsidR="007B181B" w:rsidRPr="009A6DC1">
        <w:rPr>
          <w:lang w:val="en-GB"/>
        </w:rPr>
      </w:r>
      <w:r w:rsidR="007B181B" w:rsidRPr="009A6DC1">
        <w:rPr>
          <w:lang w:val="en-GB"/>
        </w:rPr>
        <w:fldChar w:fldCharType="separate"/>
      </w:r>
      <w:r w:rsidR="007B181B" w:rsidRPr="009A6DC1">
        <w:rPr>
          <w:lang w:val="en-GB"/>
        </w:rPr>
        <w:t>Figure 2</w:t>
      </w:r>
      <w:r w:rsidR="007B181B" w:rsidRPr="009A6DC1">
        <w:rPr>
          <w:lang w:val="en-GB"/>
        </w:rPr>
        <w:fldChar w:fldCharType="end"/>
      </w:r>
      <w:r w:rsidR="007B181B" w:rsidRPr="009A6DC1">
        <w:rPr>
          <w:lang w:val="en-GB"/>
        </w:rPr>
        <w:t xml:space="preserve"> shows some screenshots of </w:t>
      </w:r>
      <w:r w:rsidR="001159BC">
        <w:rPr>
          <w:lang w:val="en-GB"/>
        </w:rPr>
        <w:t>the</w:t>
      </w:r>
      <w:r w:rsidR="001159BC" w:rsidRPr="009A6DC1">
        <w:rPr>
          <w:lang w:val="en-GB"/>
        </w:rPr>
        <w:t xml:space="preserve"> </w:t>
      </w:r>
      <w:r w:rsidR="007B181B" w:rsidRPr="009A6DC1">
        <w:rPr>
          <w:lang w:val="en-GB"/>
        </w:rPr>
        <w:t xml:space="preserve">mobile app. </w:t>
      </w:r>
      <w:r w:rsidR="00CE43EB" w:rsidRPr="009A6DC1">
        <w:rPr>
          <w:lang w:val="en-GB"/>
        </w:rPr>
        <w:t xml:space="preserve">The one on the left (A) </w:t>
      </w:r>
      <w:r w:rsidR="009A6DC1" w:rsidRPr="009A6DC1">
        <w:rPr>
          <w:lang w:val="en-GB"/>
        </w:rPr>
        <w:t>shows the menu for the caregiver profile.</w:t>
      </w:r>
      <w:r w:rsidR="009A6DC1">
        <w:rPr>
          <w:lang w:val="en-GB"/>
        </w:rPr>
        <w:t xml:space="preserve"> </w:t>
      </w:r>
      <w:r w:rsidR="005C51C3" w:rsidRPr="005C51C3">
        <w:rPr>
          <w:lang w:val="en-GB"/>
        </w:rPr>
        <w:t>In it</w:t>
      </w:r>
      <w:r w:rsidR="005C51C3">
        <w:rPr>
          <w:lang w:val="en-GB"/>
        </w:rPr>
        <w:t>,</w:t>
      </w:r>
      <w:r w:rsidR="005C51C3" w:rsidRPr="005C51C3">
        <w:rPr>
          <w:lang w:val="en-GB"/>
        </w:rPr>
        <w:t xml:space="preserve"> the </w:t>
      </w:r>
      <w:r w:rsidR="005C51C3" w:rsidRPr="00F04088">
        <w:rPr>
          <w:i/>
          <w:lang w:val="en-GB"/>
        </w:rPr>
        <w:t>Patients</w:t>
      </w:r>
      <w:r w:rsidR="005C51C3" w:rsidRPr="005C51C3">
        <w:rPr>
          <w:lang w:val="en-GB"/>
        </w:rPr>
        <w:t xml:space="preserve"> option gives access to the list of patients </w:t>
      </w:r>
      <w:r w:rsidR="00F04088" w:rsidRPr="00532CC7">
        <w:rPr>
          <w:lang w:val="en-GB"/>
        </w:rPr>
        <w:t>who are in charge of the caregiver</w:t>
      </w:r>
      <w:r w:rsidR="00F04088">
        <w:rPr>
          <w:lang w:val="en-GB"/>
        </w:rPr>
        <w:t>,</w:t>
      </w:r>
      <w:r w:rsidR="00F04088" w:rsidRPr="005C51C3">
        <w:rPr>
          <w:lang w:val="en-GB"/>
        </w:rPr>
        <w:t xml:space="preserve"> </w:t>
      </w:r>
      <w:r w:rsidR="00F04088">
        <w:rPr>
          <w:lang w:val="en-GB"/>
        </w:rPr>
        <w:t xml:space="preserve">as </w:t>
      </w:r>
      <w:r w:rsidR="005C51C3" w:rsidRPr="005C51C3">
        <w:rPr>
          <w:lang w:val="en-GB"/>
        </w:rPr>
        <w:t>shown in the central capture (B)</w:t>
      </w:r>
      <w:r w:rsidR="00F04088">
        <w:rPr>
          <w:lang w:val="en-GB"/>
        </w:rPr>
        <w:t>,</w:t>
      </w:r>
      <w:r w:rsidR="005C51C3" w:rsidRPr="005C51C3">
        <w:rPr>
          <w:lang w:val="en-GB"/>
        </w:rPr>
        <w:t xml:space="preserve"> which </w:t>
      </w:r>
      <w:r w:rsidR="00F04088">
        <w:rPr>
          <w:lang w:val="en-GB"/>
        </w:rPr>
        <w:t xml:space="preserve">also </w:t>
      </w:r>
      <w:r w:rsidR="005C51C3" w:rsidRPr="005C51C3">
        <w:rPr>
          <w:lang w:val="en-GB"/>
        </w:rPr>
        <w:t xml:space="preserve">allows adding more patients; the </w:t>
      </w:r>
      <w:r w:rsidR="005C51C3" w:rsidRPr="00F04088">
        <w:rPr>
          <w:i/>
          <w:lang w:val="en-GB"/>
        </w:rPr>
        <w:t>Dispensers</w:t>
      </w:r>
      <w:r w:rsidR="005C51C3" w:rsidRPr="005C51C3">
        <w:rPr>
          <w:lang w:val="en-GB"/>
        </w:rPr>
        <w:t xml:space="preserve"> option would show the list of nearby dispensers</w:t>
      </w:r>
      <w:r w:rsidR="00F04088">
        <w:rPr>
          <w:lang w:val="en-GB"/>
        </w:rPr>
        <w:t>,</w:t>
      </w:r>
      <w:r w:rsidR="005C51C3" w:rsidRPr="005C51C3">
        <w:rPr>
          <w:lang w:val="en-GB"/>
        </w:rPr>
        <w:t xml:space="preserve"> being necessary to have the Bluetooth of the </w:t>
      </w:r>
      <w:r w:rsidR="00F04088">
        <w:rPr>
          <w:lang w:val="en-GB"/>
        </w:rPr>
        <w:t>smartphone</w:t>
      </w:r>
      <w:r w:rsidR="005C51C3" w:rsidRPr="005C51C3">
        <w:rPr>
          <w:lang w:val="en-GB"/>
        </w:rPr>
        <w:t xml:space="preserve"> activated so that it can recognize them; and the </w:t>
      </w:r>
      <w:r w:rsidR="005C51C3" w:rsidRPr="00F04088">
        <w:rPr>
          <w:i/>
          <w:lang w:val="en-GB"/>
        </w:rPr>
        <w:t>Medicine Boxes</w:t>
      </w:r>
      <w:r w:rsidR="005C51C3" w:rsidRPr="005C51C3">
        <w:rPr>
          <w:lang w:val="en-GB"/>
        </w:rPr>
        <w:t xml:space="preserve"> option displays the screenshot (C)</w:t>
      </w:r>
      <w:r w:rsidR="00F04088">
        <w:rPr>
          <w:lang w:val="en-GB"/>
        </w:rPr>
        <w:t>,</w:t>
      </w:r>
      <w:r w:rsidR="005C51C3" w:rsidRPr="005C51C3">
        <w:rPr>
          <w:lang w:val="en-GB"/>
        </w:rPr>
        <w:t xml:space="preserve"> which shows buttons to manually dispense the </w:t>
      </w:r>
      <w:r w:rsidR="00F04088">
        <w:rPr>
          <w:lang w:val="en-GB"/>
        </w:rPr>
        <w:t xml:space="preserve">medicine </w:t>
      </w:r>
      <w:r w:rsidR="005C51C3" w:rsidRPr="005C51C3">
        <w:rPr>
          <w:lang w:val="en-GB"/>
        </w:rPr>
        <w:t xml:space="preserve">boxes that are at the bottom of the corresponding </w:t>
      </w:r>
      <w:r w:rsidR="00F04088">
        <w:rPr>
          <w:lang w:val="en-GB"/>
        </w:rPr>
        <w:t xml:space="preserve">(four) </w:t>
      </w:r>
      <w:r w:rsidR="005C51C3" w:rsidRPr="005C51C3">
        <w:rPr>
          <w:lang w:val="en-GB"/>
        </w:rPr>
        <w:t>compartments</w:t>
      </w:r>
      <w:r w:rsidR="00F04088">
        <w:rPr>
          <w:lang w:val="en-GB"/>
        </w:rPr>
        <w:t>,</w:t>
      </w:r>
      <w:r w:rsidR="005C51C3" w:rsidRPr="005C51C3">
        <w:rPr>
          <w:lang w:val="en-GB"/>
        </w:rPr>
        <w:t xml:space="preserve"> </w:t>
      </w:r>
      <w:r w:rsidR="00FE1216">
        <w:rPr>
          <w:lang w:val="en-GB"/>
        </w:rPr>
        <w:t xml:space="preserve">this </w:t>
      </w:r>
      <w:r w:rsidR="005C51C3" w:rsidRPr="005C51C3">
        <w:rPr>
          <w:lang w:val="en-GB"/>
        </w:rPr>
        <w:t xml:space="preserve">option </w:t>
      </w:r>
      <w:r w:rsidR="00FE1216">
        <w:rPr>
          <w:lang w:val="en-GB"/>
        </w:rPr>
        <w:t>must</w:t>
      </w:r>
      <w:r w:rsidR="005C51C3" w:rsidRPr="005C51C3">
        <w:rPr>
          <w:lang w:val="en-GB"/>
        </w:rPr>
        <w:t xml:space="preserve"> be used when the patient has not approached the dispenser when </w:t>
      </w:r>
      <w:r w:rsidR="00BD7819">
        <w:rPr>
          <w:lang w:val="en-GB"/>
        </w:rPr>
        <w:t>he/she</w:t>
      </w:r>
      <w:r w:rsidR="005C51C3" w:rsidRPr="005C51C3">
        <w:rPr>
          <w:lang w:val="en-GB"/>
        </w:rPr>
        <w:t xml:space="preserve"> should.</w:t>
      </w:r>
    </w:p>
    <w:p w14:paraId="213072F3" w14:textId="77777777" w:rsidR="00472035" w:rsidRDefault="00472035" w:rsidP="0019729B">
      <w:pPr>
        <w:pStyle w:val="Descripcin"/>
        <w:jc w:val="center"/>
        <w:rPr>
          <w:b/>
          <w:lang w:val="es-US"/>
        </w:rPr>
      </w:pPr>
      <w:commentRangeStart w:id="46"/>
      <w:r>
        <w:rPr>
          <w:b/>
          <w:noProof/>
          <w:lang w:val="es-ES" w:eastAsia="es-ES"/>
        </w:rPr>
        <w:drawing>
          <wp:inline distT="0" distB="0" distL="0" distR="0" wp14:anchorId="6C89189E" wp14:editId="628257AA">
            <wp:extent cx="4464685" cy="260286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MovilDispense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64685" cy="2602865"/>
                    </a:xfrm>
                    <a:prstGeom prst="rect">
                      <a:avLst/>
                    </a:prstGeom>
                  </pic:spPr>
                </pic:pic>
              </a:graphicData>
            </a:graphic>
          </wp:inline>
        </w:drawing>
      </w:r>
      <w:commentRangeEnd w:id="46"/>
      <w:r w:rsidR="00672214">
        <w:rPr>
          <w:rStyle w:val="Refdecomentario"/>
        </w:rPr>
        <w:commentReference w:id="46"/>
      </w:r>
    </w:p>
    <w:p w14:paraId="5AB69730" w14:textId="77777777" w:rsidR="0019729B" w:rsidRPr="004F440E" w:rsidRDefault="0019729B" w:rsidP="004F440E">
      <w:pPr>
        <w:spacing w:before="120" w:after="120"/>
        <w:ind w:firstLine="0"/>
        <w:jc w:val="center"/>
        <w:rPr>
          <w:b/>
          <w:sz w:val="16"/>
          <w:lang w:val="es-US"/>
        </w:rPr>
      </w:pPr>
      <w:bookmarkStart w:id="49" w:name="_Ref38434077"/>
      <w:r w:rsidRPr="004F440E">
        <w:rPr>
          <w:b/>
          <w:sz w:val="16"/>
          <w:lang w:val="es-US"/>
        </w:rPr>
        <w:t xml:space="preserve">Figure </w:t>
      </w:r>
      <w:r w:rsidRPr="004F440E">
        <w:rPr>
          <w:b/>
          <w:sz w:val="16"/>
          <w:lang w:val="es-US"/>
        </w:rPr>
        <w:fldChar w:fldCharType="begin"/>
      </w:r>
      <w:r w:rsidRPr="004F440E">
        <w:rPr>
          <w:b/>
          <w:sz w:val="16"/>
          <w:lang w:val="es-US"/>
        </w:rPr>
        <w:instrText xml:space="preserve"> SEQ Figure \* ARABIC </w:instrText>
      </w:r>
      <w:r w:rsidRPr="004F440E">
        <w:rPr>
          <w:b/>
          <w:sz w:val="16"/>
          <w:lang w:val="es-US"/>
        </w:rPr>
        <w:fldChar w:fldCharType="separate"/>
      </w:r>
      <w:r w:rsidRPr="004F440E">
        <w:rPr>
          <w:b/>
          <w:sz w:val="16"/>
          <w:lang w:val="es-US"/>
        </w:rPr>
        <w:t>2</w:t>
      </w:r>
      <w:r w:rsidRPr="004F440E">
        <w:rPr>
          <w:b/>
          <w:sz w:val="16"/>
          <w:lang w:val="es-US"/>
        </w:rPr>
        <w:fldChar w:fldCharType="end"/>
      </w:r>
      <w:bookmarkEnd w:id="49"/>
      <w:r w:rsidRPr="004F440E">
        <w:rPr>
          <w:b/>
          <w:sz w:val="16"/>
          <w:lang w:val="es-US"/>
        </w:rPr>
        <w:t xml:space="preserve">. </w:t>
      </w:r>
      <w:r w:rsidRPr="004F440E">
        <w:rPr>
          <w:sz w:val="16"/>
          <w:lang w:val="es-US"/>
        </w:rPr>
        <w:t>Capturas de las pantallas de la aplicación móvil.</w:t>
      </w:r>
    </w:p>
    <w:p w14:paraId="29D2EE25" w14:textId="77777777" w:rsidR="000E349E" w:rsidRPr="000E6EC7" w:rsidRDefault="004F440E" w:rsidP="0019729B">
      <w:pPr>
        <w:pStyle w:val="NoindentNormal"/>
        <w:rPr>
          <w:lang w:val="en-GB" w:eastAsia="en-US"/>
        </w:rPr>
      </w:pPr>
      <w:r w:rsidRPr="00BB383A">
        <w:rPr>
          <w:i/>
          <w:lang w:eastAsia="en-US"/>
        </w:rPr>
        <w:t>Internet</w:t>
      </w:r>
      <w:r w:rsidRPr="00BB383A">
        <w:rPr>
          <w:lang w:eastAsia="en-US"/>
        </w:rPr>
        <w:t>.</w:t>
      </w:r>
      <w:r w:rsidRPr="00BB383A">
        <w:t xml:space="preserve"> </w:t>
      </w:r>
      <w:r w:rsidR="000E6EC7">
        <w:rPr>
          <w:lang w:val="en-GB"/>
        </w:rPr>
        <w:t>This layer is essential for IoT-</w:t>
      </w:r>
      <w:r w:rsidR="000E6EC7" w:rsidRPr="000E6EC7">
        <w:rPr>
          <w:lang w:val="en-GB"/>
        </w:rPr>
        <w:t>based systems. In our case</w:t>
      </w:r>
      <w:r w:rsidR="000E6EC7">
        <w:rPr>
          <w:lang w:val="en-GB"/>
        </w:rPr>
        <w:t>,</w:t>
      </w:r>
      <w:r w:rsidR="000E6EC7" w:rsidRPr="000E6EC7">
        <w:rPr>
          <w:lang w:val="en-GB"/>
        </w:rPr>
        <w:t xml:space="preserve"> the Internet is used for cloud storage of all information and for remote processing when local devices do not have enough resources. All notifications intended for users are issued from a remote system</w:t>
      </w:r>
      <w:r w:rsidR="000E6EC7">
        <w:rPr>
          <w:lang w:val="en-GB"/>
        </w:rPr>
        <w:t>,</w:t>
      </w:r>
      <w:r w:rsidR="000E6EC7" w:rsidRPr="000E6EC7">
        <w:rPr>
          <w:lang w:val="en-GB"/>
        </w:rPr>
        <w:t xml:space="preserve"> </w:t>
      </w:r>
      <w:r w:rsidR="000E6EC7">
        <w:rPr>
          <w:lang w:val="en-GB"/>
        </w:rPr>
        <w:t xml:space="preserve">being </w:t>
      </w:r>
      <w:r w:rsidR="000E6EC7" w:rsidRPr="000E6EC7">
        <w:rPr>
          <w:lang w:val="en-GB"/>
        </w:rPr>
        <w:t>also essential to use the Internet</w:t>
      </w:r>
      <w:r w:rsidR="000E6EC7">
        <w:rPr>
          <w:lang w:val="en-GB"/>
        </w:rPr>
        <w:t xml:space="preserve"> </w:t>
      </w:r>
      <w:r w:rsidR="000E6EC7" w:rsidRPr="000E6EC7">
        <w:rPr>
          <w:lang w:val="en-GB"/>
        </w:rPr>
        <w:t xml:space="preserve">for </w:t>
      </w:r>
      <w:r w:rsidR="000E6EC7">
        <w:rPr>
          <w:lang w:val="en-GB"/>
        </w:rPr>
        <w:t>th</w:t>
      </w:r>
      <w:r w:rsidR="000E6EC7" w:rsidRPr="000E6EC7">
        <w:rPr>
          <w:lang w:val="en-GB"/>
        </w:rPr>
        <w:t>is.</w:t>
      </w:r>
    </w:p>
    <w:p w14:paraId="1C06D5E3" w14:textId="77777777" w:rsidR="00E34AD7" w:rsidRDefault="000E349E" w:rsidP="000E349E">
      <w:pPr>
        <w:pStyle w:val="Ttulo2"/>
        <w:rPr>
          <w:lang w:eastAsia="en-US"/>
        </w:rPr>
      </w:pPr>
      <w:r>
        <w:rPr>
          <w:lang w:eastAsia="en-US"/>
        </w:rPr>
        <w:t>D</w:t>
      </w:r>
      <w:r w:rsidR="00082675">
        <w:rPr>
          <w:lang w:eastAsia="en-US"/>
        </w:rPr>
        <w:t xml:space="preserve">esign and </w:t>
      </w:r>
      <w:r w:rsidR="00CC6E42">
        <w:rPr>
          <w:lang w:eastAsia="en-US"/>
        </w:rPr>
        <w:t>Implementation Detai</w:t>
      </w:r>
      <w:r w:rsidR="00082675">
        <w:rPr>
          <w:lang w:eastAsia="en-US"/>
        </w:rPr>
        <w:t>ls</w:t>
      </w:r>
    </w:p>
    <w:p w14:paraId="4D483424" w14:textId="77777777" w:rsidR="005172CE" w:rsidRPr="00634D98" w:rsidRDefault="000E6EC7" w:rsidP="005172CE">
      <w:pPr>
        <w:pStyle w:val="NoindentNormal"/>
        <w:rPr>
          <w:lang w:val="en-GB"/>
        </w:rPr>
      </w:pPr>
      <w:r w:rsidRPr="000E6EC7">
        <w:rPr>
          <w:lang w:val="en-GB"/>
        </w:rPr>
        <w:t xml:space="preserve">The design </w:t>
      </w:r>
      <w:r>
        <w:rPr>
          <w:lang w:val="en-GB"/>
        </w:rPr>
        <w:t xml:space="preserve">of our smart medicine </w:t>
      </w:r>
      <w:r w:rsidRPr="000E6EC7">
        <w:rPr>
          <w:lang w:val="en-GB"/>
        </w:rPr>
        <w:t xml:space="preserve">dispenser is shown in </w:t>
      </w:r>
      <w:r w:rsidRPr="000E6EC7">
        <w:rPr>
          <w:bCs/>
          <w:lang w:val="es-US"/>
        </w:rPr>
        <w:fldChar w:fldCharType="begin"/>
      </w:r>
      <w:r w:rsidRPr="000E6EC7">
        <w:rPr>
          <w:bCs/>
          <w:lang w:val="en-GB"/>
        </w:rPr>
        <w:instrText xml:space="preserve"> REF _Ref38092027 \h  \* MERGEFORMAT </w:instrText>
      </w:r>
      <w:r w:rsidRPr="000E6EC7">
        <w:rPr>
          <w:bCs/>
          <w:lang w:val="es-US"/>
        </w:rPr>
      </w:r>
      <w:r w:rsidRPr="000E6EC7">
        <w:rPr>
          <w:bCs/>
          <w:lang w:val="es-US"/>
        </w:rPr>
        <w:fldChar w:fldCharType="separate"/>
      </w:r>
      <w:r w:rsidRPr="000E6EC7">
        <w:rPr>
          <w:bCs/>
          <w:lang w:val="en-GB"/>
        </w:rPr>
        <w:t>Figure 3</w:t>
      </w:r>
      <w:r w:rsidRPr="000E6EC7">
        <w:rPr>
          <w:bCs/>
          <w:lang w:val="es-US"/>
        </w:rPr>
        <w:fldChar w:fldCharType="end"/>
      </w:r>
      <w:r w:rsidRPr="000E6EC7">
        <w:rPr>
          <w:lang w:val="en-GB"/>
        </w:rPr>
        <w:t>.</w:t>
      </w:r>
      <w:r w:rsidR="004A2A64">
        <w:rPr>
          <w:lang w:val="en-GB"/>
        </w:rPr>
        <w:t xml:space="preserve"> In it, we can see the different hardware components that make up of the dispenser.</w:t>
      </w:r>
      <w:r>
        <w:rPr>
          <w:lang w:val="en-GB"/>
        </w:rPr>
        <w:t xml:space="preserve"> </w:t>
      </w:r>
      <w:r w:rsidR="004A2A64">
        <w:rPr>
          <w:lang w:val="en-GB"/>
        </w:rPr>
        <w:t xml:space="preserve">It can </w:t>
      </w:r>
      <w:r w:rsidRPr="000E6EC7">
        <w:rPr>
          <w:lang w:val="en-GB"/>
        </w:rPr>
        <w:t xml:space="preserve">be powered </w:t>
      </w:r>
      <w:r w:rsidR="004A2A64">
        <w:rPr>
          <w:lang w:val="en-GB"/>
        </w:rPr>
        <w:t xml:space="preserve">either </w:t>
      </w:r>
      <w:r w:rsidRPr="000E6EC7">
        <w:rPr>
          <w:lang w:val="en-GB"/>
        </w:rPr>
        <w:t xml:space="preserve">by </w:t>
      </w:r>
      <w:r w:rsidR="004A2A64">
        <w:rPr>
          <w:lang w:val="en-GB"/>
        </w:rPr>
        <w:t>batteries</w:t>
      </w:r>
      <w:r w:rsidRPr="000E6EC7">
        <w:rPr>
          <w:lang w:val="en-GB"/>
        </w:rPr>
        <w:t xml:space="preserve"> or connected directly to </w:t>
      </w:r>
      <w:r w:rsidR="004A2A64">
        <w:rPr>
          <w:lang w:val="en-GB"/>
        </w:rPr>
        <w:t xml:space="preserve">an </w:t>
      </w:r>
      <w:r w:rsidR="004A2A64" w:rsidRPr="004A2A64">
        <w:rPr>
          <w:lang w:val="en-GB"/>
        </w:rPr>
        <w:t>electrical supply socket</w:t>
      </w:r>
      <w:r w:rsidRPr="000E6EC7">
        <w:rPr>
          <w:lang w:val="en-GB"/>
        </w:rPr>
        <w:t xml:space="preserve">. </w:t>
      </w:r>
    </w:p>
    <w:p w14:paraId="66051846" w14:textId="77777777" w:rsidR="00515937" w:rsidRDefault="00515937" w:rsidP="00634D98">
      <w:pPr>
        <w:spacing w:before="120"/>
        <w:ind w:firstLine="0"/>
        <w:jc w:val="center"/>
        <w:rPr>
          <w:lang w:val="es-US"/>
        </w:rPr>
      </w:pPr>
      <w:commentRangeStart w:id="50"/>
      <w:r>
        <w:rPr>
          <w:noProof/>
          <w:lang w:val="es-ES" w:eastAsia="es-ES"/>
        </w:rPr>
        <w:lastRenderedPageBreak/>
        <w:drawing>
          <wp:inline distT="0" distB="0" distL="0" distR="0" wp14:anchorId="3D69EEBF" wp14:editId="23F8F4FF">
            <wp:extent cx="4464685" cy="36417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spenserDiagram.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64685" cy="3641725"/>
                    </a:xfrm>
                    <a:prstGeom prst="rect">
                      <a:avLst/>
                    </a:prstGeom>
                  </pic:spPr>
                </pic:pic>
              </a:graphicData>
            </a:graphic>
          </wp:inline>
        </w:drawing>
      </w:r>
      <w:commentRangeEnd w:id="50"/>
      <w:r w:rsidR="00885BE7">
        <w:rPr>
          <w:rStyle w:val="Refdecomentario"/>
        </w:rPr>
        <w:commentReference w:id="50"/>
      </w:r>
    </w:p>
    <w:p w14:paraId="6C813568" w14:textId="77777777" w:rsidR="00515937" w:rsidRPr="000E349E" w:rsidRDefault="00515937" w:rsidP="004F440E">
      <w:pPr>
        <w:pStyle w:val="Descripcin"/>
        <w:spacing w:before="120" w:after="120"/>
        <w:jc w:val="center"/>
        <w:rPr>
          <w:bCs/>
          <w:lang w:val="es-US"/>
        </w:rPr>
      </w:pPr>
      <w:bookmarkStart w:id="51" w:name="_Ref38092027"/>
      <w:r w:rsidRPr="000E349E">
        <w:rPr>
          <w:b/>
          <w:lang w:val="es-US"/>
        </w:rPr>
        <w:t xml:space="preserve">Figure </w:t>
      </w:r>
      <w:r w:rsidRPr="000E349E">
        <w:rPr>
          <w:b/>
          <w:lang w:val="es-US"/>
        </w:rPr>
        <w:fldChar w:fldCharType="begin"/>
      </w:r>
      <w:r w:rsidRPr="000E349E">
        <w:rPr>
          <w:b/>
          <w:lang w:val="es-US"/>
        </w:rPr>
        <w:instrText xml:space="preserve"> SEQ Figure \* ARABIC </w:instrText>
      </w:r>
      <w:r w:rsidRPr="000E349E">
        <w:rPr>
          <w:b/>
          <w:lang w:val="es-US"/>
        </w:rPr>
        <w:fldChar w:fldCharType="separate"/>
      </w:r>
      <w:r>
        <w:rPr>
          <w:b/>
          <w:noProof/>
          <w:lang w:val="es-US"/>
        </w:rPr>
        <w:t>3</w:t>
      </w:r>
      <w:r w:rsidRPr="000E349E">
        <w:rPr>
          <w:b/>
          <w:lang w:val="es-US"/>
        </w:rPr>
        <w:fldChar w:fldCharType="end"/>
      </w:r>
      <w:bookmarkEnd w:id="51"/>
      <w:r w:rsidRPr="000E349E">
        <w:rPr>
          <w:b/>
          <w:lang w:val="es-US"/>
        </w:rPr>
        <w:t>.</w:t>
      </w:r>
      <w:r w:rsidRPr="000E349E">
        <w:rPr>
          <w:bCs/>
          <w:lang w:val="es-US"/>
        </w:rPr>
        <w:t xml:space="preserve"> </w:t>
      </w:r>
      <w:r>
        <w:rPr>
          <w:bCs/>
          <w:lang w:val="es-US"/>
        </w:rPr>
        <w:t>Diseño</w:t>
      </w:r>
      <w:r w:rsidRPr="000E349E">
        <w:rPr>
          <w:bCs/>
          <w:lang w:val="es-US"/>
        </w:rPr>
        <w:t xml:space="preserve"> del dispensador de medicinas</w:t>
      </w:r>
    </w:p>
    <w:p w14:paraId="33EAB9EA" w14:textId="31108009" w:rsidR="00335838" w:rsidRPr="00BB383A" w:rsidRDefault="008A18CE" w:rsidP="00634D98">
      <w:pPr>
        <w:ind w:firstLine="0"/>
      </w:pPr>
      <w:r w:rsidRPr="008A18CE">
        <w:rPr>
          <w:lang w:val="en-GB"/>
        </w:rPr>
        <w:t xml:space="preserve">The dispenser is developed to supply the </w:t>
      </w:r>
      <w:r>
        <w:rPr>
          <w:lang w:val="en-GB"/>
        </w:rPr>
        <w:t xml:space="preserve">solid </w:t>
      </w:r>
      <w:r w:rsidRPr="008A18CE">
        <w:rPr>
          <w:lang w:val="en-GB"/>
        </w:rPr>
        <w:t>medications (pills</w:t>
      </w:r>
      <w:r>
        <w:rPr>
          <w:lang w:val="en-GB"/>
        </w:rPr>
        <w:t>,</w:t>
      </w:r>
      <w:r w:rsidRPr="008A18CE">
        <w:rPr>
          <w:lang w:val="en-GB"/>
        </w:rPr>
        <w:t xml:space="preserve"> </w:t>
      </w:r>
      <w:proofErr w:type="gramStart"/>
      <w:r w:rsidRPr="008A18CE">
        <w:rPr>
          <w:lang w:val="en-GB"/>
        </w:rPr>
        <w:t>capsules</w:t>
      </w:r>
      <w:r>
        <w:rPr>
          <w:lang w:val="en-GB"/>
        </w:rPr>
        <w:t>,</w:t>
      </w:r>
      <w:r w:rsidRPr="008A18CE">
        <w:rPr>
          <w:lang w:val="en-GB"/>
        </w:rPr>
        <w:t>...</w:t>
      </w:r>
      <w:proofErr w:type="gramEnd"/>
      <w:r w:rsidRPr="008A18CE">
        <w:rPr>
          <w:lang w:val="en-GB"/>
        </w:rPr>
        <w:t xml:space="preserve">) that each patient needs to take on </w:t>
      </w:r>
      <w:r>
        <w:rPr>
          <w:lang w:val="en-GB"/>
        </w:rPr>
        <w:t>schedule</w:t>
      </w:r>
      <w:r w:rsidRPr="008A18CE">
        <w:rPr>
          <w:lang w:val="en-GB"/>
        </w:rPr>
        <w:t>.</w:t>
      </w:r>
      <w:r w:rsidR="00415A06">
        <w:rPr>
          <w:lang w:val="en-GB"/>
        </w:rPr>
        <w:t xml:space="preserve"> </w:t>
      </w:r>
      <w:r w:rsidR="00415A06" w:rsidRPr="00415A06">
        <w:rPr>
          <w:lang w:val="en-GB"/>
        </w:rPr>
        <w:t xml:space="preserve">The physical model implemented for the dispenser is shown </w:t>
      </w:r>
      <w:r w:rsidR="00415A06">
        <w:rPr>
          <w:lang w:val="en-GB"/>
        </w:rPr>
        <w:t xml:space="preserve">through several photos </w:t>
      </w:r>
      <w:r w:rsidR="00415A06" w:rsidRPr="00415A06">
        <w:rPr>
          <w:lang w:val="en-GB"/>
        </w:rPr>
        <w:t xml:space="preserve">in </w:t>
      </w:r>
      <w:bookmarkStart w:id="52" w:name="OLE_LINK157"/>
      <w:r w:rsidR="00415A06" w:rsidRPr="00415A06">
        <w:rPr>
          <w:lang w:val="es-US"/>
        </w:rPr>
        <w:fldChar w:fldCharType="begin"/>
      </w:r>
      <w:r w:rsidR="00415A06" w:rsidRPr="00415A06">
        <w:rPr>
          <w:lang w:val="en-GB"/>
        </w:rPr>
        <w:instrText xml:space="preserve"> REF _Ref38432638 \h  \* MERGEFORMAT </w:instrText>
      </w:r>
      <w:r w:rsidR="00415A06" w:rsidRPr="00415A06">
        <w:rPr>
          <w:lang w:val="es-US"/>
        </w:rPr>
      </w:r>
      <w:r w:rsidR="00415A06" w:rsidRPr="00415A06">
        <w:rPr>
          <w:lang w:val="es-US"/>
        </w:rPr>
        <w:fldChar w:fldCharType="separate"/>
      </w:r>
      <w:r w:rsidR="00415A06" w:rsidRPr="00415A06">
        <w:rPr>
          <w:lang w:val="en-GB"/>
        </w:rPr>
        <w:t>Figure 4</w:t>
      </w:r>
      <w:r w:rsidR="00415A06" w:rsidRPr="00415A06">
        <w:rPr>
          <w:lang w:val="es-US"/>
        </w:rPr>
        <w:fldChar w:fldCharType="end"/>
      </w:r>
      <w:bookmarkEnd w:id="52"/>
      <w:r w:rsidR="00415A06" w:rsidRPr="00415A06">
        <w:rPr>
          <w:lang w:val="en-GB"/>
        </w:rPr>
        <w:t>.</w:t>
      </w:r>
      <w:r>
        <w:rPr>
          <w:lang w:val="en-GB"/>
        </w:rPr>
        <w:t xml:space="preserve"> </w:t>
      </w:r>
      <w:r w:rsidR="00415A06" w:rsidRPr="00415A06">
        <w:rPr>
          <w:lang w:val="en-GB"/>
        </w:rPr>
        <w:t xml:space="preserve">The one on the left (A) shows the </w:t>
      </w:r>
      <w:r w:rsidR="00FA4AC7">
        <w:rPr>
          <w:lang w:val="en-GB"/>
        </w:rPr>
        <w:t>inside</w:t>
      </w:r>
      <w:r w:rsidR="00415A06" w:rsidRPr="00415A06">
        <w:rPr>
          <w:lang w:val="en-GB"/>
        </w:rPr>
        <w:t xml:space="preserve"> of the dispenser (with the back cover removed)</w:t>
      </w:r>
      <w:r w:rsidR="00FA4AC7">
        <w:rPr>
          <w:lang w:val="en-GB"/>
        </w:rPr>
        <w:t>,</w:t>
      </w:r>
      <w:r w:rsidR="00415A06" w:rsidRPr="00415A06">
        <w:rPr>
          <w:lang w:val="en-GB"/>
        </w:rPr>
        <w:t xml:space="preserve"> where </w:t>
      </w:r>
      <w:r w:rsidR="00FA4AC7">
        <w:rPr>
          <w:lang w:val="en-GB"/>
        </w:rPr>
        <w:t xml:space="preserve">we can see </w:t>
      </w:r>
      <w:r w:rsidR="00415A06" w:rsidRPr="00415A06">
        <w:rPr>
          <w:lang w:val="en-GB"/>
        </w:rPr>
        <w:t>two shelves</w:t>
      </w:r>
      <w:r w:rsidR="00FA4AC7">
        <w:rPr>
          <w:lang w:val="en-GB"/>
        </w:rPr>
        <w:t>:</w:t>
      </w:r>
      <w:r w:rsidR="00415A06" w:rsidRPr="00415A06">
        <w:rPr>
          <w:lang w:val="en-GB"/>
        </w:rPr>
        <w:t xml:space="preserve"> A</w:t>
      </w:r>
      <w:r w:rsidR="00FA4AC7">
        <w:rPr>
          <w:lang w:val="en-GB"/>
        </w:rPr>
        <w:t>t</w:t>
      </w:r>
      <w:r w:rsidR="00415A06" w:rsidRPr="00415A06">
        <w:rPr>
          <w:lang w:val="en-GB"/>
        </w:rPr>
        <w:t xml:space="preserve"> the bottom </w:t>
      </w:r>
      <w:r w:rsidR="00FA4AC7">
        <w:rPr>
          <w:lang w:val="en-GB"/>
        </w:rPr>
        <w:t>one, there are four servo</w:t>
      </w:r>
      <w:r w:rsidR="00415A06" w:rsidRPr="00415A06">
        <w:rPr>
          <w:lang w:val="en-GB"/>
        </w:rPr>
        <w:t>motors</w:t>
      </w:r>
      <w:r w:rsidR="00FA4AC7">
        <w:rPr>
          <w:lang w:val="en-GB"/>
        </w:rPr>
        <w:t>,</w:t>
      </w:r>
      <w:r w:rsidR="00415A06" w:rsidRPr="00415A06">
        <w:rPr>
          <w:lang w:val="en-GB"/>
        </w:rPr>
        <w:t xml:space="preserve"> which are </w:t>
      </w:r>
      <w:r w:rsidR="00FA4AC7">
        <w:rPr>
          <w:lang w:val="en-GB"/>
        </w:rPr>
        <w:t xml:space="preserve">in charge of </w:t>
      </w:r>
      <w:r w:rsidR="00BD7819">
        <w:rPr>
          <w:lang w:val="en-GB"/>
        </w:rPr>
        <w:t xml:space="preserve">activating a mechanism with </w:t>
      </w:r>
      <w:r w:rsidR="00415A06" w:rsidRPr="00415A06">
        <w:rPr>
          <w:lang w:val="en-GB"/>
        </w:rPr>
        <w:t xml:space="preserve">a small rectangular piece that </w:t>
      </w:r>
      <w:r w:rsidR="00BD7819">
        <w:rPr>
          <w:lang w:val="en-GB"/>
        </w:rPr>
        <w:t xml:space="preserve">will push </w:t>
      </w:r>
      <w:r w:rsidR="00415A06" w:rsidRPr="00415A06">
        <w:rPr>
          <w:lang w:val="en-GB"/>
        </w:rPr>
        <w:t xml:space="preserve">the </w:t>
      </w:r>
      <w:bookmarkStart w:id="53" w:name="OLE_LINK159"/>
      <w:bookmarkStart w:id="54" w:name="OLE_LINK160"/>
      <w:r w:rsidR="00BD7819">
        <w:rPr>
          <w:lang w:val="en-GB"/>
        </w:rPr>
        <w:t>medicine</w:t>
      </w:r>
      <w:r w:rsidR="00BD7819" w:rsidRPr="00415A06">
        <w:rPr>
          <w:lang w:val="en-GB"/>
        </w:rPr>
        <w:t xml:space="preserve"> </w:t>
      </w:r>
      <w:bookmarkEnd w:id="53"/>
      <w:bookmarkEnd w:id="54"/>
      <w:r w:rsidR="00415A06" w:rsidRPr="00415A06">
        <w:rPr>
          <w:lang w:val="en-GB"/>
        </w:rPr>
        <w:t xml:space="preserve">box </w:t>
      </w:r>
      <w:r w:rsidR="00BD7819">
        <w:rPr>
          <w:lang w:val="en-GB"/>
        </w:rPr>
        <w:t xml:space="preserve">which is </w:t>
      </w:r>
      <w:r w:rsidR="00415A06" w:rsidRPr="00415A06">
        <w:rPr>
          <w:lang w:val="en-GB"/>
        </w:rPr>
        <w:t xml:space="preserve">at the bottom of the corresponding compartment towards the dispenser tray.  </w:t>
      </w:r>
      <w:r w:rsidR="000F4B3B" w:rsidRPr="000F4B3B">
        <w:rPr>
          <w:lang w:val="en-GB"/>
        </w:rPr>
        <w:t>At</w:t>
      </w:r>
      <w:r w:rsidR="00415A06" w:rsidRPr="000F4B3B">
        <w:rPr>
          <w:lang w:val="en-GB"/>
        </w:rPr>
        <w:t xml:space="preserve"> the top shelf</w:t>
      </w:r>
      <w:r w:rsidR="000F4B3B" w:rsidRPr="000F4B3B">
        <w:rPr>
          <w:lang w:val="en-GB"/>
        </w:rPr>
        <w:t>, we can see</w:t>
      </w:r>
      <w:r w:rsidR="00415A06" w:rsidRPr="000F4B3B">
        <w:rPr>
          <w:lang w:val="en-GB"/>
        </w:rPr>
        <w:t xml:space="preserve"> the </w:t>
      </w:r>
      <w:r w:rsidR="000F4B3B">
        <w:rPr>
          <w:lang w:val="en-GB"/>
        </w:rPr>
        <w:t xml:space="preserve">processing components, i.e., </w:t>
      </w:r>
      <w:r w:rsidR="00415A06" w:rsidRPr="000F4B3B">
        <w:rPr>
          <w:lang w:val="en-GB"/>
        </w:rPr>
        <w:t>an Arduino Uno R3 and a Raspberry Pi 3 model B</w:t>
      </w:r>
      <w:r w:rsidR="000F4B3B" w:rsidRPr="000F4B3B">
        <w:rPr>
          <w:lang w:val="en-GB"/>
        </w:rPr>
        <w:t>+</w:t>
      </w:r>
      <w:r w:rsidR="000F4B3B">
        <w:rPr>
          <w:lang w:val="en-GB"/>
        </w:rPr>
        <w:t>, as well as their connections</w:t>
      </w:r>
      <w:r w:rsidR="00415A06" w:rsidRPr="000F4B3B">
        <w:rPr>
          <w:lang w:val="en-GB"/>
        </w:rPr>
        <w:t>.</w:t>
      </w:r>
      <w:r w:rsidR="00DA1EDF">
        <w:rPr>
          <w:lang w:val="en-GB"/>
        </w:rPr>
        <w:t xml:space="preserve"> </w:t>
      </w:r>
      <w:r w:rsidR="00DA1EDF" w:rsidRPr="00DA1EDF">
        <w:rPr>
          <w:lang w:val="en-GB"/>
        </w:rPr>
        <w:t>The Arduino board controls the servomotors</w:t>
      </w:r>
      <w:r w:rsidR="00DA1EDF">
        <w:rPr>
          <w:lang w:val="en-GB"/>
        </w:rPr>
        <w:t>,</w:t>
      </w:r>
      <w:r w:rsidR="00DA1EDF" w:rsidRPr="00DA1EDF">
        <w:rPr>
          <w:lang w:val="en-GB"/>
        </w:rPr>
        <w:t xml:space="preserve"> the Bluetooth module and the LCD screen so that each of these elements fulfils their function</w:t>
      </w:r>
      <w:r w:rsidR="00DA1EDF">
        <w:rPr>
          <w:lang w:val="en-GB"/>
        </w:rPr>
        <w:t xml:space="preserve">, </w:t>
      </w:r>
      <w:bookmarkStart w:id="55" w:name="OLE_LINK158"/>
      <w:r w:rsidR="00DA1EDF" w:rsidRPr="00DA1EDF">
        <w:rPr>
          <w:lang w:val="en-GB"/>
        </w:rPr>
        <w:t xml:space="preserve">while the Raspberry </w:t>
      </w:r>
      <w:r w:rsidR="00DA1EDF">
        <w:rPr>
          <w:lang w:val="en-GB"/>
        </w:rPr>
        <w:t xml:space="preserve">one </w:t>
      </w:r>
      <w:r w:rsidR="00DA1EDF" w:rsidRPr="00DA1EDF">
        <w:rPr>
          <w:lang w:val="en-GB"/>
        </w:rPr>
        <w:t>manag</w:t>
      </w:r>
      <w:r w:rsidR="00DA1EDF">
        <w:rPr>
          <w:lang w:val="en-GB"/>
        </w:rPr>
        <w:t>es</w:t>
      </w:r>
      <w:r w:rsidR="00DA1EDF" w:rsidRPr="00DA1EDF">
        <w:rPr>
          <w:lang w:val="en-GB"/>
        </w:rPr>
        <w:t xml:space="preserve"> </w:t>
      </w:r>
      <w:r w:rsidR="00207096" w:rsidRPr="00DA1EDF">
        <w:rPr>
          <w:lang w:val="en-GB"/>
        </w:rPr>
        <w:t>the facial identification using the camera</w:t>
      </w:r>
      <w:r w:rsidR="00207096">
        <w:rPr>
          <w:lang w:val="en-GB"/>
        </w:rPr>
        <w:t>, as well as</w:t>
      </w:r>
      <w:r w:rsidR="00207096" w:rsidRPr="00DA1EDF">
        <w:rPr>
          <w:lang w:val="en-GB"/>
        </w:rPr>
        <w:t xml:space="preserve"> </w:t>
      </w:r>
      <w:r w:rsidR="00DA1EDF" w:rsidRPr="00DA1EDF">
        <w:rPr>
          <w:lang w:val="en-GB"/>
        </w:rPr>
        <w:t>the notifications through the LED lights and the sounds emitted by the buzzer.</w:t>
      </w:r>
      <w:r w:rsidR="00207096">
        <w:rPr>
          <w:lang w:val="en-GB"/>
        </w:rPr>
        <w:t xml:space="preserve"> As shown </w:t>
      </w:r>
      <w:r w:rsidR="00207096" w:rsidRPr="00207096">
        <w:rPr>
          <w:lang w:val="en-GB"/>
        </w:rPr>
        <w:t xml:space="preserve">in the top view (B) and in the front view (C) </w:t>
      </w:r>
      <w:r w:rsidR="00207096">
        <w:rPr>
          <w:lang w:val="en-GB"/>
        </w:rPr>
        <w:t xml:space="preserve">of </w:t>
      </w:r>
      <w:r w:rsidR="00207096" w:rsidRPr="00207096">
        <w:rPr>
          <w:lang w:val="en-GB"/>
        </w:rPr>
        <w:t>the dispenser</w:t>
      </w:r>
      <w:r w:rsidR="00207096">
        <w:rPr>
          <w:lang w:val="en-GB"/>
        </w:rPr>
        <w:t>,</w:t>
      </w:r>
      <w:r w:rsidR="00207096" w:rsidRPr="00207096">
        <w:rPr>
          <w:lang w:val="en-GB"/>
        </w:rPr>
        <w:t xml:space="preserve"> </w:t>
      </w:r>
      <w:r w:rsidR="00207096">
        <w:rPr>
          <w:lang w:val="en-GB"/>
        </w:rPr>
        <w:t xml:space="preserve">it </w:t>
      </w:r>
      <w:r w:rsidR="00207096" w:rsidRPr="00207096">
        <w:rPr>
          <w:lang w:val="en-GB"/>
        </w:rPr>
        <w:t>has four vertical compartments.</w:t>
      </w:r>
      <w:r w:rsidR="007F0732">
        <w:rPr>
          <w:lang w:val="en-GB"/>
        </w:rPr>
        <w:t xml:space="preserve"> </w:t>
      </w:r>
      <w:r w:rsidR="007F0732" w:rsidRPr="007F0732">
        <w:rPr>
          <w:lang w:val="en-GB"/>
        </w:rPr>
        <w:t>In each of them</w:t>
      </w:r>
      <w:r w:rsidR="007F0732">
        <w:rPr>
          <w:lang w:val="en-GB"/>
        </w:rPr>
        <w:t>, we</w:t>
      </w:r>
      <w:r w:rsidR="007F0732" w:rsidRPr="007F0732">
        <w:rPr>
          <w:lang w:val="en-GB"/>
        </w:rPr>
        <w:t xml:space="preserve"> </w:t>
      </w:r>
      <w:bookmarkStart w:id="56" w:name="OLE_LINK166"/>
      <w:r w:rsidR="007F0732" w:rsidRPr="007F0732">
        <w:rPr>
          <w:lang w:val="en-GB"/>
        </w:rPr>
        <w:t>can place</w:t>
      </w:r>
      <w:bookmarkEnd w:id="56"/>
      <w:r w:rsidR="007F0732" w:rsidRPr="007F0732">
        <w:rPr>
          <w:lang w:val="en-GB"/>
        </w:rPr>
        <w:t xml:space="preserve"> up to 12 small boxes (48 in total) </w:t>
      </w:r>
      <w:r w:rsidR="007F0732">
        <w:rPr>
          <w:lang w:val="en-GB"/>
        </w:rPr>
        <w:t xml:space="preserve">like the one </w:t>
      </w:r>
      <w:r w:rsidR="007F0732" w:rsidRPr="007F0732">
        <w:rPr>
          <w:lang w:val="en-GB"/>
        </w:rPr>
        <w:t>shown in the photo on the right (D).</w:t>
      </w:r>
      <w:r w:rsidR="007F0732">
        <w:rPr>
          <w:lang w:val="en-GB"/>
        </w:rPr>
        <w:t xml:space="preserve"> </w:t>
      </w:r>
      <w:r w:rsidR="00F03F91" w:rsidRPr="00F03F91">
        <w:rPr>
          <w:lang w:val="en-GB"/>
        </w:rPr>
        <w:t xml:space="preserve">All the medicines that </w:t>
      </w:r>
      <w:r w:rsidR="00F03F91">
        <w:rPr>
          <w:lang w:val="en-GB"/>
        </w:rPr>
        <w:t>a</w:t>
      </w:r>
      <w:r w:rsidR="00F03F91" w:rsidRPr="00F03F91">
        <w:rPr>
          <w:lang w:val="en-GB"/>
        </w:rPr>
        <w:t xml:space="preserve"> patient must take at a certain time </w:t>
      </w:r>
      <w:r w:rsidR="00F03F91">
        <w:rPr>
          <w:lang w:val="en-GB"/>
        </w:rPr>
        <w:t>should</w:t>
      </w:r>
      <w:r w:rsidR="00F03F91" w:rsidRPr="00F03F91">
        <w:rPr>
          <w:lang w:val="en-GB"/>
        </w:rPr>
        <w:t xml:space="preserve"> be introduced</w:t>
      </w:r>
      <w:r w:rsidR="00F03F91">
        <w:rPr>
          <w:lang w:val="en-GB"/>
        </w:rPr>
        <w:t xml:space="preserve"> </w:t>
      </w:r>
      <w:r w:rsidR="00F03F91" w:rsidRPr="00F03F91">
        <w:rPr>
          <w:lang w:val="en-GB"/>
        </w:rPr>
        <w:t xml:space="preserve">in </w:t>
      </w:r>
      <w:r w:rsidR="00F03F91">
        <w:rPr>
          <w:lang w:val="en-GB"/>
        </w:rPr>
        <w:t xml:space="preserve">one of these </w:t>
      </w:r>
      <w:r w:rsidR="00F03F91" w:rsidRPr="00F03F91">
        <w:rPr>
          <w:lang w:val="en-GB"/>
        </w:rPr>
        <w:t>box</w:t>
      </w:r>
      <w:r w:rsidR="00F03F91">
        <w:rPr>
          <w:lang w:val="en-GB"/>
        </w:rPr>
        <w:t xml:space="preserve">es (2.5 </w:t>
      </w:r>
      <w:r w:rsidR="00F03F91" w:rsidRPr="00F03F91">
        <w:rPr>
          <w:lang w:val="en-GB"/>
        </w:rPr>
        <w:t>cm</w:t>
      </w:r>
      <w:r w:rsidR="00F03F91">
        <w:rPr>
          <w:lang w:val="en-GB"/>
        </w:rPr>
        <w:t xml:space="preserve"> </w:t>
      </w:r>
      <w:bookmarkStart w:id="57" w:name="OLE_LINK167"/>
      <w:bookmarkStart w:id="58" w:name="OLE_LINK168"/>
      <w:r w:rsidR="00F03F91">
        <w:rPr>
          <w:lang w:val="en-GB"/>
        </w:rPr>
        <w:sym w:font="Symbol" w:char="F0B4"/>
      </w:r>
      <w:r w:rsidR="00F03F91" w:rsidRPr="00F03F91">
        <w:rPr>
          <w:lang w:val="en-GB"/>
        </w:rPr>
        <w:t xml:space="preserve"> </w:t>
      </w:r>
      <w:bookmarkEnd w:id="57"/>
      <w:bookmarkEnd w:id="58"/>
      <w:r w:rsidR="00F03F91" w:rsidRPr="00F03F91">
        <w:rPr>
          <w:lang w:val="en-GB"/>
        </w:rPr>
        <w:t xml:space="preserve">2 cm </w:t>
      </w:r>
      <w:r w:rsidR="00F03F91">
        <w:rPr>
          <w:lang w:val="en-GB"/>
        </w:rPr>
        <w:sym w:font="Symbol" w:char="F0B4"/>
      </w:r>
      <w:r w:rsidR="00F03F91" w:rsidRPr="00F03F91">
        <w:rPr>
          <w:lang w:val="en-GB"/>
        </w:rPr>
        <w:t xml:space="preserve"> 1 cm)</w:t>
      </w:r>
      <w:r w:rsidR="00F03F91">
        <w:rPr>
          <w:lang w:val="en-GB"/>
        </w:rPr>
        <w:t xml:space="preserve">. </w:t>
      </w:r>
      <w:r w:rsidR="00F03F91" w:rsidRPr="00F03F91">
        <w:rPr>
          <w:lang w:val="en-GB"/>
        </w:rPr>
        <w:t>Each box can have a different colour. Normally</w:t>
      </w:r>
      <w:r w:rsidR="00F03F91">
        <w:rPr>
          <w:lang w:val="en-GB"/>
        </w:rPr>
        <w:t>,</w:t>
      </w:r>
      <w:r w:rsidR="00F03F91" w:rsidRPr="00F03F91">
        <w:rPr>
          <w:lang w:val="en-GB"/>
        </w:rPr>
        <w:t xml:space="preserve"> the caregiver will be </w:t>
      </w:r>
      <w:r w:rsidR="00F03F91">
        <w:rPr>
          <w:lang w:val="en-GB"/>
        </w:rPr>
        <w:t xml:space="preserve">who </w:t>
      </w:r>
      <w:r w:rsidR="00F03F91" w:rsidRPr="00F03F91">
        <w:rPr>
          <w:lang w:val="en-GB"/>
        </w:rPr>
        <w:t>put the medic</w:t>
      </w:r>
      <w:r w:rsidR="00F03F91">
        <w:rPr>
          <w:lang w:val="en-GB"/>
        </w:rPr>
        <w:t xml:space="preserve">ines </w:t>
      </w:r>
      <w:r w:rsidR="00F03F91" w:rsidRPr="00F03F91">
        <w:rPr>
          <w:lang w:val="en-GB"/>
        </w:rPr>
        <w:t xml:space="preserve">in </w:t>
      </w:r>
      <w:r w:rsidR="00F03F91">
        <w:rPr>
          <w:lang w:val="en-GB"/>
        </w:rPr>
        <w:t>each box,</w:t>
      </w:r>
      <w:r w:rsidR="00F03F91" w:rsidRPr="00F03F91">
        <w:rPr>
          <w:lang w:val="en-GB"/>
        </w:rPr>
        <w:t xml:space="preserve"> and the</w:t>
      </w:r>
      <w:r w:rsidR="00F03F91">
        <w:rPr>
          <w:lang w:val="en-GB"/>
        </w:rPr>
        <w:t xml:space="preserve"> boxes inside</w:t>
      </w:r>
      <w:r w:rsidR="00F03F91" w:rsidRPr="00F03F91">
        <w:rPr>
          <w:lang w:val="en-GB"/>
        </w:rPr>
        <w:t xml:space="preserve"> the dispenser compartments.  Note that the dispenser could be shared by 4 patients</w:t>
      </w:r>
      <w:r w:rsidR="00C93DFC">
        <w:rPr>
          <w:lang w:val="en-GB"/>
        </w:rPr>
        <w:t>,</w:t>
      </w:r>
      <w:r w:rsidR="00F03F91" w:rsidRPr="00F03F91">
        <w:rPr>
          <w:lang w:val="en-GB"/>
        </w:rPr>
        <w:t xml:space="preserve"> assigning a different compartment to each patient.</w:t>
      </w:r>
      <w:r w:rsidR="00F03F91">
        <w:rPr>
          <w:lang w:val="en-GB"/>
        </w:rPr>
        <w:t xml:space="preserve"> </w:t>
      </w:r>
      <w:bookmarkEnd w:id="55"/>
    </w:p>
    <w:p w14:paraId="4EEB0579" w14:textId="77777777" w:rsidR="004B3E0A" w:rsidRDefault="00434F37" w:rsidP="004B3E0A">
      <w:pPr>
        <w:pStyle w:val="Descripcin"/>
        <w:spacing w:before="120" w:after="120"/>
        <w:jc w:val="center"/>
        <w:rPr>
          <w:b/>
          <w:lang w:val="es-US"/>
        </w:rPr>
      </w:pPr>
      <w:bookmarkStart w:id="59" w:name="_Ref38205719"/>
      <w:bookmarkStart w:id="60" w:name="_Ref38432638"/>
      <w:r>
        <w:rPr>
          <w:b/>
          <w:noProof/>
          <w:lang w:val="es-ES" w:eastAsia="es-ES"/>
        </w:rPr>
        <w:lastRenderedPageBreak/>
        <w:drawing>
          <wp:inline distT="0" distB="0" distL="0" distR="0" wp14:anchorId="20DBABC9" wp14:editId="265A0CFF">
            <wp:extent cx="4464685" cy="99758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spenserView.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64685" cy="997585"/>
                    </a:xfrm>
                    <a:prstGeom prst="rect">
                      <a:avLst/>
                    </a:prstGeom>
                  </pic:spPr>
                </pic:pic>
              </a:graphicData>
            </a:graphic>
          </wp:inline>
        </w:drawing>
      </w:r>
    </w:p>
    <w:p w14:paraId="293DC707" w14:textId="77777777" w:rsidR="000E349E" w:rsidRDefault="000E349E" w:rsidP="004B3E0A">
      <w:pPr>
        <w:pStyle w:val="Descripcin"/>
        <w:spacing w:before="120" w:after="120"/>
        <w:jc w:val="center"/>
        <w:rPr>
          <w:bCs/>
          <w:lang w:val="es-US"/>
        </w:rPr>
      </w:pPr>
      <w:r w:rsidRPr="000E349E">
        <w:rPr>
          <w:b/>
          <w:lang w:val="es-US"/>
        </w:rPr>
        <w:t xml:space="preserve">Figure </w:t>
      </w:r>
      <w:r w:rsidRPr="000E349E">
        <w:rPr>
          <w:b/>
          <w:lang w:val="es-US"/>
        </w:rPr>
        <w:fldChar w:fldCharType="begin"/>
      </w:r>
      <w:r w:rsidRPr="000E349E">
        <w:rPr>
          <w:b/>
          <w:lang w:val="es-US"/>
        </w:rPr>
        <w:instrText xml:space="preserve"> SEQ Figure \* ARABIC </w:instrText>
      </w:r>
      <w:r w:rsidRPr="000E349E">
        <w:rPr>
          <w:b/>
          <w:lang w:val="es-US"/>
        </w:rPr>
        <w:fldChar w:fldCharType="separate"/>
      </w:r>
      <w:r w:rsidRPr="000E349E">
        <w:rPr>
          <w:b/>
          <w:lang w:val="es-US"/>
        </w:rPr>
        <w:t>4</w:t>
      </w:r>
      <w:r w:rsidRPr="000E349E">
        <w:rPr>
          <w:b/>
          <w:lang w:val="es-US"/>
        </w:rPr>
        <w:fldChar w:fldCharType="end"/>
      </w:r>
      <w:bookmarkEnd w:id="59"/>
      <w:bookmarkEnd w:id="60"/>
      <w:r w:rsidRPr="000E349E">
        <w:rPr>
          <w:b/>
          <w:lang w:val="es-US"/>
        </w:rPr>
        <w:t xml:space="preserve">. </w:t>
      </w:r>
      <w:r w:rsidRPr="000E349E">
        <w:rPr>
          <w:bCs/>
          <w:lang w:val="es-US"/>
        </w:rPr>
        <w:t>Dispensador inteligente de medicinas y la caja para colocar la medicina</w:t>
      </w:r>
      <w:r w:rsidR="004F440E">
        <w:rPr>
          <w:bCs/>
          <w:lang w:val="es-US"/>
        </w:rPr>
        <w:t>.</w:t>
      </w:r>
    </w:p>
    <w:p w14:paraId="420929BD" w14:textId="77777777" w:rsidR="00F51D6A" w:rsidRDefault="00335838" w:rsidP="00335838">
      <w:pPr>
        <w:pStyle w:val="Ttulo1"/>
        <w:rPr>
          <w:lang w:eastAsia="en-US"/>
        </w:rPr>
      </w:pPr>
      <w:r w:rsidRPr="00335838">
        <w:rPr>
          <w:lang w:eastAsia="en-US"/>
        </w:rPr>
        <w:t xml:space="preserve">Conclusions and </w:t>
      </w:r>
      <w:r w:rsidR="00CC6E42" w:rsidRPr="00335838">
        <w:rPr>
          <w:lang w:eastAsia="en-US"/>
        </w:rPr>
        <w:t>Future Work</w:t>
      </w:r>
    </w:p>
    <w:p w14:paraId="74931B76" w14:textId="3C83C0BC" w:rsidR="001C1F5C" w:rsidRPr="00BB383A" w:rsidRDefault="00871F45" w:rsidP="007D0B21">
      <w:pPr>
        <w:ind w:firstLine="0"/>
      </w:pPr>
      <w:r>
        <w:t xml:space="preserve">We have presented </w:t>
      </w:r>
      <w:r w:rsidRPr="00871F45">
        <w:rPr>
          <w:lang w:val="en-GB"/>
        </w:rPr>
        <w:t>a</w:t>
      </w:r>
      <w:r>
        <w:rPr>
          <w:lang w:val="en-GB"/>
        </w:rPr>
        <w:t xml:space="preserve"> smart </w:t>
      </w:r>
      <w:r w:rsidRPr="00871F45">
        <w:rPr>
          <w:lang w:val="en-GB"/>
        </w:rPr>
        <w:t>medicine dispenser that helps older people or people with a cognitive problem</w:t>
      </w:r>
      <w:r w:rsidR="003D0A26">
        <w:rPr>
          <w:lang w:val="en-GB"/>
        </w:rPr>
        <w:t xml:space="preserve"> to</w:t>
      </w:r>
      <w:r w:rsidRPr="00871F45">
        <w:rPr>
          <w:lang w:val="en-GB"/>
        </w:rPr>
        <w:t xml:space="preserve"> take their medicine doses </w:t>
      </w:r>
      <w:r>
        <w:rPr>
          <w:lang w:val="en-GB"/>
        </w:rPr>
        <w:t>on schedule</w:t>
      </w:r>
      <w:r w:rsidRPr="00871F45">
        <w:rPr>
          <w:lang w:val="en-GB"/>
        </w:rPr>
        <w:t>.</w:t>
      </w:r>
      <w:r>
        <w:rPr>
          <w:lang w:val="en-GB"/>
        </w:rPr>
        <w:t xml:space="preserve"> </w:t>
      </w:r>
      <w:r w:rsidRPr="00871F45">
        <w:rPr>
          <w:lang w:val="en-GB"/>
        </w:rPr>
        <w:t>In addition</w:t>
      </w:r>
      <w:r>
        <w:rPr>
          <w:lang w:val="en-GB"/>
        </w:rPr>
        <w:t>,</w:t>
      </w:r>
      <w:r w:rsidRPr="00871F45">
        <w:rPr>
          <w:lang w:val="en-GB"/>
        </w:rPr>
        <w:t xml:space="preserve"> it allows caregivers to supervise that their </w:t>
      </w:r>
      <w:r>
        <w:rPr>
          <w:lang w:val="en-GB"/>
        </w:rPr>
        <w:t>dependents</w:t>
      </w:r>
      <w:r w:rsidRPr="00871F45">
        <w:rPr>
          <w:lang w:val="en-GB"/>
        </w:rPr>
        <w:t xml:space="preserve"> take their medications on time.</w:t>
      </w:r>
      <w:r>
        <w:rPr>
          <w:lang w:val="en-GB"/>
        </w:rPr>
        <w:t xml:space="preserve"> </w:t>
      </w:r>
      <w:r w:rsidR="008022E7">
        <w:rPr>
          <w:lang w:val="en-GB"/>
        </w:rPr>
        <w:t xml:space="preserve">Using </w:t>
      </w:r>
      <w:r w:rsidRPr="00871F45">
        <w:rPr>
          <w:lang w:val="en-GB"/>
        </w:rPr>
        <w:t>a facial identification mechanism</w:t>
      </w:r>
      <w:r w:rsidR="008022E7">
        <w:rPr>
          <w:lang w:val="en-GB"/>
        </w:rPr>
        <w:t>, it</w:t>
      </w:r>
      <w:r w:rsidRPr="00871F45">
        <w:rPr>
          <w:lang w:val="en-GB"/>
        </w:rPr>
        <w:t xml:space="preserve"> recognizes </w:t>
      </w:r>
      <w:r w:rsidR="008022E7">
        <w:rPr>
          <w:lang w:val="en-GB"/>
        </w:rPr>
        <w:t>the</w:t>
      </w:r>
      <w:r w:rsidRPr="00871F45">
        <w:rPr>
          <w:lang w:val="en-GB"/>
        </w:rPr>
        <w:t xml:space="preserve"> patient</w:t>
      </w:r>
      <w:r w:rsidR="008022E7">
        <w:rPr>
          <w:lang w:val="en-GB"/>
        </w:rPr>
        <w:t>s</w:t>
      </w:r>
      <w:r w:rsidRPr="00871F45">
        <w:rPr>
          <w:lang w:val="en-GB"/>
        </w:rPr>
        <w:t xml:space="preserve"> registered in the system and supplies </w:t>
      </w:r>
      <w:r w:rsidR="008022E7">
        <w:rPr>
          <w:lang w:val="en-GB"/>
        </w:rPr>
        <w:t>them</w:t>
      </w:r>
      <w:r w:rsidRPr="00871F45">
        <w:rPr>
          <w:lang w:val="en-GB"/>
        </w:rPr>
        <w:t xml:space="preserve"> with the medicines </w:t>
      </w:r>
      <w:r w:rsidR="008022E7">
        <w:rPr>
          <w:lang w:val="en-GB"/>
        </w:rPr>
        <w:t xml:space="preserve">they </w:t>
      </w:r>
      <w:r w:rsidRPr="00871F45">
        <w:rPr>
          <w:lang w:val="en-GB"/>
        </w:rPr>
        <w:t xml:space="preserve">should take just when </w:t>
      </w:r>
      <w:r w:rsidR="008022E7">
        <w:rPr>
          <w:lang w:val="en-GB"/>
        </w:rPr>
        <w:t>needed</w:t>
      </w:r>
      <w:r w:rsidRPr="00871F45">
        <w:rPr>
          <w:lang w:val="en-GB"/>
        </w:rPr>
        <w:t>.</w:t>
      </w:r>
      <w:r>
        <w:rPr>
          <w:lang w:val="en-GB"/>
        </w:rPr>
        <w:t xml:space="preserve"> </w:t>
      </w:r>
      <w:r w:rsidR="008022E7" w:rsidRPr="008022E7">
        <w:rPr>
          <w:lang w:val="en-GB"/>
        </w:rPr>
        <w:t>Every time the dispenser provides a medicine box</w:t>
      </w:r>
      <w:r w:rsidR="008022E7">
        <w:rPr>
          <w:lang w:val="en-GB"/>
        </w:rPr>
        <w:t>,</w:t>
      </w:r>
      <w:r w:rsidR="008022E7" w:rsidRPr="008022E7">
        <w:rPr>
          <w:lang w:val="en-GB"/>
        </w:rPr>
        <w:t xml:space="preserve"> it generat</w:t>
      </w:r>
      <w:r w:rsidR="008022E7">
        <w:rPr>
          <w:lang w:val="en-GB"/>
        </w:rPr>
        <w:t>es</w:t>
      </w:r>
      <w:r w:rsidR="008022E7" w:rsidRPr="008022E7">
        <w:rPr>
          <w:lang w:val="en-GB"/>
        </w:rPr>
        <w:t xml:space="preserve"> a sound and illuminat</w:t>
      </w:r>
      <w:r w:rsidR="008022E7">
        <w:rPr>
          <w:lang w:val="en-GB"/>
        </w:rPr>
        <w:t>es</w:t>
      </w:r>
      <w:r w:rsidR="008022E7" w:rsidRPr="008022E7">
        <w:rPr>
          <w:lang w:val="en-GB"/>
        </w:rPr>
        <w:t xml:space="preserve"> the corresponding compartment.</w:t>
      </w:r>
      <w:r w:rsidR="008022E7">
        <w:rPr>
          <w:lang w:val="en-GB"/>
        </w:rPr>
        <w:t xml:space="preserve"> </w:t>
      </w:r>
      <w:r w:rsidR="008022E7" w:rsidRPr="008022E7">
        <w:rPr>
          <w:lang w:val="en-GB"/>
        </w:rPr>
        <w:t xml:space="preserve">The system also sends </w:t>
      </w:r>
      <w:r w:rsidR="003D0A26">
        <w:rPr>
          <w:lang w:val="en-GB"/>
        </w:rPr>
        <w:t xml:space="preserve">remote </w:t>
      </w:r>
      <w:r w:rsidR="008022E7" w:rsidRPr="008022E7">
        <w:rPr>
          <w:lang w:val="en-GB"/>
        </w:rPr>
        <w:t>notifications to caregivers</w:t>
      </w:r>
      <w:r w:rsidR="00DC3F10">
        <w:rPr>
          <w:lang w:val="en-GB"/>
        </w:rPr>
        <w:t>,</w:t>
      </w:r>
      <w:r w:rsidR="008022E7" w:rsidRPr="008022E7">
        <w:rPr>
          <w:lang w:val="en-GB"/>
        </w:rPr>
        <w:t xml:space="preserve"> </w:t>
      </w:r>
      <w:r w:rsidR="00DC3F10" w:rsidRPr="00DC3F10">
        <w:rPr>
          <w:lang w:val="en-GB"/>
        </w:rPr>
        <w:t>informing them of the medicines dispensed to their dependents</w:t>
      </w:r>
      <w:r w:rsidR="003D0A26">
        <w:rPr>
          <w:lang w:val="en-GB"/>
        </w:rPr>
        <w:t xml:space="preserve"> directly on their smartphone</w:t>
      </w:r>
      <w:r w:rsidR="00DC3F10" w:rsidRPr="00DC3F10">
        <w:rPr>
          <w:lang w:val="en-GB"/>
        </w:rPr>
        <w:t>.</w:t>
      </w:r>
      <w:r w:rsidR="008022E7" w:rsidRPr="008022E7">
        <w:rPr>
          <w:lang w:val="en-GB"/>
        </w:rPr>
        <w:t xml:space="preserve"> Thus</w:t>
      </w:r>
      <w:r w:rsidR="00DC3F10">
        <w:rPr>
          <w:lang w:val="en-GB"/>
        </w:rPr>
        <w:t>,</w:t>
      </w:r>
      <w:r w:rsidR="008022E7" w:rsidRPr="008022E7">
        <w:rPr>
          <w:lang w:val="en-GB"/>
        </w:rPr>
        <w:t xml:space="preserve"> they can supervise the correct administration of medications and act when necessary (</w:t>
      </w:r>
      <w:r w:rsidR="00DC3F10">
        <w:rPr>
          <w:lang w:val="en-GB"/>
        </w:rPr>
        <w:t xml:space="preserve">e.g., when somebody </w:t>
      </w:r>
      <w:r w:rsidR="008022E7" w:rsidRPr="008022E7">
        <w:rPr>
          <w:lang w:val="en-GB"/>
        </w:rPr>
        <w:t>forget</w:t>
      </w:r>
      <w:r w:rsidR="00DC3F10">
        <w:rPr>
          <w:lang w:val="en-GB"/>
        </w:rPr>
        <w:t>s</w:t>
      </w:r>
      <w:r w:rsidR="008022E7" w:rsidRPr="008022E7">
        <w:rPr>
          <w:lang w:val="en-GB"/>
        </w:rPr>
        <w:t xml:space="preserve"> to take a dose).</w:t>
      </w:r>
      <w:r w:rsidR="008022E7">
        <w:rPr>
          <w:lang w:val="en-GB"/>
        </w:rPr>
        <w:t xml:space="preserve"> </w:t>
      </w:r>
      <w:r w:rsidR="00DC3F10" w:rsidRPr="00DC3F10">
        <w:rPr>
          <w:lang w:val="en-GB"/>
        </w:rPr>
        <w:t>In addition</w:t>
      </w:r>
      <w:r w:rsidR="00DC3F10">
        <w:rPr>
          <w:lang w:val="en-GB"/>
        </w:rPr>
        <w:t>,</w:t>
      </w:r>
      <w:r w:rsidR="00DC3F10" w:rsidRPr="00DC3F10">
        <w:rPr>
          <w:lang w:val="en-GB"/>
        </w:rPr>
        <w:t xml:space="preserve"> those patients who can use the mobile app may be notified each time they have to take a dose</w:t>
      </w:r>
      <w:r w:rsidR="00DC3F10">
        <w:rPr>
          <w:lang w:val="en-GB"/>
        </w:rPr>
        <w:t>,</w:t>
      </w:r>
      <w:r w:rsidR="00DC3F10" w:rsidRPr="00DC3F10">
        <w:rPr>
          <w:lang w:val="en-GB"/>
        </w:rPr>
        <w:t xml:space="preserve"> so that they approach the dispenser to withdraw it.</w:t>
      </w:r>
      <w:r w:rsidR="00DC3F10">
        <w:rPr>
          <w:lang w:val="en-GB"/>
        </w:rPr>
        <w:t xml:space="preserve"> </w:t>
      </w:r>
    </w:p>
    <w:p w14:paraId="4A917BF9" w14:textId="04A7AD99" w:rsidR="00BC1967" w:rsidRDefault="00DC3F10" w:rsidP="001C1F5C">
      <w:pPr>
        <w:rPr>
          <w:lang w:val="en-GB"/>
        </w:rPr>
      </w:pPr>
      <w:bookmarkStart w:id="61" w:name="OLE_LINK169"/>
      <w:bookmarkStart w:id="62" w:name="OLE_LINK170"/>
      <w:r w:rsidRPr="00DC3F10">
        <w:rPr>
          <w:lang w:val="en-GB"/>
        </w:rPr>
        <w:t>As future work</w:t>
      </w:r>
      <w:r w:rsidR="00AD72E6">
        <w:rPr>
          <w:lang w:val="en-GB"/>
        </w:rPr>
        <w:t>,</w:t>
      </w:r>
      <w:r w:rsidRPr="00DC3F10">
        <w:rPr>
          <w:lang w:val="en-GB"/>
        </w:rPr>
        <w:t xml:space="preserve"> we want to improve the proposed system</w:t>
      </w:r>
      <w:r w:rsidR="00AD72E6">
        <w:rPr>
          <w:lang w:val="en-GB"/>
        </w:rPr>
        <w:t>,</w:t>
      </w:r>
      <w:r w:rsidRPr="00DC3F10">
        <w:rPr>
          <w:lang w:val="en-GB"/>
        </w:rPr>
        <w:t xml:space="preserve"> closing the dispenser compartments so that they only open when the camera detects the face of the caregiver who must place the medicine boxes in them. </w:t>
      </w:r>
      <w:r w:rsidR="00D93AAC" w:rsidRPr="00D93AAC">
        <w:rPr>
          <w:lang w:val="en-GB"/>
        </w:rPr>
        <w:t>This would make it safer.</w:t>
      </w:r>
      <w:r w:rsidR="00D93AAC">
        <w:rPr>
          <w:lang w:val="en-GB"/>
        </w:rPr>
        <w:t xml:space="preserve"> </w:t>
      </w:r>
      <w:r w:rsidR="00AF03DE" w:rsidRPr="00AF03DE">
        <w:rPr>
          <w:lang w:val="en-GB"/>
        </w:rPr>
        <w:t>It would also be good for the system to automatically detect which medicines and how many of them the caregiver has put in the different compartments</w:t>
      </w:r>
      <w:r w:rsidR="00AF03DE">
        <w:rPr>
          <w:lang w:val="en-GB"/>
        </w:rPr>
        <w:t>;</w:t>
      </w:r>
      <w:r w:rsidR="00AF03DE" w:rsidRPr="00AF03DE">
        <w:rPr>
          <w:lang w:val="en-GB"/>
        </w:rPr>
        <w:t xml:space="preserve"> currently</w:t>
      </w:r>
      <w:r w:rsidR="00AF03DE">
        <w:rPr>
          <w:lang w:val="en-GB"/>
        </w:rPr>
        <w:t>,</w:t>
      </w:r>
      <w:r w:rsidR="00AF03DE" w:rsidRPr="00AF03DE">
        <w:rPr>
          <w:lang w:val="en-GB"/>
        </w:rPr>
        <w:t xml:space="preserve"> </w:t>
      </w:r>
      <w:r w:rsidR="00AF03DE">
        <w:rPr>
          <w:lang w:val="en-GB"/>
        </w:rPr>
        <w:t xml:space="preserve">he/she </w:t>
      </w:r>
      <w:r w:rsidR="00AF03DE" w:rsidRPr="00AF03DE">
        <w:rPr>
          <w:lang w:val="en-GB"/>
        </w:rPr>
        <w:t xml:space="preserve">is who must </w:t>
      </w:r>
      <w:r w:rsidR="00AF03DE">
        <w:rPr>
          <w:lang w:val="en-GB"/>
        </w:rPr>
        <w:t xml:space="preserve">provide </w:t>
      </w:r>
      <w:r w:rsidR="00AF03DE" w:rsidRPr="00AF03DE">
        <w:rPr>
          <w:lang w:val="en-GB"/>
        </w:rPr>
        <w:t>the</w:t>
      </w:r>
      <w:r w:rsidR="00AF03DE">
        <w:rPr>
          <w:lang w:val="en-GB"/>
        </w:rPr>
        <w:t>se</w:t>
      </w:r>
      <w:r w:rsidR="00AF03DE" w:rsidRPr="00AF03DE">
        <w:rPr>
          <w:lang w:val="en-GB"/>
        </w:rPr>
        <w:t xml:space="preserve"> data through the mobile app.</w:t>
      </w:r>
      <w:r w:rsidR="00AF03DE">
        <w:rPr>
          <w:lang w:val="en-GB"/>
        </w:rPr>
        <w:t xml:space="preserve"> Moreover, </w:t>
      </w:r>
      <w:r w:rsidR="00BC1967">
        <w:rPr>
          <w:lang w:val="en-GB"/>
        </w:rPr>
        <w:t xml:space="preserve">an interesting extension would be </w:t>
      </w:r>
      <w:r w:rsidR="00BC1967" w:rsidRPr="00BC1967">
        <w:rPr>
          <w:lang w:val="en-GB"/>
        </w:rPr>
        <w:t xml:space="preserve">the automatic request of the necessary </w:t>
      </w:r>
      <w:r w:rsidR="00BC1967">
        <w:rPr>
          <w:lang w:val="en-GB"/>
        </w:rPr>
        <w:t>medicine</w:t>
      </w:r>
      <w:r w:rsidR="00BC1967" w:rsidRPr="00BC1967">
        <w:rPr>
          <w:lang w:val="en-GB"/>
        </w:rPr>
        <w:t xml:space="preserve">s to a pharmacy by the system before the patient runs out </w:t>
      </w:r>
      <w:r w:rsidR="00BC1967">
        <w:rPr>
          <w:lang w:val="en-GB"/>
        </w:rPr>
        <w:t>his/her stock, since this</w:t>
      </w:r>
      <w:r w:rsidR="00BC1967" w:rsidRPr="00BC1967">
        <w:rPr>
          <w:lang w:val="en-GB"/>
        </w:rPr>
        <w:t xml:space="preserve"> will prevent him/her from losing any intake due to not having a certain medicine.</w:t>
      </w:r>
      <w:r w:rsidR="003D0A26">
        <w:rPr>
          <w:lang w:val="en-GB"/>
        </w:rPr>
        <w:t xml:space="preserve"> Finally, the dispenser could </w:t>
      </w:r>
      <w:r w:rsidR="00306CE2">
        <w:rPr>
          <w:lang w:val="en-GB"/>
        </w:rPr>
        <w:t xml:space="preserve">also </w:t>
      </w:r>
      <w:r w:rsidR="003D0A26">
        <w:rPr>
          <w:lang w:val="en-GB"/>
        </w:rPr>
        <w:t>be integrated into a more general IoT-based system to help elderly people or people with cognitive problems in their daily life.</w:t>
      </w:r>
    </w:p>
    <w:bookmarkEnd w:id="61"/>
    <w:bookmarkEnd w:id="62"/>
    <w:p w14:paraId="4A4DCDE8" w14:textId="77777777" w:rsidR="000E349E" w:rsidRDefault="00DA4E1B" w:rsidP="00DA4E1B">
      <w:pPr>
        <w:pStyle w:val="Ttulo1"/>
        <w:numPr>
          <w:ilvl w:val="0"/>
          <w:numId w:val="0"/>
        </w:numPr>
      </w:pPr>
      <w:commentRangeStart w:id="63"/>
      <w:r w:rsidRPr="00DA4E1B">
        <w:t>References</w:t>
      </w:r>
      <w:commentRangeEnd w:id="63"/>
      <w:r>
        <w:rPr>
          <w:rStyle w:val="Refdecomentario"/>
          <w:rFonts w:cs="Times New Roman"/>
          <w:b w:val="0"/>
          <w:bCs w:val="0"/>
          <w:kern w:val="0"/>
        </w:rPr>
        <w:commentReference w:id="63"/>
      </w:r>
    </w:p>
    <w:p w14:paraId="1EE2DBC7" w14:textId="3AE6AF40" w:rsidR="00EE520C" w:rsidRPr="00EE520C" w:rsidRDefault="000E349E" w:rsidP="00EE520C">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00EE520C" w:rsidRPr="00EE520C">
        <w:rPr>
          <w:noProof/>
        </w:rPr>
        <w:t>[1]</w:t>
      </w:r>
      <w:r w:rsidR="00EE520C" w:rsidRPr="00EE520C">
        <w:rPr>
          <w:noProof/>
        </w:rPr>
        <w:tab/>
        <w:t xml:space="preserve">UN Department of Economics and Social Affairs, “World Population Prospects - Population Division - United Nations,” </w:t>
      </w:r>
      <w:r w:rsidR="00EE520C" w:rsidRPr="00EE520C">
        <w:rPr>
          <w:i/>
          <w:iCs/>
          <w:noProof/>
        </w:rPr>
        <w:t>The International Journal of Logistics Management</w:t>
      </w:r>
      <w:r w:rsidR="00EE520C" w:rsidRPr="00EE520C">
        <w:rPr>
          <w:noProof/>
        </w:rPr>
        <w:t>, 28-Aug-2015. [Online]. Available: https://population.un.org/wpp/Download/Standard/CSV/. [Accessed: 07-Apr-2020].</w:t>
      </w:r>
    </w:p>
    <w:p w14:paraId="001619F1" w14:textId="77777777" w:rsidR="00EE520C" w:rsidRPr="00EE520C" w:rsidRDefault="00EE520C" w:rsidP="00EE520C">
      <w:pPr>
        <w:widowControl w:val="0"/>
        <w:autoSpaceDE w:val="0"/>
        <w:autoSpaceDN w:val="0"/>
        <w:adjustRightInd w:val="0"/>
        <w:ind w:left="640" w:hanging="640"/>
        <w:rPr>
          <w:noProof/>
        </w:rPr>
      </w:pPr>
      <w:r w:rsidRPr="00EE520C">
        <w:rPr>
          <w:noProof/>
        </w:rPr>
        <w:t>[2]</w:t>
      </w:r>
      <w:r w:rsidRPr="00EE520C">
        <w:rPr>
          <w:noProof/>
        </w:rPr>
        <w:tab/>
        <w:t xml:space="preserve">Eurostat, “Statistics | Eurostat,” </w:t>
      </w:r>
      <w:r w:rsidRPr="00EE520C">
        <w:rPr>
          <w:i/>
          <w:iCs/>
          <w:noProof/>
        </w:rPr>
        <w:t>Life expectancy at birth by sex</w:t>
      </w:r>
      <w:r w:rsidRPr="00EE520C">
        <w:rPr>
          <w:noProof/>
        </w:rPr>
        <w:t>, 27-Feb-2020. [Online]. Available: https://ec.europa.eu/eurostat/databrowser/view/tps00208/default/table?lang=en. [Accessed: 08-Apr-2020].</w:t>
      </w:r>
    </w:p>
    <w:p w14:paraId="6AEDF250" w14:textId="77777777" w:rsidR="00EE520C" w:rsidRPr="00EE520C" w:rsidRDefault="00EE520C" w:rsidP="00EE520C">
      <w:pPr>
        <w:widowControl w:val="0"/>
        <w:autoSpaceDE w:val="0"/>
        <w:autoSpaceDN w:val="0"/>
        <w:adjustRightInd w:val="0"/>
        <w:ind w:left="640" w:hanging="640"/>
        <w:rPr>
          <w:noProof/>
        </w:rPr>
      </w:pPr>
      <w:r w:rsidRPr="00EE520C">
        <w:rPr>
          <w:noProof/>
        </w:rPr>
        <w:lastRenderedPageBreak/>
        <w:t>[3]</w:t>
      </w:r>
      <w:r w:rsidRPr="00EE520C">
        <w:rPr>
          <w:noProof/>
        </w:rPr>
        <w:tab/>
        <w:t xml:space="preserve">B. Baranidharan, “Internet of Things (IoT) Technologies, Architecture, Protocols, Security, and Applications: A Survey,” in </w:t>
      </w:r>
      <w:r w:rsidRPr="00EE520C">
        <w:rPr>
          <w:i/>
          <w:iCs/>
          <w:noProof/>
        </w:rPr>
        <w:t>Handbook of Research on Cloud and Fog Computing Infrastructures for Data Science</w:t>
      </w:r>
      <w:r w:rsidRPr="00EE520C">
        <w:rPr>
          <w:noProof/>
        </w:rPr>
        <w:t>, P. Raj and A. Raman, Eds. IGI Global, 2018, pp. 149–174.</w:t>
      </w:r>
    </w:p>
    <w:p w14:paraId="4575D702" w14:textId="77777777" w:rsidR="00EE520C" w:rsidRPr="00EE520C" w:rsidRDefault="00EE520C" w:rsidP="00EE520C">
      <w:pPr>
        <w:widowControl w:val="0"/>
        <w:autoSpaceDE w:val="0"/>
        <w:autoSpaceDN w:val="0"/>
        <w:adjustRightInd w:val="0"/>
        <w:ind w:left="640" w:hanging="640"/>
        <w:rPr>
          <w:noProof/>
        </w:rPr>
      </w:pPr>
      <w:r w:rsidRPr="00EE520C">
        <w:rPr>
          <w:noProof/>
        </w:rPr>
        <w:t>[4]</w:t>
      </w:r>
      <w:r w:rsidRPr="00EE520C">
        <w:rPr>
          <w:noProof/>
        </w:rPr>
        <w:tab/>
        <w:t xml:space="preserve">G. Guerrero-Ulloa, M. J. Hornos, and C. Rodríguez-Domínguez, “TDDM4IoTS: A Test-Driven Development Methodology for Internet of Things (IoT)-Based Systems,” in </w:t>
      </w:r>
      <w:r w:rsidRPr="00EE520C">
        <w:rPr>
          <w:i/>
          <w:iCs/>
          <w:noProof/>
        </w:rPr>
        <w:t>Communications in Computer and Information Science</w:t>
      </w:r>
      <w:r w:rsidRPr="00EE520C">
        <w:rPr>
          <w:noProof/>
        </w:rPr>
        <w:t>, 2020, vol. 1193 CCIS, pp. 41–55.</w:t>
      </w:r>
    </w:p>
    <w:p w14:paraId="54C63739" w14:textId="77777777" w:rsidR="00EE520C" w:rsidRPr="00EE520C" w:rsidRDefault="00EE520C" w:rsidP="00EE520C">
      <w:pPr>
        <w:widowControl w:val="0"/>
        <w:autoSpaceDE w:val="0"/>
        <w:autoSpaceDN w:val="0"/>
        <w:adjustRightInd w:val="0"/>
        <w:ind w:left="640" w:hanging="640"/>
        <w:rPr>
          <w:noProof/>
        </w:rPr>
      </w:pPr>
      <w:r w:rsidRPr="00EE520C">
        <w:rPr>
          <w:noProof/>
        </w:rPr>
        <w:t>[5]</w:t>
      </w:r>
      <w:r w:rsidRPr="00EE520C">
        <w:rPr>
          <w:noProof/>
        </w:rPr>
        <w:tab/>
        <w:t xml:space="preserve">G. Guerrero-Ulloa, C. Rodríguez-Domínguez, and M. J. Hornos, “IoT-Based System to Help Care for Dependent Elderly,” in </w:t>
      </w:r>
      <w:r w:rsidRPr="00EE520C">
        <w:rPr>
          <w:i/>
          <w:iCs/>
          <w:noProof/>
        </w:rPr>
        <w:t>Communications in Computer and Information Science</w:t>
      </w:r>
      <w:r w:rsidRPr="00EE520C">
        <w:rPr>
          <w:noProof/>
        </w:rPr>
        <w:t>, 2019, vol. 895, pp. 41–55.</w:t>
      </w:r>
    </w:p>
    <w:p w14:paraId="53417B32" w14:textId="77777777" w:rsidR="00EE520C" w:rsidRPr="00EE520C" w:rsidRDefault="00EE520C" w:rsidP="00EE520C">
      <w:pPr>
        <w:widowControl w:val="0"/>
        <w:autoSpaceDE w:val="0"/>
        <w:autoSpaceDN w:val="0"/>
        <w:adjustRightInd w:val="0"/>
        <w:ind w:left="640" w:hanging="640"/>
        <w:rPr>
          <w:noProof/>
        </w:rPr>
      </w:pPr>
      <w:r w:rsidRPr="00EE520C">
        <w:rPr>
          <w:noProof/>
        </w:rPr>
        <w:t>[6]</w:t>
      </w:r>
      <w:r w:rsidRPr="00EE520C">
        <w:rPr>
          <w:noProof/>
        </w:rPr>
        <w:tab/>
        <w:t xml:space="preserve">O. Erazo, G. Guerrero-Ulloa, D. Guzmán, and C. Cáceres, “From a Common Chair to a Device that Issues Reminders to Seniors,” in </w:t>
      </w:r>
      <w:r w:rsidRPr="00EE520C">
        <w:rPr>
          <w:i/>
          <w:iCs/>
          <w:noProof/>
        </w:rPr>
        <w:t>Communications in Computer and Information Science</w:t>
      </w:r>
      <w:r w:rsidRPr="00EE520C">
        <w:rPr>
          <w:noProof/>
        </w:rPr>
        <w:t>, 2020, vol. 1194 CCIS, pp. 439–448.</w:t>
      </w:r>
    </w:p>
    <w:p w14:paraId="121FFFD0" w14:textId="77777777" w:rsidR="00EE520C" w:rsidRPr="00EE520C" w:rsidRDefault="00EE520C" w:rsidP="00EE520C">
      <w:pPr>
        <w:widowControl w:val="0"/>
        <w:autoSpaceDE w:val="0"/>
        <w:autoSpaceDN w:val="0"/>
        <w:adjustRightInd w:val="0"/>
        <w:ind w:left="640" w:hanging="640"/>
        <w:rPr>
          <w:noProof/>
        </w:rPr>
      </w:pPr>
      <w:r w:rsidRPr="00EE520C">
        <w:rPr>
          <w:noProof/>
        </w:rPr>
        <w:t>[7]</w:t>
      </w:r>
      <w:r w:rsidRPr="00EE520C">
        <w:rPr>
          <w:noProof/>
        </w:rPr>
        <w:tab/>
        <w:t xml:space="preserve">U. Singh, A. Sharad, and P. Kumar, “IoMT Based Pill Dispensing System,” in </w:t>
      </w:r>
      <w:r w:rsidRPr="00EE520C">
        <w:rPr>
          <w:i/>
          <w:iCs/>
          <w:noProof/>
        </w:rPr>
        <w:t>2019 10th International Conference on Computing, Communication and Networking Technologies, ICCCNT 2019</w:t>
      </w:r>
      <w:r w:rsidRPr="00EE520C">
        <w:rPr>
          <w:noProof/>
        </w:rPr>
        <w:t>, 2019, pp. 1–5.</w:t>
      </w:r>
    </w:p>
    <w:p w14:paraId="70A58F73" w14:textId="77777777" w:rsidR="00EE520C" w:rsidRPr="00EE520C" w:rsidRDefault="00EE520C" w:rsidP="00EE520C">
      <w:pPr>
        <w:widowControl w:val="0"/>
        <w:autoSpaceDE w:val="0"/>
        <w:autoSpaceDN w:val="0"/>
        <w:adjustRightInd w:val="0"/>
        <w:ind w:left="640" w:hanging="640"/>
        <w:rPr>
          <w:noProof/>
        </w:rPr>
      </w:pPr>
      <w:r w:rsidRPr="00EE520C">
        <w:rPr>
          <w:noProof/>
        </w:rPr>
        <w:t>[8]</w:t>
      </w:r>
      <w:r w:rsidRPr="00EE520C">
        <w:rPr>
          <w:noProof/>
        </w:rPr>
        <w:tab/>
        <w:t xml:space="preserve">R. Huang, X. Zhao, and J. Ma, “The contours of a human individual model based empathetic u-pillbox system for humanistic geriatric healthcare,” </w:t>
      </w:r>
      <w:r w:rsidRPr="00EE520C">
        <w:rPr>
          <w:i/>
          <w:iCs/>
          <w:noProof/>
        </w:rPr>
        <w:t>Futur. Gener. Comput. Syst.</w:t>
      </w:r>
      <w:r w:rsidRPr="00EE520C">
        <w:rPr>
          <w:noProof/>
        </w:rPr>
        <w:t>, vol. 37, pp. 404–416, 2014.</w:t>
      </w:r>
    </w:p>
    <w:p w14:paraId="1A7D1428" w14:textId="77777777" w:rsidR="00EE520C" w:rsidRPr="00EE520C" w:rsidRDefault="00EE520C" w:rsidP="00EE520C">
      <w:pPr>
        <w:widowControl w:val="0"/>
        <w:autoSpaceDE w:val="0"/>
        <w:autoSpaceDN w:val="0"/>
        <w:adjustRightInd w:val="0"/>
        <w:ind w:left="640" w:hanging="640"/>
        <w:rPr>
          <w:noProof/>
        </w:rPr>
      </w:pPr>
      <w:r w:rsidRPr="00EE520C">
        <w:rPr>
          <w:noProof/>
        </w:rPr>
        <w:t>[9]</w:t>
      </w:r>
      <w:r w:rsidRPr="00EE520C">
        <w:rPr>
          <w:noProof/>
        </w:rPr>
        <w:tab/>
        <w:t xml:space="preserve">S. Jaipriya, R. Aishwarya, N. B. Akash, and A. P. Jeyadevi, “An intelligent medical box remotely controlled by doctor,” in </w:t>
      </w:r>
      <w:r w:rsidRPr="00EE520C">
        <w:rPr>
          <w:i/>
          <w:iCs/>
          <w:noProof/>
        </w:rPr>
        <w:t>Proceedings of the International Conference on Intelligent Sustainable Systems, ICISS 2019</w:t>
      </w:r>
      <w:r w:rsidRPr="00EE520C">
        <w:rPr>
          <w:noProof/>
        </w:rPr>
        <w:t>, 2019, pp. 565–569.</w:t>
      </w:r>
    </w:p>
    <w:p w14:paraId="4B7B133B" w14:textId="77777777" w:rsidR="00EE520C" w:rsidRPr="00EE520C" w:rsidRDefault="00EE520C" w:rsidP="00EE520C">
      <w:pPr>
        <w:widowControl w:val="0"/>
        <w:autoSpaceDE w:val="0"/>
        <w:autoSpaceDN w:val="0"/>
        <w:adjustRightInd w:val="0"/>
        <w:ind w:left="640" w:hanging="640"/>
        <w:rPr>
          <w:noProof/>
        </w:rPr>
      </w:pPr>
      <w:r w:rsidRPr="00EE520C">
        <w:rPr>
          <w:noProof/>
        </w:rPr>
        <w:t>[10]</w:t>
      </w:r>
      <w:r w:rsidRPr="00EE520C">
        <w:rPr>
          <w:noProof/>
        </w:rPr>
        <w:tab/>
        <w:t xml:space="preserve">G. Schreier, M. Schwarz, R. Modre-Osprian, P. Kastner, D. Scherr, and F. Fruhwald, “Design and evaluation of a multimodal mHealth based medication management system for patient self administration,” in </w:t>
      </w:r>
      <w:r w:rsidRPr="00EE520C">
        <w:rPr>
          <w:i/>
          <w:iCs/>
          <w:noProof/>
        </w:rPr>
        <w:t>Proceedings of the Annual International Conference of the IEEE Engineering in Medicine and Biology Society, EMBS</w:t>
      </w:r>
      <w:r w:rsidRPr="00EE520C">
        <w:rPr>
          <w:noProof/>
        </w:rPr>
        <w:t>, 2013, pp. 7270–7273.</w:t>
      </w:r>
    </w:p>
    <w:p w14:paraId="4B9D89F6" w14:textId="77777777" w:rsidR="00EE520C" w:rsidRPr="00EE520C" w:rsidRDefault="00EE520C" w:rsidP="00EE520C">
      <w:pPr>
        <w:widowControl w:val="0"/>
        <w:autoSpaceDE w:val="0"/>
        <w:autoSpaceDN w:val="0"/>
        <w:adjustRightInd w:val="0"/>
        <w:ind w:left="640" w:hanging="640"/>
        <w:rPr>
          <w:noProof/>
        </w:rPr>
      </w:pPr>
      <w:r w:rsidRPr="00EE520C">
        <w:rPr>
          <w:noProof/>
        </w:rPr>
        <w:t>[11]</w:t>
      </w:r>
      <w:r w:rsidRPr="00EE520C">
        <w:rPr>
          <w:noProof/>
        </w:rPr>
        <w:tab/>
        <w:t xml:space="preserve">L. Atzori, A. Iera, and G. Morabito, “The Internet Of Things: A Survey,” </w:t>
      </w:r>
      <w:r w:rsidRPr="00EE520C">
        <w:rPr>
          <w:i/>
          <w:iCs/>
          <w:noProof/>
        </w:rPr>
        <w:t>Comput. Networks</w:t>
      </w:r>
      <w:r w:rsidRPr="00EE520C">
        <w:rPr>
          <w:noProof/>
        </w:rPr>
        <w:t>, vol. 54, no. 15, pp. 2787–2805, Oct. 2010.</w:t>
      </w:r>
    </w:p>
    <w:p w14:paraId="75C27FCD" w14:textId="77777777" w:rsidR="00EE520C" w:rsidRPr="00EE520C" w:rsidRDefault="00EE520C" w:rsidP="00EE520C">
      <w:pPr>
        <w:widowControl w:val="0"/>
        <w:autoSpaceDE w:val="0"/>
        <w:autoSpaceDN w:val="0"/>
        <w:adjustRightInd w:val="0"/>
        <w:ind w:left="640" w:hanging="640"/>
        <w:rPr>
          <w:noProof/>
        </w:rPr>
      </w:pPr>
      <w:r w:rsidRPr="00EE520C">
        <w:rPr>
          <w:noProof/>
        </w:rPr>
        <w:t>[12]</w:t>
      </w:r>
      <w:r w:rsidRPr="00EE520C">
        <w:rPr>
          <w:noProof/>
        </w:rPr>
        <w:tab/>
        <w:t xml:space="preserve">C. Salkin, M. Oner, A. Ustundag, and E. Cevikcan, “A Conceptual Framework for Industry 4.0,” in </w:t>
      </w:r>
      <w:r w:rsidRPr="00EE520C">
        <w:rPr>
          <w:i/>
          <w:iCs/>
          <w:noProof/>
        </w:rPr>
        <w:t>Industry 4.0: Managing The Digital Transformation</w:t>
      </w:r>
      <w:r w:rsidRPr="00EE520C">
        <w:rPr>
          <w:noProof/>
        </w:rPr>
        <w:t>, A. Ustundag and E. Cevikcan, Eds. Springer, Cham, 2018, pp. 3–23.</w:t>
      </w:r>
    </w:p>
    <w:p w14:paraId="41ADC8B8" w14:textId="77777777" w:rsidR="00EE520C" w:rsidRPr="00EE520C" w:rsidRDefault="00EE520C" w:rsidP="00EE520C">
      <w:pPr>
        <w:widowControl w:val="0"/>
        <w:autoSpaceDE w:val="0"/>
        <w:autoSpaceDN w:val="0"/>
        <w:adjustRightInd w:val="0"/>
        <w:ind w:left="640" w:hanging="640"/>
        <w:rPr>
          <w:noProof/>
        </w:rPr>
      </w:pPr>
      <w:r w:rsidRPr="00EE520C">
        <w:rPr>
          <w:noProof/>
        </w:rPr>
        <w:t>[13]</w:t>
      </w:r>
      <w:r w:rsidRPr="00EE520C">
        <w:rPr>
          <w:noProof/>
        </w:rPr>
        <w:tab/>
        <w:t xml:space="preserve">H. Xu, W. Yu, D. Griffith, and N. Golmie, “A Survey On Industrial Internet Of Things: A Cyber-Physical Systems Perspective,” </w:t>
      </w:r>
      <w:r w:rsidRPr="00EE520C">
        <w:rPr>
          <w:i/>
          <w:iCs/>
          <w:noProof/>
        </w:rPr>
        <w:t>IEEE Access</w:t>
      </w:r>
      <w:r w:rsidRPr="00EE520C">
        <w:rPr>
          <w:noProof/>
        </w:rPr>
        <w:t>, vol. 6. pp. 78238–78259, 2018.</w:t>
      </w:r>
    </w:p>
    <w:p w14:paraId="42FA0E64" w14:textId="77777777" w:rsidR="00EE520C" w:rsidRPr="00EE520C" w:rsidRDefault="00EE520C" w:rsidP="00EE520C">
      <w:pPr>
        <w:widowControl w:val="0"/>
        <w:autoSpaceDE w:val="0"/>
        <w:autoSpaceDN w:val="0"/>
        <w:adjustRightInd w:val="0"/>
        <w:ind w:left="640" w:hanging="640"/>
        <w:rPr>
          <w:noProof/>
        </w:rPr>
      </w:pPr>
      <w:r w:rsidRPr="00EE520C">
        <w:rPr>
          <w:noProof/>
        </w:rPr>
        <w:t>[14]</w:t>
      </w:r>
      <w:r w:rsidRPr="00EE520C">
        <w:rPr>
          <w:noProof/>
        </w:rPr>
        <w:tab/>
        <w:t>O. Erazo, R. Santana, and G. Guerrero-Ulloa, “A Ubiquitous Photo Frame To Provide Reminders To Older Adults,” Jan. 2019.</w:t>
      </w:r>
    </w:p>
    <w:p w14:paraId="0E06DA1D" w14:textId="77777777" w:rsidR="00EE520C" w:rsidRPr="00EE520C" w:rsidRDefault="00EE520C" w:rsidP="00EE520C">
      <w:pPr>
        <w:widowControl w:val="0"/>
        <w:autoSpaceDE w:val="0"/>
        <w:autoSpaceDN w:val="0"/>
        <w:adjustRightInd w:val="0"/>
        <w:ind w:left="640" w:hanging="640"/>
        <w:rPr>
          <w:noProof/>
        </w:rPr>
      </w:pPr>
      <w:r w:rsidRPr="00EE520C">
        <w:rPr>
          <w:noProof/>
        </w:rPr>
        <w:t>[15]</w:t>
      </w:r>
      <w:r w:rsidRPr="00EE520C">
        <w:rPr>
          <w:noProof/>
        </w:rPr>
        <w:tab/>
        <w:t xml:space="preserve">P. K. Nijiya Jabin Najeeb, A. Rimna, K. P. Safa, M. Silvana, and T. K. Adarsh, “Pill care-the smart pill box with remind, authenticate and confirmation function,” in </w:t>
      </w:r>
      <w:r w:rsidRPr="00EE520C">
        <w:rPr>
          <w:i/>
          <w:iCs/>
          <w:noProof/>
        </w:rPr>
        <w:t>2018 International Conference on Emerging Trends and Innovations In Engineering And Technological Research, ICETIETR 2018</w:t>
      </w:r>
      <w:r w:rsidRPr="00EE520C">
        <w:rPr>
          <w:noProof/>
        </w:rPr>
        <w:t>, 2018, pp. 1–5.</w:t>
      </w:r>
    </w:p>
    <w:p w14:paraId="37EA3E76" w14:textId="77777777" w:rsidR="00EE520C" w:rsidRPr="00EE520C" w:rsidRDefault="00EE520C" w:rsidP="00EE520C">
      <w:pPr>
        <w:widowControl w:val="0"/>
        <w:autoSpaceDE w:val="0"/>
        <w:autoSpaceDN w:val="0"/>
        <w:adjustRightInd w:val="0"/>
        <w:ind w:left="640" w:hanging="640"/>
        <w:rPr>
          <w:noProof/>
        </w:rPr>
      </w:pPr>
      <w:r w:rsidRPr="00EE520C">
        <w:rPr>
          <w:noProof/>
        </w:rPr>
        <w:t>[16]</w:t>
      </w:r>
      <w:r w:rsidRPr="00EE520C">
        <w:rPr>
          <w:noProof/>
        </w:rPr>
        <w:tab/>
        <w:t xml:space="preserve">S. B. Kumar, W. W. Goh, and S. Balakrishnan, “Smart Medicine Reminder Device For The Elderly,” in </w:t>
      </w:r>
      <w:r w:rsidRPr="00EE520C">
        <w:rPr>
          <w:i/>
          <w:iCs/>
          <w:noProof/>
        </w:rPr>
        <w:t>Proceedings - 2018 4th International Conference on Advances in Computing, Communication and Automation, ICACCA 2018</w:t>
      </w:r>
      <w:r w:rsidRPr="00EE520C">
        <w:rPr>
          <w:noProof/>
        </w:rPr>
        <w:t>, 2018, pp. 1–6.</w:t>
      </w:r>
    </w:p>
    <w:p w14:paraId="306B09FD" w14:textId="77777777" w:rsidR="00EE520C" w:rsidRPr="00EE520C" w:rsidRDefault="00EE520C" w:rsidP="00EE520C">
      <w:pPr>
        <w:widowControl w:val="0"/>
        <w:autoSpaceDE w:val="0"/>
        <w:autoSpaceDN w:val="0"/>
        <w:adjustRightInd w:val="0"/>
        <w:ind w:left="640" w:hanging="640"/>
        <w:rPr>
          <w:noProof/>
        </w:rPr>
      </w:pPr>
      <w:r w:rsidRPr="00EE520C">
        <w:rPr>
          <w:noProof/>
        </w:rPr>
        <w:t>[17]</w:t>
      </w:r>
      <w:r w:rsidRPr="00EE520C">
        <w:rPr>
          <w:noProof/>
        </w:rPr>
        <w:tab/>
        <w:t xml:space="preserve">A. Jabeena and S. Kumar, “Smart medicine dispenser,” in </w:t>
      </w:r>
      <w:r w:rsidRPr="00EE520C">
        <w:rPr>
          <w:i/>
          <w:iCs/>
          <w:noProof/>
        </w:rPr>
        <w:t xml:space="preserve">Proceedings of the </w:t>
      </w:r>
      <w:r w:rsidRPr="00EE520C">
        <w:rPr>
          <w:i/>
          <w:iCs/>
          <w:noProof/>
        </w:rPr>
        <w:lastRenderedPageBreak/>
        <w:t>International Conference on Smart Systems and Inventive Technology, ICSSIT 2018</w:t>
      </w:r>
      <w:r w:rsidRPr="00EE520C">
        <w:rPr>
          <w:noProof/>
        </w:rPr>
        <w:t>, 2018, pp. 410–414.</w:t>
      </w:r>
    </w:p>
    <w:p w14:paraId="156AEF94" w14:textId="77777777" w:rsidR="00EE520C" w:rsidRPr="00EE520C" w:rsidRDefault="00EE520C" w:rsidP="00EE520C">
      <w:pPr>
        <w:widowControl w:val="0"/>
        <w:autoSpaceDE w:val="0"/>
        <w:autoSpaceDN w:val="0"/>
        <w:adjustRightInd w:val="0"/>
        <w:ind w:left="640" w:hanging="640"/>
        <w:rPr>
          <w:noProof/>
        </w:rPr>
      </w:pPr>
      <w:r w:rsidRPr="00EE520C">
        <w:rPr>
          <w:noProof/>
        </w:rPr>
        <w:t>[18]</w:t>
      </w:r>
      <w:r w:rsidRPr="00EE520C">
        <w:rPr>
          <w:noProof/>
        </w:rPr>
        <w:tab/>
        <w:t xml:space="preserve">R. I. Rumi, M. I. Pavel, E. Islam, M. B. Shakir, and M. A. Hossain, “IoT Enabled Prescription Reading Smart Medicine Dispenser Implementing Maximally Stable Extremal Regions and OCR,” in </w:t>
      </w:r>
      <w:r w:rsidRPr="00EE520C">
        <w:rPr>
          <w:i/>
          <w:iCs/>
          <w:noProof/>
        </w:rPr>
        <w:t>2019 Third International conference on I-SMAC (IoT in Social, Mobile, Analytics and Cloud) (I-SMAC)</w:t>
      </w:r>
      <w:r w:rsidRPr="00EE520C">
        <w:rPr>
          <w:noProof/>
        </w:rPr>
        <w:t>, 2020, pp. 134–138.</w:t>
      </w:r>
    </w:p>
    <w:p w14:paraId="4275AAE0" w14:textId="77777777" w:rsidR="00EE520C" w:rsidRPr="00EE520C" w:rsidRDefault="00EE520C" w:rsidP="00EE520C">
      <w:pPr>
        <w:widowControl w:val="0"/>
        <w:autoSpaceDE w:val="0"/>
        <w:autoSpaceDN w:val="0"/>
        <w:adjustRightInd w:val="0"/>
        <w:ind w:left="640" w:hanging="640"/>
        <w:rPr>
          <w:noProof/>
        </w:rPr>
      </w:pPr>
      <w:r w:rsidRPr="00EE520C">
        <w:rPr>
          <w:noProof/>
        </w:rPr>
        <w:t>[19]</w:t>
      </w:r>
      <w:r w:rsidRPr="00EE520C">
        <w:rPr>
          <w:noProof/>
        </w:rPr>
        <w:tab/>
        <w:t xml:space="preserve">K. Kartheek and S. K. Saddam Hussain, “Medical Dispense System Using IoT,” in </w:t>
      </w:r>
      <w:r w:rsidRPr="00EE520C">
        <w:rPr>
          <w:i/>
          <w:iCs/>
          <w:noProof/>
        </w:rPr>
        <w:t>Proceedings - International Conference on Vision Towards Emerging Trends in Communication and Networking, ViTECoN 2019</w:t>
      </w:r>
      <w:r w:rsidRPr="00EE520C">
        <w:rPr>
          <w:noProof/>
        </w:rPr>
        <w:t>, 2019, pp. 1–3.</w:t>
      </w:r>
    </w:p>
    <w:p w14:paraId="3729305D" w14:textId="77777777" w:rsidR="00EE520C" w:rsidRPr="00EE520C" w:rsidRDefault="00EE520C" w:rsidP="00EE520C">
      <w:pPr>
        <w:widowControl w:val="0"/>
        <w:autoSpaceDE w:val="0"/>
        <w:autoSpaceDN w:val="0"/>
        <w:adjustRightInd w:val="0"/>
        <w:ind w:left="640" w:hanging="640"/>
        <w:rPr>
          <w:noProof/>
        </w:rPr>
      </w:pPr>
      <w:r w:rsidRPr="00EE520C">
        <w:rPr>
          <w:noProof/>
        </w:rPr>
        <w:t>[20]</w:t>
      </w:r>
      <w:r w:rsidRPr="00EE520C">
        <w:rPr>
          <w:noProof/>
        </w:rPr>
        <w:tab/>
        <w:t xml:space="preserve">J. Aneke, C. Ardito, D. Caivano, L. Colizzi, M. F. Costabile, and L. Verardi, “A Low-cost Flexible IoT System Supporting Elderly’s Healthcare in Rural Villages,” in </w:t>
      </w:r>
      <w:r w:rsidRPr="00EE520C">
        <w:rPr>
          <w:i/>
          <w:iCs/>
          <w:noProof/>
        </w:rPr>
        <w:t>ACM International Conference Proceeding Series</w:t>
      </w:r>
      <w:r w:rsidRPr="00EE520C">
        <w:rPr>
          <w:noProof/>
        </w:rPr>
        <w:t>, 2018, pp. 184–187.</w:t>
      </w:r>
    </w:p>
    <w:p w14:paraId="42312339" w14:textId="77777777" w:rsidR="00EE520C" w:rsidRPr="00EE520C" w:rsidRDefault="00EE520C" w:rsidP="00EE520C">
      <w:pPr>
        <w:widowControl w:val="0"/>
        <w:autoSpaceDE w:val="0"/>
        <w:autoSpaceDN w:val="0"/>
        <w:adjustRightInd w:val="0"/>
        <w:ind w:left="640" w:hanging="640"/>
        <w:rPr>
          <w:noProof/>
        </w:rPr>
      </w:pPr>
      <w:r w:rsidRPr="00EE520C">
        <w:rPr>
          <w:noProof/>
        </w:rPr>
        <w:t>[21]</w:t>
      </w:r>
      <w:r w:rsidRPr="00EE520C">
        <w:rPr>
          <w:noProof/>
        </w:rPr>
        <w:tab/>
        <w:t xml:space="preserve">P. S. Pandey, S. K. Raghuwanshi, and G. S. Tomar, “The real time hardware of Smart Medicine Dispenser to Reduce the Adverse Drugs Reactions,” in </w:t>
      </w:r>
      <w:r w:rsidRPr="00EE520C">
        <w:rPr>
          <w:i/>
          <w:iCs/>
          <w:noProof/>
        </w:rPr>
        <w:t>Proceedings on 2018 International Conference on Advances in Computing and Communication Engineering, ICACCE 2018</w:t>
      </w:r>
      <w:r w:rsidRPr="00EE520C">
        <w:rPr>
          <w:noProof/>
        </w:rPr>
        <w:t>, 2018, pp. 413–418.</w:t>
      </w:r>
    </w:p>
    <w:p w14:paraId="72210776" w14:textId="77777777" w:rsidR="00EE520C" w:rsidRPr="00EE520C" w:rsidRDefault="00EE520C" w:rsidP="00EE520C">
      <w:pPr>
        <w:widowControl w:val="0"/>
        <w:autoSpaceDE w:val="0"/>
        <w:autoSpaceDN w:val="0"/>
        <w:adjustRightInd w:val="0"/>
        <w:ind w:left="640" w:hanging="640"/>
        <w:rPr>
          <w:noProof/>
        </w:rPr>
      </w:pPr>
      <w:r w:rsidRPr="00EE520C">
        <w:rPr>
          <w:noProof/>
        </w:rPr>
        <w:t>[22]</w:t>
      </w:r>
      <w:r w:rsidRPr="00EE520C">
        <w:rPr>
          <w:noProof/>
        </w:rPr>
        <w:tab/>
        <w:t xml:space="preserve">K. Arora and S. K. Singh, “IOT based portable medical kit,” </w:t>
      </w:r>
      <w:r w:rsidRPr="00EE520C">
        <w:rPr>
          <w:i/>
          <w:iCs/>
          <w:noProof/>
        </w:rPr>
        <w:t>Int. J. Eng. Adv. Technol.</w:t>
      </w:r>
      <w:r w:rsidRPr="00EE520C">
        <w:rPr>
          <w:noProof/>
        </w:rPr>
        <w:t>, vol. 8, no. 5 Special Issue 3, pp. 42–46, 2019.</w:t>
      </w:r>
    </w:p>
    <w:p w14:paraId="22E912C6" w14:textId="77777777" w:rsidR="00631672" w:rsidRDefault="000E349E" w:rsidP="00DA4E1B">
      <w:pPr>
        <w:pStyle w:val="NoindentNormal"/>
        <w:ind w:left="369" w:hanging="369"/>
      </w:pPr>
      <w:r>
        <w:fldChar w:fldCharType="end"/>
      </w:r>
    </w:p>
    <w:sectPr w:rsidR="00631672">
      <w:pgSz w:w="11907" w:h="16840" w:code="9"/>
      <w:pgMar w:top="3119" w:right="2438" w:bottom="2381" w:left="2438" w:header="851" w:footer="1134"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Miguel J. Hornos" w:date="2020-04-26T09:31:00Z" w:initials="MJH">
    <w:p w14:paraId="2E598A67" w14:textId="77777777" w:rsidR="00EE520C" w:rsidRPr="003C2E90" w:rsidRDefault="00EE520C" w:rsidP="00EE520C">
      <w:pPr>
        <w:pStyle w:val="Textocomentario"/>
        <w:rPr>
          <w:lang w:val="es-ES"/>
        </w:rPr>
      </w:pPr>
      <w:r>
        <w:rPr>
          <w:rStyle w:val="Refdecomentario"/>
        </w:rPr>
        <w:annotationRef/>
      </w:r>
      <w:r>
        <w:rPr>
          <w:lang w:val="es-ES"/>
        </w:rPr>
        <w:t xml:space="preserve">Gleiston, </w:t>
      </w:r>
      <w:r w:rsidRPr="003C2E90">
        <w:rPr>
          <w:lang w:val="es-ES"/>
        </w:rPr>
        <w:t xml:space="preserve">pon tus datos (en inglés) en el pie de </w:t>
      </w:r>
      <w:r>
        <w:rPr>
          <w:lang w:val="es-ES"/>
        </w:rPr>
        <w:t xml:space="preserve">página </w:t>
      </w:r>
      <w:r w:rsidRPr="003C2E90">
        <w:rPr>
          <w:lang w:val="es-ES"/>
        </w:rPr>
        <w:t xml:space="preserve">(sustituyendo lo resaltado en </w:t>
      </w:r>
      <w:r w:rsidRPr="003C2E90">
        <w:rPr>
          <w:highlight w:val="yellow"/>
          <w:lang w:val="es-ES"/>
        </w:rPr>
        <w:t>Amarillo</w:t>
      </w:r>
      <w:r w:rsidRPr="003C2E90">
        <w:rPr>
          <w:lang w:val="es-ES"/>
        </w:rPr>
        <w:t xml:space="preserve">) </w:t>
      </w:r>
    </w:p>
  </w:comment>
  <w:comment w:id="31" w:author="Miguel J. Hornos" w:date="2020-04-26T19:17:00Z" w:initials="MJH">
    <w:p w14:paraId="083E3A90" w14:textId="3C9CEEA4" w:rsidR="00FC630A" w:rsidRPr="00FC630A" w:rsidRDefault="00FC630A">
      <w:pPr>
        <w:pStyle w:val="Textocomentario"/>
        <w:rPr>
          <w:lang w:val="es-ES"/>
        </w:rPr>
      </w:pPr>
      <w:r>
        <w:rPr>
          <w:rStyle w:val="Refdecomentario"/>
        </w:rPr>
        <w:annotationRef/>
      </w:r>
      <w:proofErr w:type="spellStart"/>
      <w:r>
        <w:rPr>
          <w:lang w:val="es-ES"/>
        </w:rPr>
        <w:t>Physical</w:t>
      </w:r>
      <w:proofErr w:type="spellEnd"/>
      <w:r>
        <w:rPr>
          <w:lang w:val="es-ES"/>
        </w:rPr>
        <w:t xml:space="preserve"> </w:t>
      </w:r>
      <w:proofErr w:type="spellStart"/>
      <w:r>
        <w:rPr>
          <w:lang w:val="es-ES"/>
        </w:rPr>
        <w:t>layer</w:t>
      </w:r>
      <w:proofErr w:type="spellEnd"/>
    </w:p>
  </w:comment>
  <w:comment w:id="46" w:author="Miguel J. Hornos" w:date="2020-04-23T21:21:00Z" w:initials="MJH">
    <w:p w14:paraId="4B87F756" w14:textId="77777777" w:rsidR="004227D0" w:rsidRPr="00342CD6" w:rsidRDefault="004227D0">
      <w:pPr>
        <w:pStyle w:val="Textocomentario"/>
        <w:rPr>
          <w:lang w:val="es-ES"/>
        </w:rPr>
      </w:pPr>
      <w:r>
        <w:rPr>
          <w:rStyle w:val="Refdecomentario"/>
        </w:rPr>
        <w:annotationRef/>
      </w:r>
    </w:p>
    <w:p w14:paraId="3A286F8A" w14:textId="77777777" w:rsidR="004227D0" w:rsidRPr="00672214" w:rsidRDefault="004227D0">
      <w:pPr>
        <w:pStyle w:val="Textocomentario"/>
        <w:rPr>
          <w:lang w:val="es-ES"/>
        </w:rPr>
      </w:pPr>
      <w:r>
        <w:rPr>
          <w:lang w:val="es-ES"/>
        </w:rPr>
        <w:t>Modificaciones</w:t>
      </w:r>
      <w:r w:rsidRPr="00672214">
        <w:rPr>
          <w:lang w:val="es-ES"/>
        </w:rPr>
        <w:t xml:space="preserve"> en la </w:t>
      </w:r>
      <w:r>
        <w:rPr>
          <w:lang w:val="es-ES"/>
        </w:rPr>
        <w:t>Figura:</w:t>
      </w:r>
    </w:p>
    <w:p w14:paraId="3C4BDE0B" w14:textId="77777777" w:rsidR="004227D0" w:rsidRDefault="004227D0" w:rsidP="00672214">
      <w:pPr>
        <w:pStyle w:val="Textocomentario"/>
        <w:numPr>
          <w:ilvl w:val="0"/>
          <w:numId w:val="17"/>
        </w:numPr>
        <w:rPr>
          <w:lang w:val="es-ES"/>
        </w:rPr>
      </w:pPr>
      <w:r w:rsidRPr="00672214">
        <w:rPr>
          <w:lang w:val="es-ES"/>
        </w:rPr>
        <w:t xml:space="preserve"> El </w:t>
      </w:r>
      <w:r>
        <w:rPr>
          <w:lang w:val="es-ES"/>
        </w:rPr>
        <w:t xml:space="preserve">tamaño </w:t>
      </w:r>
      <w:r w:rsidRPr="00672214">
        <w:rPr>
          <w:lang w:val="es-ES"/>
        </w:rPr>
        <w:t xml:space="preserve">de la </w:t>
      </w:r>
      <w:r>
        <w:rPr>
          <w:lang w:val="es-ES"/>
        </w:rPr>
        <w:t xml:space="preserve">fuente </w:t>
      </w:r>
      <w:r w:rsidRPr="00672214">
        <w:rPr>
          <w:lang w:val="es-ES"/>
        </w:rPr>
        <w:t>sigue siendo muy pequeño =&gt; AGRANDAR</w:t>
      </w:r>
    </w:p>
    <w:p w14:paraId="45922ED4" w14:textId="77777777" w:rsidR="004227D0" w:rsidRDefault="004227D0" w:rsidP="00672214">
      <w:pPr>
        <w:pStyle w:val="Textocomentario"/>
        <w:numPr>
          <w:ilvl w:val="0"/>
          <w:numId w:val="17"/>
        </w:numPr>
        <w:rPr>
          <w:lang w:val="es-ES"/>
        </w:rPr>
      </w:pPr>
      <w:r>
        <w:rPr>
          <w:lang w:val="es-ES"/>
        </w:rPr>
        <w:t xml:space="preserve"> ¿Se puede recortar menos las esquinas, para que salgan los símbolos de ambas esquinas superiores? </w:t>
      </w:r>
    </w:p>
    <w:p w14:paraId="141B44E6" w14:textId="77777777" w:rsidR="004227D0" w:rsidRDefault="004227D0" w:rsidP="00672214">
      <w:pPr>
        <w:pStyle w:val="Textocomentario"/>
        <w:numPr>
          <w:ilvl w:val="0"/>
          <w:numId w:val="17"/>
        </w:numPr>
        <w:rPr>
          <w:lang w:val="es-ES"/>
        </w:rPr>
      </w:pPr>
      <w:r>
        <w:rPr>
          <w:lang w:val="es-ES"/>
        </w:rPr>
        <w:t>¿Poner las letras A-C abajo?</w:t>
      </w:r>
    </w:p>
    <w:p w14:paraId="752EE2C6" w14:textId="77777777" w:rsidR="004227D0" w:rsidRDefault="004227D0" w:rsidP="00672214">
      <w:pPr>
        <w:pStyle w:val="Textocomentario"/>
        <w:numPr>
          <w:ilvl w:val="0"/>
          <w:numId w:val="17"/>
        </w:numPr>
        <w:rPr>
          <w:lang w:val="es-ES"/>
        </w:rPr>
      </w:pPr>
      <w:r>
        <w:rPr>
          <w:lang w:val="es-ES"/>
        </w:rPr>
        <w:t xml:space="preserve"> Cambiar “Medical </w:t>
      </w:r>
      <w:proofErr w:type="spellStart"/>
      <w:r>
        <w:rPr>
          <w:lang w:val="es-ES"/>
        </w:rPr>
        <w:t>Dispenser</w:t>
      </w:r>
      <w:proofErr w:type="spellEnd"/>
      <w:r>
        <w:rPr>
          <w:lang w:val="es-ES"/>
        </w:rPr>
        <w:t xml:space="preserve">” por </w:t>
      </w:r>
      <w:bookmarkStart w:id="47" w:name="OLE_LINK1"/>
      <w:bookmarkStart w:id="48" w:name="OLE_LINK2"/>
      <w:r>
        <w:rPr>
          <w:lang w:val="es-ES"/>
        </w:rPr>
        <w:t xml:space="preserve">“Smart Medicine </w:t>
      </w:r>
      <w:proofErr w:type="spellStart"/>
      <w:r>
        <w:rPr>
          <w:lang w:val="es-ES"/>
        </w:rPr>
        <w:t>Dispenser</w:t>
      </w:r>
      <w:proofErr w:type="spellEnd"/>
      <w:r>
        <w:rPr>
          <w:lang w:val="es-ES"/>
        </w:rPr>
        <w:t xml:space="preserve">” </w:t>
      </w:r>
      <w:bookmarkEnd w:id="47"/>
      <w:bookmarkEnd w:id="48"/>
      <w:r>
        <w:rPr>
          <w:lang w:val="es-ES"/>
        </w:rPr>
        <w:t xml:space="preserve">o por “Medicine </w:t>
      </w:r>
      <w:proofErr w:type="spellStart"/>
      <w:r>
        <w:rPr>
          <w:lang w:val="es-ES"/>
        </w:rPr>
        <w:t>Dispenser</w:t>
      </w:r>
      <w:proofErr w:type="spellEnd"/>
      <w:r>
        <w:rPr>
          <w:lang w:val="es-ES"/>
        </w:rPr>
        <w:t>” como nombre de la aplicación en el encabezado de cada pantalla</w:t>
      </w:r>
    </w:p>
    <w:p w14:paraId="22BEC11D" w14:textId="77777777" w:rsidR="004227D0" w:rsidRDefault="004227D0" w:rsidP="00672214">
      <w:pPr>
        <w:pStyle w:val="Textocomentario"/>
        <w:numPr>
          <w:ilvl w:val="0"/>
          <w:numId w:val="17"/>
        </w:numPr>
        <w:rPr>
          <w:lang w:val="es-ES"/>
        </w:rPr>
      </w:pPr>
      <w:r>
        <w:rPr>
          <w:lang w:val="es-ES"/>
        </w:rPr>
        <w:t xml:space="preserve"> A: ¿Por qué doble nombre en cada opción?</w:t>
      </w:r>
    </w:p>
    <w:p w14:paraId="0B0340B1" w14:textId="77777777" w:rsidR="004227D0" w:rsidRDefault="004227D0" w:rsidP="00672214">
      <w:pPr>
        <w:pStyle w:val="Textocomentario"/>
        <w:numPr>
          <w:ilvl w:val="0"/>
          <w:numId w:val="17"/>
        </w:numPr>
        <w:rPr>
          <w:lang w:val="es-ES"/>
        </w:rPr>
      </w:pPr>
      <w:r>
        <w:rPr>
          <w:lang w:val="es-ES"/>
        </w:rPr>
        <w:t xml:space="preserve"> B: </w:t>
      </w:r>
      <w:proofErr w:type="spellStart"/>
      <w:r>
        <w:rPr>
          <w:lang w:val="es-ES"/>
        </w:rPr>
        <w:t>Add</w:t>
      </w:r>
      <w:proofErr w:type="spellEnd"/>
      <w:r>
        <w:rPr>
          <w:lang w:val="es-ES"/>
        </w:rPr>
        <w:t xml:space="preserve"> ADULT? =&gt; Paciente</w:t>
      </w:r>
    </w:p>
    <w:p w14:paraId="16D580E6" w14:textId="77777777" w:rsidR="004227D0" w:rsidRDefault="004227D0" w:rsidP="00672214">
      <w:pPr>
        <w:pStyle w:val="Textocomentario"/>
        <w:numPr>
          <w:ilvl w:val="0"/>
          <w:numId w:val="17"/>
        </w:numPr>
        <w:rPr>
          <w:lang w:val="es-ES"/>
        </w:rPr>
      </w:pPr>
      <w:r>
        <w:rPr>
          <w:lang w:val="es-ES"/>
        </w:rPr>
        <w:t xml:space="preserve"> B: </w:t>
      </w:r>
      <w:proofErr w:type="spellStart"/>
      <w:r>
        <w:rPr>
          <w:lang w:val="es-ES"/>
        </w:rPr>
        <w:t>Marilu</w:t>
      </w:r>
      <w:proofErr w:type="spellEnd"/>
      <w:r>
        <w:rPr>
          <w:lang w:val="es-ES"/>
        </w:rPr>
        <w:t xml:space="preserve"> es femenino y se muestra la cara de un hombre ¿?</w:t>
      </w:r>
    </w:p>
    <w:p w14:paraId="17BEACAE" w14:textId="77777777" w:rsidR="004227D0" w:rsidRDefault="004227D0" w:rsidP="00672214">
      <w:pPr>
        <w:pStyle w:val="Textocomentario"/>
        <w:numPr>
          <w:ilvl w:val="0"/>
          <w:numId w:val="17"/>
        </w:numPr>
        <w:rPr>
          <w:lang w:val="es-ES"/>
        </w:rPr>
      </w:pPr>
      <w:r>
        <w:rPr>
          <w:lang w:val="es-ES"/>
        </w:rPr>
        <w:t xml:space="preserve"> B: ¿Por qué hay una </w:t>
      </w:r>
      <w:r w:rsidRPr="009F02AF">
        <w:rPr>
          <w:lang w:val="es-ES"/>
        </w:rPr>
        <w:sym w:font="Wingdings" w:char="F0DF"/>
      </w:r>
      <w:r>
        <w:rPr>
          <w:lang w:val="es-ES"/>
        </w:rPr>
        <w:t xml:space="preserve"> solo en esta pantalla?</w:t>
      </w:r>
    </w:p>
    <w:p w14:paraId="08F360BD" w14:textId="77777777" w:rsidR="004227D0" w:rsidRDefault="004227D0" w:rsidP="00672214">
      <w:pPr>
        <w:pStyle w:val="Textocomentario"/>
        <w:numPr>
          <w:ilvl w:val="0"/>
          <w:numId w:val="17"/>
        </w:numPr>
        <w:rPr>
          <w:lang w:val="es-ES"/>
        </w:rPr>
      </w:pPr>
      <w:r>
        <w:rPr>
          <w:lang w:val="es-ES"/>
        </w:rPr>
        <w:t xml:space="preserve"> C: </w:t>
      </w:r>
      <w:proofErr w:type="spellStart"/>
      <w:r>
        <w:rPr>
          <w:lang w:val="es-ES"/>
        </w:rPr>
        <w:t>Oust</w:t>
      </w:r>
      <w:proofErr w:type="spellEnd"/>
      <w:r>
        <w:rPr>
          <w:lang w:val="es-ES"/>
        </w:rPr>
        <w:t xml:space="preserve"> =&gt; Sustituir por </w:t>
      </w:r>
      <w:proofErr w:type="spellStart"/>
      <w:r w:rsidRPr="00342CD6">
        <w:rPr>
          <w:b/>
          <w:lang w:val="es-ES"/>
        </w:rPr>
        <w:t>Push</w:t>
      </w:r>
      <w:proofErr w:type="spellEnd"/>
    </w:p>
    <w:p w14:paraId="7BD2D7BF" w14:textId="77777777" w:rsidR="004227D0" w:rsidRPr="00672214" w:rsidRDefault="004227D0" w:rsidP="00672214">
      <w:pPr>
        <w:pStyle w:val="Textocomentario"/>
        <w:numPr>
          <w:ilvl w:val="0"/>
          <w:numId w:val="17"/>
        </w:numPr>
        <w:rPr>
          <w:lang w:val="es-ES"/>
        </w:rPr>
      </w:pPr>
      <w:r>
        <w:rPr>
          <w:lang w:val="es-ES"/>
        </w:rPr>
        <w:t xml:space="preserve"> C: Quitar el botón </w:t>
      </w:r>
      <w:proofErr w:type="spellStart"/>
      <w:r>
        <w:rPr>
          <w:lang w:val="es-ES"/>
        </w:rPr>
        <w:t>Disconnect</w:t>
      </w:r>
      <w:proofErr w:type="spellEnd"/>
    </w:p>
  </w:comment>
  <w:comment w:id="50" w:author="Miguel J. Hornos" w:date="2020-04-23T17:52:00Z" w:initials="MJH">
    <w:p w14:paraId="62ABB737" w14:textId="77777777" w:rsidR="004227D0" w:rsidRPr="00B00156" w:rsidRDefault="004227D0">
      <w:pPr>
        <w:pStyle w:val="Textocomentario"/>
        <w:rPr>
          <w:lang w:val="es-ES"/>
        </w:rPr>
      </w:pPr>
      <w:r>
        <w:rPr>
          <w:rStyle w:val="Refdecomentario"/>
        </w:rPr>
        <w:annotationRef/>
      </w:r>
    </w:p>
    <w:p w14:paraId="70A0AA7F" w14:textId="77777777" w:rsidR="004227D0" w:rsidRPr="00885BE7" w:rsidRDefault="004227D0" w:rsidP="00885BE7">
      <w:pPr>
        <w:pStyle w:val="Textocomentario"/>
        <w:numPr>
          <w:ilvl w:val="0"/>
          <w:numId w:val="17"/>
        </w:numPr>
        <w:rPr>
          <w:lang w:val="es-ES"/>
        </w:rPr>
      </w:pPr>
      <w:r w:rsidRPr="00885BE7">
        <w:rPr>
          <w:lang w:val="es-ES"/>
        </w:rPr>
        <w:t xml:space="preserve"> Ampliar </w:t>
      </w:r>
      <w:r>
        <w:rPr>
          <w:lang w:val="es-ES"/>
        </w:rPr>
        <w:t>tamaño</w:t>
      </w:r>
      <w:r w:rsidRPr="00885BE7">
        <w:rPr>
          <w:lang w:val="es-ES"/>
        </w:rPr>
        <w:t xml:space="preserve"> de </w:t>
      </w:r>
      <w:r>
        <w:rPr>
          <w:lang w:val="es-ES"/>
        </w:rPr>
        <w:t xml:space="preserve">fuente </w:t>
      </w:r>
      <w:r w:rsidRPr="00885BE7">
        <w:rPr>
          <w:lang w:val="es-ES"/>
        </w:rPr>
        <w:t>al menos al doble</w:t>
      </w:r>
    </w:p>
    <w:p w14:paraId="5EB9AB18" w14:textId="77777777" w:rsidR="004227D0" w:rsidRDefault="004227D0" w:rsidP="00885BE7">
      <w:pPr>
        <w:pStyle w:val="Textocomentario"/>
        <w:numPr>
          <w:ilvl w:val="0"/>
          <w:numId w:val="17"/>
        </w:numPr>
        <w:rPr>
          <w:lang w:val="es-ES"/>
        </w:rPr>
      </w:pPr>
      <w:r>
        <w:rPr>
          <w:lang w:val="es-ES"/>
        </w:rPr>
        <w:t xml:space="preserve"> ¿Qué es el LCM1602 IIC?</w:t>
      </w:r>
    </w:p>
    <w:p w14:paraId="13E5935C" w14:textId="77777777" w:rsidR="004227D0" w:rsidRPr="00885BE7" w:rsidRDefault="004227D0" w:rsidP="00885BE7">
      <w:pPr>
        <w:pStyle w:val="Textocomentario"/>
        <w:numPr>
          <w:ilvl w:val="0"/>
          <w:numId w:val="17"/>
        </w:numPr>
        <w:rPr>
          <w:lang w:val="es-ES"/>
        </w:rPr>
      </w:pPr>
      <w:r>
        <w:rPr>
          <w:lang w:val="es-ES"/>
        </w:rPr>
        <w:t xml:space="preserve"> Eliminar la última fila, donde poner </w:t>
      </w:r>
      <w:proofErr w:type="spellStart"/>
      <w:r w:rsidRPr="00B00CEB">
        <w:rPr>
          <w:i/>
          <w:lang w:val="es-ES"/>
        </w:rPr>
        <w:t>fritzing</w:t>
      </w:r>
      <w:proofErr w:type="spellEnd"/>
      <w:r>
        <w:rPr>
          <w:lang w:val="es-ES"/>
        </w:rPr>
        <w:t>?</w:t>
      </w:r>
    </w:p>
  </w:comment>
  <w:comment w:id="63" w:author="Miguel J. Hornos" w:date="2020-04-23T21:28:00Z" w:initials="MJH">
    <w:p w14:paraId="2CD55687" w14:textId="77777777" w:rsidR="004227D0" w:rsidRPr="00BE17D2" w:rsidRDefault="004227D0" w:rsidP="00BE17D2">
      <w:pPr>
        <w:autoSpaceDE w:val="0"/>
        <w:autoSpaceDN w:val="0"/>
        <w:adjustRightInd w:val="0"/>
        <w:ind w:firstLine="0"/>
        <w:jc w:val="left"/>
        <w:rPr>
          <w:rFonts w:ascii="TimesNewRomanPSMT" w:hAnsi="TimesNewRomanPSMT" w:cs="TimesNewRomanPSMT"/>
          <w:i/>
          <w:szCs w:val="20"/>
          <w:lang w:val="es-ES" w:eastAsia="nl-NL"/>
        </w:rPr>
      </w:pPr>
      <w:r>
        <w:rPr>
          <w:rStyle w:val="Refdecomentario"/>
        </w:rPr>
        <w:annotationRef/>
      </w:r>
      <w:r w:rsidRPr="00DA4E1B">
        <w:rPr>
          <w:lang w:val="es-ES"/>
        </w:rPr>
        <w:t>Poner las refe</w:t>
      </w:r>
      <w:r>
        <w:rPr>
          <w:lang w:val="es-ES"/>
        </w:rPr>
        <w:t xml:space="preserve">rencias en el estilo solicitado. Según se indica en las instrucciones para los autores: </w:t>
      </w:r>
      <w:proofErr w:type="spellStart"/>
      <w:r w:rsidRPr="00BE17D2">
        <w:rPr>
          <w:i/>
          <w:lang w:val="es-ES"/>
        </w:rPr>
        <w:t>Please</w:t>
      </w:r>
      <w:proofErr w:type="spellEnd"/>
      <w:r w:rsidRPr="00BE17D2">
        <w:rPr>
          <w:i/>
          <w:lang w:val="es-ES"/>
        </w:rPr>
        <w:t xml:space="preserve"> </w:t>
      </w:r>
      <w:r w:rsidRPr="00BE17D2">
        <w:rPr>
          <w:rFonts w:ascii="TimesNewRomanPSMT" w:hAnsi="TimesNewRomanPSMT" w:cs="TimesNewRomanPSMT"/>
          <w:i/>
          <w:szCs w:val="20"/>
          <w:lang w:val="es-ES" w:eastAsia="nl-NL"/>
        </w:rPr>
        <w:t xml:space="preserve">use </w:t>
      </w:r>
      <w:proofErr w:type="spellStart"/>
      <w:r w:rsidRPr="00BE17D2">
        <w:rPr>
          <w:rFonts w:ascii="TimesNewRomanPSMT" w:hAnsi="TimesNewRomanPSMT" w:cs="TimesNewRomanPSMT"/>
          <w:i/>
          <w:szCs w:val="20"/>
          <w:lang w:val="es-ES" w:eastAsia="nl-NL"/>
        </w:rPr>
        <w:t>the</w:t>
      </w:r>
      <w:proofErr w:type="spellEnd"/>
      <w:r w:rsidRPr="00BE17D2">
        <w:rPr>
          <w:rFonts w:ascii="TimesNewRomanPSMT" w:hAnsi="TimesNewRomanPSMT" w:cs="TimesNewRomanPSMT"/>
          <w:i/>
          <w:szCs w:val="20"/>
          <w:lang w:val="es-ES" w:eastAsia="nl-NL"/>
        </w:rPr>
        <w:t xml:space="preserve"> Vancouver </w:t>
      </w:r>
      <w:proofErr w:type="spellStart"/>
      <w:r w:rsidRPr="00BE17D2">
        <w:rPr>
          <w:rFonts w:ascii="TimesNewRomanPSMT" w:hAnsi="TimesNewRomanPSMT" w:cs="TimesNewRomanPSMT"/>
          <w:i/>
          <w:szCs w:val="20"/>
          <w:lang w:val="es-ES" w:eastAsia="nl-NL"/>
        </w:rPr>
        <w:t>citing</w:t>
      </w:r>
      <w:proofErr w:type="spellEnd"/>
      <w:r w:rsidRPr="00BE17D2">
        <w:rPr>
          <w:rFonts w:ascii="TimesNewRomanPSMT" w:hAnsi="TimesNewRomanPSMT" w:cs="TimesNewRomanPSMT"/>
          <w:i/>
          <w:szCs w:val="20"/>
          <w:lang w:val="es-ES" w:eastAsia="nl-NL"/>
        </w:rPr>
        <w:t xml:space="preserve"> &amp; </w:t>
      </w:r>
      <w:proofErr w:type="spellStart"/>
      <w:r w:rsidRPr="00BE17D2">
        <w:rPr>
          <w:rFonts w:ascii="TimesNewRomanPSMT" w:hAnsi="TimesNewRomanPSMT" w:cs="TimesNewRomanPSMT"/>
          <w:i/>
          <w:szCs w:val="20"/>
          <w:lang w:val="es-ES" w:eastAsia="nl-NL"/>
        </w:rPr>
        <w:t>reference</w:t>
      </w:r>
      <w:proofErr w:type="spellEnd"/>
      <w:r w:rsidRPr="00BE17D2">
        <w:rPr>
          <w:rFonts w:ascii="TimesNewRomanPSMT" w:hAnsi="TimesNewRomanPSMT" w:cs="TimesNewRomanPSMT"/>
          <w:i/>
          <w:szCs w:val="20"/>
          <w:lang w:val="es-ES" w:eastAsia="nl-NL"/>
        </w:rPr>
        <w:t xml:space="preserve"> </w:t>
      </w:r>
      <w:proofErr w:type="spellStart"/>
      <w:r w:rsidRPr="00BE17D2">
        <w:rPr>
          <w:rFonts w:ascii="TimesNewRomanPSMT" w:hAnsi="TimesNewRomanPSMT" w:cs="TimesNewRomanPSMT"/>
          <w:i/>
          <w:szCs w:val="20"/>
          <w:lang w:val="es-ES" w:eastAsia="nl-NL"/>
        </w:rPr>
        <w:t>system</w:t>
      </w:r>
      <w:proofErr w:type="spellEnd"/>
      <w:r w:rsidRPr="00BE17D2">
        <w:rPr>
          <w:rFonts w:ascii="TimesNewRomanPSMT" w:hAnsi="TimesNewRomanPSMT" w:cs="TimesNewRomanPSMT"/>
          <w:i/>
          <w:szCs w:val="20"/>
          <w:lang w:val="es-ES" w:eastAsia="nl-NL"/>
        </w:rPr>
        <w:t xml:space="preserve">, and </w:t>
      </w:r>
      <w:proofErr w:type="spellStart"/>
      <w:r w:rsidRPr="00BE17D2">
        <w:rPr>
          <w:rFonts w:ascii="TimesNewRomanPSMT" w:hAnsi="TimesNewRomanPSMT" w:cs="TimesNewRomanPSMT"/>
          <w:i/>
          <w:szCs w:val="20"/>
          <w:lang w:val="es-ES" w:eastAsia="nl-NL"/>
        </w:rPr>
        <w:t>the</w:t>
      </w:r>
      <w:proofErr w:type="spellEnd"/>
      <w:r w:rsidRPr="00BE17D2">
        <w:rPr>
          <w:rFonts w:ascii="TimesNewRomanPSMT" w:hAnsi="TimesNewRomanPSMT" w:cs="TimesNewRomanPSMT"/>
          <w:i/>
          <w:szCs w:val="20"/>
          <w:lang w:val="es-ES" w:eastAsia="nl-NL"/>
        </w:rPr>
        <w:t xml:space="preserve"> </w:t>
      </w:r>
      <w:proofErr w:type="spellStart"/>
      <w:r w:rsidRPr="00BE17D2">
        <w:rPr>
          <w:rFonts w:ascii="TimesNewRomanPSMT" w:hAnsi="TimesNewRomanPSMT" w:cs="TimesNewRomanPSMT"/>
          <w:i/>
          <w:szCs w:val="20"/>
          <w:lang w:val="es-ES" w:eastAsia="nl-NL"/>
        </w:rPr>
        <w:t>National</w:t>
      </w:r>
      <w:proofErr w:type="spellEnd"/>
      <w:r w:rsidRPr="00BE17D2">
        <w:rPr>
          <w:rFonts w:ascii="TimesNewRomanPSMT" w:hAnsi="TimesNewRomanPSMT" w:cs="TimesNewRomanPSMT"/>
          <w:i/>
          <w:szCs w:val="20"/>
          <w:lang w:val="es-ES" w:eastAsia="nl-NL"/>
        </w:rPr>
        <w:t xml:space="preserve"> Library </w:t>
      </w:r>
      <w:proofErr w:type="spellStart"/>
      <w:r w:rsidRPr="00BE17D2">
        <w:rPr>
          <w:rFonts w:ascii="TimesNewRomanPSMT" w:hAnsi="TimesNewRomanPSMT" w:cs="TimesNewRomanPSMT"/>
          <w:i/>
          <w:szCs w:val="20"/>
          <w:lang w:val="es-ES" w:eastAsia="nl-NL"/>
        </w:rPr>
        <w:t>of</w:t>
      </w:r>
      <w:proofErr w:type="spellEnd"/>
    </w:p>
    <w:p w14:paraId="0F655043" w14:textId="77777777" w:rsidR="004227D0" w:rsidRPr="00DA4E1B" w:rsidRDefault="004227D0" w:rsidP="00BE17D2">
      <w:pPr>
        <w:pStyle w:val="Textocomentario"/>
        <w:rPr>
          <w:lang w:val="es-ES"/>
        </w:rPr>
      </w:pPr>
      <w:r w:rsidRPr="00BE17D2">
        <w:rPr>
          <w:rFonts w:ascii="TimesNewRomanPSMT" w:hAnsi="TimesNewRomanPSMT" w:cs="TimesNewRomanPSMT"/>
          <w:i/>
          <w:lang w:val="es-ES" w:eastAsia="nl-NL"/>
        </w:rPr>
        <w:t xml:space="preserve">Medicine (NLM) </w:t>
      </w:r>
      <w:proofErr w:type="spellStart"/>
      <w:r w:rsidRPr="00BE17D2">
        <w:rPr>
          <w:rFonts w:ascii="TimesNewRomanPSMT" w:hAnsi="TimesNewRomanPSMT" w:cs="TimesNewRomanPSMT"/>
          <w:i/>
          <w:lang w:val="es-ES" w:eastAsia="nl-NL"/>
        </w:rPr>
        <w:t>style</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E598A67" w15:done="0"/>
  <w15:commentEx w15:paraId="083E3A90" w15:done="0"/>
  <w15:commentEx w15:paraId="7BD2D7BF" w15:done="0"/>
  <w15:commentEx w15:paraId="13E5935C" w15:done="0"/>
  <w15:commentEx w15:paraId="0F65504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E598A67" w16cid:durableId="22502C39"/>
  <w16cid:commentId w16cid:paraId="083E3A90" w16cid:durableId="22502C2B"/>
  <w16cid:commentId w16cid:paraId="7BD2D7BF" w16cid:durableId="224FFAA0"/>
  <w16cid:commentId w16cid:paraId="13E5935C" w16cid:durableId="224FFAA1"/>
  <w16cid:commentId w16cid:paraId="0F655043" w16cid:durableId="224FFA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CE3B55" w14:textId="77777777" w:rsidR="00481A17" w:rsidRDefault="00481A17">
      <w:r>
        <w:separator/>
      </w:r>
    </w:p>
  </w:endnote>
  <w:endnote w:type="continuationSeparator" w:id="0">
    <w:p w14:paraId="68E6728E" w14:textId="77777777" w:rsidR="00481A17" w:rsidRDefault="00481A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AD6D92" w14:textId="77777777" w:rsidR="00481A17" w:rsidRDefault="00481A17">
      <w:r>
        <w:separator/>
      </w:r>
    </w:p>
  </w:footnote>
  <w:footnote w:type="continuationSeparator" w:id="0">
    <w:p w14:paraId="7BBBB68F" w14:textId="77777777" w:rsidR="00481A17" w:rsidRDefault="00481A17">
      <w:r>
        <w:continuationSeparator/>
      </w:r>
    </w:p>
  </w:footnote>
  <w:footnote w:id="1">
    <w:p w14:paraId="3C1F6E2E" w14:textId="77777777" w:rsidR="00EE520C" w:rsidRPr="006161C2" w:rsidRDefault="00EE520C" w:rsidP="00EE520C">
      <w:pPr>
        <w:pStyle w:val="Textonotapie"/>
        <w:rPr>
          <w:rStyle w:val="FootnoteChar"/>
          <w:szCs w:val="16"/>
        </w:rPr>
      </w:pPr>
      <w:r w:rsidRPr="008273DA">
        <w:rPr>
          <w:rStyle w:val="Refdenotaalpie"/>
        </w:rPr>
        <w:footnoteRef/>
      </w:r>
      <w:r>
        <w:rPr>
          <w:rStyle w:val="FootnoteChar"/>
        </w:rPr>
        <w:t xml:space="preserve"> </w:t>
      </w:r>
      <w:r w:rsidRPr="00DA2150">
        <w:rPr>
          <w:rStyle w:val="FootnoteChar"/>
          <w:highlight w:val="yellow"/>
        </w:rPr>
        <w:t>Corresponding Author</w:t>
      </w:r>
      <w:r w:rsidRPr="00DA2150">
        <w:rPr>
          <w:rStyle w:val="FootnoteChar"/>
          <w:szCs w:val="16"/>
          <w:highlight w:val="yellow"/>
        </w:rPr>
        <w:t>,</w:t>
      </w:r>
      <w:r w:rsidRPr="00DA2150">
        <w:rPr>
          <w:sz w:val="16"/>
          <w:szCs w:val="16"/>
          <w:highlight w:val="yellow"/>
          <w:lang w:val="en-GB"/>
        </w:rPr>
        <w:t xml:space="preserve"> Corresponding author, Book Department, IOS Press, Nieuwe Hemweg 6B, 1013 BG Amsterdam, The Netherlands; E-mail: bookproduction@iospress.nl.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36EC8536"/>
    <w:lvl w:ilvl="0">
      <w:start w:val="1"/>
      <w:numFmt w:val="decimal"/>
      <w:pStyle w:val="Listaconnmeros"/>
      <w:lvlText w:val="%1."/>
      <w:lvlJc w:val="left"/>
      <w:pPr>
        <w:tabs>
          <w:tab w:val="num" w:pos="360"/>
        </w:tabs>
        <w:ind w:left="360" w:hanging="360"/>
      </w:pPr>
    </w:lvl>
  </w:abstractNum>
  <w:abstractNum w:abstractNumId="1" w15:restartNumberingAfterBreak="0">
    <w:nsid w:val="2853357A"/>
    <w:multiLevelType w:val="multilevel"/>
    <w:tmpl w:val="FAAA08D2"/>
    <w:lvl w:ilvl="0">
      <w:start w:val="1"/>
      <w:numFmt w:val="decimal"/>
      <w:lvlText w:val="[%1]"/>
      <w:lvlJc w:val="left"/>
      <w:pPr>
        <w:tabs>
          <w:tab w:val="num" w:pos="360"/>
        </w:tabs>
        <w:ind w:left="312" w:hanging="312"/>
      </w:pPr>
      <w:rPr>
        <w:rFonts w:hint="default"/>
        <w:sz w:val="16"/>
        <w:szCs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3C5A036F"/>
    <w:multiLevelType w:val="hybridMultilevel"/>
    <w:tmpl w:val="8398C5C0"/>
    <w:lvl w:ilvl="0" w:tplc="7C4E3480">
      <w:numFmt w:val="bullet"/>
      <w:lvlText w:val="-"/>
      <w:lvlJc w:val="left"/>
      <w:pPr>
        <w:ind w:left="717" w:hanging="360"/>
      </w:pPr>
      <w:rPr>
        <w:rFonts w:ascii="Times New Roman" w:eastAsia="MS Mincho" w:hAnsi="Times New Roman" w:cs="Times New Roman" w:hint="default"/>
      </w:rPr>
    </w:lvl>
    <w:lvl w:ilvl="1" w:tplc="0C0A0003" w:tentative="1">
      <w:start w:val="1"/>
      <w:numFmt w:val="bullet"/>
      <w:lvlText w:val="o"/>
      <w:lvlJc w:val="left"/>
      <w:pPr>
        <w:ind w:left="1437" w:hanging="360"/>
      </w:pPr>
      <w:rPr>
        <w:rFonts w:ascii="Courier New" w:hAnsi="Courier New" w:cs="Courier New" w:hint="default"/>
      </w:rPr>
    </w:lvl>
    <w:lvl w:ilvl="2" w:tplc="0C0A0005" w:tentative="1">
      <w:start w:val="1"/>
      <w:numFmt w:val="bullet"/>
      <w:lvlText w:val=""/>
      <w:lvlJc w:val="left"/>
      <w:pPr>
        <w:ind w:left="2157" w:hanging="360"/>
      </w:pPr>
      <w:rPr>
        <w:rFonts w:ascii="Wingdings" w:hAnsi="Wingdings" w:hint="default"/>
      </w:rPr>
    </w:lvl>
    <w:lvl w:ilvl="3" w:tplc="0C0A0001" w:tentative="1">
      <w:start w:val="1"/>
      <w:numFmt w:val="bullet"/>
      <w:lvlText w:val=""/>
      <w:lvlJc w:val="left"/>
      <w:pPr>
        <w:ind w:left="2877" w:hanging="360"/>
      </w:pPr>
      <w:rPr>
        <w:rFonts w:ascii="Symbol" w:hAnsi="Symbol" w:hint="default"/>
      </w:rPr>
    </w:lvl>
    <w:lvl w:ilvl="4" w:tplc="0C0A0003" w:tentative="1">
      <w:start w:val="1"/>
      <w:numFmt w:val="bullet"/>
      <w:lvlText w:val="o"/>
      <w:lvlJc w:val="left"/>
      <w:pPr>
        <w:ind w:left="3597" w:hanging="360"/>
      </w:pPr>
      <w:rPr>
        <w:rFonts w:ascii="Courier New" w:hAnsi="Courier New" w:cs="Courier New" w:hint="default"/>
      </w:rPr>
    </w:lvl>
    <w:lvl w:ilvl="5" w:tplc="0C0A0005" w:tentative="1">
      <w:start w:val="1"/>
      <w:numFmt w:val="bullet"/>
      <w:lvlText w:val=""/>
      <w:lvlJc w:val="left"/>
      <w:pPr>
        <w:ind w:left="4317" w:hanging="360"/>
      </w:pPr>
      <w:rPr>
        <w:rFonts w:ascii="Wingdings" w:hAnsi="Wingdings" w:hint="default"/>
      </w:rPr>
    </w:lvl>
    <w:lvl w:ilvl="6" w:tplc="0C0A0001" w:tentative="1">
      <w:start w:val="1"/>
      <w:numFmt w:val="bullet"/>
      <w:lvlText w:val=""/>
      <w:lvlJc w:val="left"/>
      <w:pPr>
        <w:ind w:left="5037" w:hanging="360"/>
      </w:pPr>
      <w:rPr>
        <w:rFonts w:ascii="Symbol" w:hAnsi="Symbol" w:hint="default"/>
      </w:rPr>
    </w:lvl>
    <w:lvl w:ilvl="7" w:tplc="0C0A0003" w:tentative="1">
      <w:start w:val="1"/>
      <w:numFmt w:val="bullet"/>
      <w:lvlText w:val="o"/>
      <w:lvlJc w:val="left"/>
      <w:pPr>
        <w:ind w:left="5757" w:hanging="360"/>
      </w:pPr>
      <w:rPr>
        <w:rFonts w:ascii="Courier New" w:hAnsi="Courier New" w:cs="Courier New" w:hint="default"/>
      </w:rPr>
    </w:lvl>
    <w:lvl w:ilvl="8" w:tplc="0C0A0005" w:tentative="1">
      <w:start w:val="1"/>
      <w:numFmt w:val="bullet"/>
      <w:lvlText w:val=""/>
      <w:lvlJc w:val="left"/>
      <w:pPr>
        <w:ind w:left="6477" w:hanging="360"/>
      </w:pPr>
      <w:rPr>
        <w:rFonts w:ascii="Wingdings" w:hAnsi="Wingdings" w:hint="default"/>
      </w:rPr>
    </w:lvl>
  </w:abstractNum>
  <w:abstractNum w:abstractNumId="3" w15:restartNumberingAfterBreak="0">
    <w:nsid w:val="50BB51F1"/>
    <w:multiLevelType w:val="multilevel"/>
    <w:tmpl w:val="D558440E"/>
    <w:lvl w:ilvl="0">
      <w:start w:val="1"/>
      <w:numFmt w:val="bullet"/>
      <w:pStyle w:val="Listbul"/>
      <w:lvlText w:val=""/>
      <w:lvlJc w:val="left"/>
      <w:pPr>
        <w:tabs>
          <w:tab w:val="num" w:pos="717"/>
        </w:tabs>
        <w:ind w:left="717" w:hanging="360"/>
      </w:pPr>
      <w:rPr>
        <w:rFonts w:ascii="Symbol" w:hAnsi="Symbol" w:hint="default"/>
      </w:rPr>
    </w:lvl>
    <w:lvl w:ilvl="1">
      <w:start w:val="1"/>
      <w:numFmt w:val="bullet"/>
      <w:lvlText w:val="o"/>
      <w:lvlJc w:val="left"/>
      <w:pPr>
        <w:tabs>
          <w:tab w:val="num" w:pos="1097"/>
        </w:tabs>
        <w:ind w:left="1077" w:hanging="340"/>
      </w:pPr>
      <w:rPr>
        <w:rFonts w:hint="default"/>
      </w:rPr>
    </w:lvl>
    <w:lvl w:ilvl="2">
      <w:start w:val="1"/>
      <w:numFmt w:val="bullet"/>
      <w:lvlText w:val=""/>
      <w:lvlJc w:val="left"/>
      <w:pPr>
        <w:tabs>
          <w:tab w:val="num" w:pos="2157"/>
        </w:tabs>
        <w:ind w:left="2157" w:hanging="360"/>
      </w:pPr>
      <w:rPr>
        <w:rFonts w:ascii="Wingdings" w:hAnsi="Wingdings" w:cs="Wingdings" w:hint="default"/>
      </w:rPr>
    </w:lvl>
    <w:lvl w:ilvl="3">
      <w:start w:val="1"/>
      <w:numFmt w:val="bullet"/>
      <w:lvlText w:val=""/>
      <w:lvlJc w:val="left"/>
      <w:pPr>
        <w:tabs>
          <w:tab w:val="num" w:pos="2877"/>
        </w:tabs>
        <w:ind w:left="2877" w:hanging="360"/>
      </w:pPr>
      <w:rPr>
        <w:rFonts w:ascii="Symbol" w:hAnsi="Symbol" w:cs="Symbol" w:hint="default"/>
      </w:rPr>
    </w:lvl>
    <w:lvl w:ilvl="4">
      <w:start w:val="1"/>
      <w:numFmt w:val="bullet"/>
      <w:lvlText w:val="o"/>
      <w:lvlJc w:val="left"/>
      <w:pPr>
        <w:tabs>
          <w:tab w:val="num" w:pos="3597"/>
        </w:tabs>
        <w:ind w:left="3597" w:hanging="360"/>
      </w:pPr>
      <w:rPr>
        <w:rFonts w:ascii="Courier New" w:hAnsi="Courier New" w:cs="Courier New" w:hint="default"/>
      </w:rPr>
    </w:lvl>
    <w:lvl w:ilvl="5">
      <w:start w:val="1"/>
      <w:numFmt w:val="bullet"/>
      <w:lvlText w:val=""/>
      <w:lvlJc w:val="left"/>
      <w:pPr>
        <w:tabs>
          <w:tab w:val="num" w:pos="4317"/>
        </w:tabs>
        <w:ind w:left="4317" w:hanging="360"/>
      </w:pPr>
      <w:rPr>
        <w:rFonts w:ascii="Wingdings" w:hAnsi="Wingdings" w:cs="Wingdings" w:hint="default"/>
      </w:rPr>
    </w:lvl>
    <w:lvl w:ilvl="6">
      <w:start w:val="1"/>
      <w:numFmt w:val="bullet"/>
      <w:lvlText w:val=""/>
      <w:lvlJc w:val="left"/>
      <w:pPr>
        <w:tabs>
          <w:tab w:val="num" w:pos="5037"/>
        </w:tabs>
        <w:ind w:left="5037" w:hanging="360"/>
      </w:pPr>
      <w:rPr>
        <w:rFonts w:ascii="Symbol" w:hAnsi="Symbol" w:cs="Symbol" w:hint="default"/>
      </w:rPr>
    </w:lvl>
    <w:lvl w:ilvl="7">
      <w:start w:val="1"/>
      <w:numFmt w:val="bullet"/>
      <w:lvlText w:val="o"/>
      <w:lvlJc w:val="left"/>
      <w:pPr>
        <w:tabs>
          <w:tab w:val="num" w:pos="5757"/>
        </w:tabs>
        <w:ind w:left="5757" w:hanging="360"/>
      </w:pPr>
      <w:rPr>
        <w:rFonts w:ascii="Courier New" w:hAnsi="Courier New" w:cs="Courier New" w:hint="default"/>
      </w:rPr>
    </w:lvl>
    <w:lvl w:ilvl="8">
      <w:start w:val="1"/>
      <w:numFmt w:val="bullet"/>
      <w:lvlText w:val=""/>
      <w:lvlJc w:val="left"/>
      <w:pPr>
        <w:tabs>
          <w:tab w:val="num" w:pos="6477"/>
        </w:tabs>
        <w:ind w:left="6477" w:hanging="360"/>
      </w:pPr>
      <w:rPr>
        <w:rFonts w:ascii="Wingdings" w:hAnsi="Wingdings" w:cs="Wingdings" w:hint="default"/>
      </w:rPr>
    </w:lvl>
  </w:abstractNum>
  <w:abstractNum w:abstractNumId="4" w15:restartNumberingAfterBreak="0">
    <w:nsid w:val="57B032BB"/>
    <w:multiLevelType w:val="multilevel"/>
    <w:tmpl w:val="88DE16C6"/>
    <w:lvl w:ilvl="0">
      <w:start w:val="1"/>
      <w:numFmt w:val="bullet"/>
      <w:pStyle w:val="LISTdash"/>
      <w:lvlText w:val=""/>
      <w:lvlJc w:val="left"/>
      <w:pPr>
        <w:tabs>
          <w:tab w:val="num" w:pos="564"/>
        </w:tabs>
        <w:ind w:left="454" w:hanging="250"/>
      </w:pPr>
      <w:rPr>
        <w:rFonts w:ascii="Symbol" w:hAnsi="Symbol" w:hint="default"/>
        <w:b/>
        <w:i w:val="0"/>
        <w:caps w:val="0"/>
        <w:strike w:val="0"/>
        <w:dstrike w:val="0"/>
        <w:color w:val="000000"/>
        <w:spacing w:val="0"/>
        <w:kern w:val="28"/>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814"/>
        </w:tabs>
        <w:ind w:left="794" w:hanging="340"/>
      </w:pPr>
      <w:rPr>
        <w:rFonts w:ascii="Symbol" w:hAnsi="Symbol" w:hint="default"/>
        <w:b w:val="0"/>
        <w:i w:val="0"/>
        <w:sz w:val="20"/>
      </w:rPr>
    </w:lvl>
    <w:lvl w:ilvl="2">
      <w:start w:val="1"/>
      <w:numFmt w:val="bullet"/>
      <w:lvlText w:val=""/>
      <w:lvlJc w:val="left"/>
      <w:pPr>
        <w:tabs>
          <w:tab w:val="num" w:pos="927"/>
        </w:tabs>
        <w:ind w:left="204" w:firstLine="363"/>
      </w:pPr>
      <w:rPr>
        <w:rFonts w:ascii="Symbol" w:hAnsi="Symbol" w:hint="default"/>
        <w:b w:val="0"/>
        <w:i/>
        <w:sz w:val="24"/>
      </w:rPr>
    </w:lvl>
    <w:lvl w:ilvl="3">
      <w:start w:val="1"/>
      <w:numFmt w:val="decimal"/>
      <w:suff w:val="space"/>
      <w:lvlText w:val="%1.%2.%3.%4."/>
      <w:lvlJc w:val="left"/>
      <w:pPr>
        <w:ind w:left="204" w:firstLine="0"/>
      </w:pPr>
      <w:rPr>
        <w:rFonts w:ascii="Times" w:hAnsi="Times" w:hint="default"/>
        <w:b w:val="0"/>
        <w:i/>
        <w:sz w:val="24"/>
      </w:rPr>
    </w:lvl>
    <w:lvl w:ilvl="4">
      <w:start w:val="1"/>
      <w:numFmt w:val="none"/>
      <w:suff w:val="nothing"/>
      <w:lvlText w:val=""/>
      <w:lvlJc w:val="left"/>
      <w:pPr>
        <w:ind w:left="204" w:firstLine="0"/>
      </w:pPr>
      <w:rPr>
        <w:rFonts w:hint="default"/>
      </w:rPr>
    </w:lvl>
    <w:lvl w:ilvl="5">
      <w:start w:val="1"/>
      <w:numFmt w:val="none"/>
      <w:suff w:val="nothing"/>
      <w:lvlText w:val=""/>
      <w:lvlJc w:val="left"/>
      <w:pPr>
        <w:ind w:left="1054" w:firstLine="0"/>
      </w:pPr>
      <w:rPr>
        <w:rFonts w:hint="default"/>
      </w:rPr>
    </w:lvl>
    <w:lvl w:ilvl="6">
      <w:start w:val="1"/>
      <w:numFmt w:val="none"/>
      <w:suff w:val="nothing"/>
      <w:lvlText w:val=""/>
      <w:lvlJc w:val="left"/>
      <w:pPr>
        <w:ind w:left="714" w:firstLine="0"/>
      </w:pPr>
      <w:rPr>
        <w:rFonts w:hint="default"/>
      </w:rPr>
    </w:lvl>
    <w:lvl w:ilvl="7">
      <w:start w:val="1"/>
      <w:numFmt w:val="none"/>
      <w:suff w:val="nothing"/>
      <w:lvlText w:val=""/>
      <w:lvlJc w:val="left"/>
      <w:pPr>
        <w:ind w:left="714" w:firstLine="0"/>
      </w:pPr>
      <w:rPr>
        <w:rFonts w:hint="default"/>
      </w:rPr>
    </w:lvl>
    <w:lvl w:ilvl="8">
      <w:start w:val="1"/>
      <w:numFmt w:val="none"/>
      <w:suff w:val="nothing"/>
      <w:lvlText w:val=""/>
      <w:lvlJc w:val="left"/>
      <w:pPr>
        <w:ind w:left="714" w:firstLine="0"/>
      </w:pPr>
      <w:rPr>
        <w:rFonts w:hint="default"/>
      </w:rPr>
    </w:lvl>
  </w:abstractNum>
  <w:abstractNum w:abstractNumId="5" w15:restartNumberingAfterBreak="0">
    <w:nsid w:val="581D0CC1"/>
    <w:multiLevelType w:val="multilevel"/>
    <w:tmpl w:val="47DE6CBE"/>
    <w:lvl w:ilvl="0">
      <w:start w:val="1"/>
      <w:numFmt w:val="decimal"/>
      <w:lvlText w:val="[%1]"/>
      <w:lvlJc w:val="left"/>
      <w:pPr>
        <w:tabs>
          <w:tab w:val="num" w:pos="360"/>
        </w:tabs>
        <w:ind w:left="312" w:hanging="312"/>
      </w:pPr>
      <w:rPr>
        <w:rFonts w:hint="default"/>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61426C2F"/>
    <w:multiLevelType w:val="hybridMultilevel"/>
    <w:tmpl w:val="2EB08300"/>
    <w:lvl w:ilvl="0" w:tplc="2D9ABB34">
      <w:start w:val="1"/>
      <w:numFmt w:val="lowerLetter"/>
      <w:pStyle w:val="LISTalph"/>
      <w:lvlText w:val="%1)"/>
      <w:lvlJc w:val="left"/>
      <w:pPr>
        <w:tabs>
          <w:tab w:val="num" w:pos="564"/>
        </w:tabs>
        <w:ind w:left="499" w:hanging="295"/>
      </w:pPr>
      <w:rPr>
        <w:rFonts w:hint="default"/>
      </w:rPr>
    </w:lvl>
    <w:lvl w:ilvl="1" w:tplc="04090019">
      <w:start w:val="1"/>
      <w:numFmt w:val="lowerLetter"/>
      <w:lvlText w:val="%2."/>
      <w:lvlJc w:val="left"/>
      <w:pPr>
        <w:tabs>
          <w:tab w:val="num" w:pos="1284"/>
        </w:tabs>
        <w:ind w:left="1284" w:hanging="360"/>
      </w:pPr>
    </w:lvl>
    <w:lvl w:ilvl="2" w:tplc="0409001B" w:tentative="1">
      <w:start w:val="1"/>
      <w:numFmt w:val="lowerRoman"/>
      <w:lvlText w:val="%3."/>
      <w:lvlJc w:val="right"/>
      <w:pPr>
        <w:tabs>
          <w:tab w:val="num" w:pos="2004"/>
        </w:tabs>
        <w:ind w:left="2004" w:hanging="180"/>
      </w:pPr>
    </w:lvl>
    <w:lvl w:ilvl="3" w:tplc="0409000F" w:tentative="1">
      <w:start w:val="1"/>
      <w:numFmt w:val="decimal"/>
      <w:lvlText w:val="%4."/>
      <w:lvlJc w:val="left"/>
      <w:pPr>
        <w:tabs>
          <w:tab w:val="num" w:pos="2724"/>
        </w:tabs>
        <w:ind w:left="2724" w:hanging="360"/>
      </w:pPr>
    </w:lvl>
    <w:lvl w:ilvl="4" w:tplc="04090019" w:tentative="1">
      <w:start w:val="1"/>
      <w:numFmt w:val="lowerLetter"/>
      <w:lvlText w:val="%5."/>
      <w:lvlJc w:val="left"/>
      <w:pPr>
        <w:tabs>
          <w:tab w:val="num" w:pos="3444"/>
        </w:tabs>
        <w:ind w:left="3444" w:hanging="360"/>
      </w:pPr>
    </w:lvl>
    <w:lvl w:ilvl="5" w:tplc="0409001B" w:tentative="1">
      <w:start w:val="1"/>
      <w:numFmt w:val="lowerRoman"/>
      <w:lvlText w:val="%6."/>
      <w:lvlJc w:val="right"/>
      <w:pPr>
        <w:tabs>
          <w:tab w:val="num" w:pos="4164"/>
        </w:tabs>
        <w:ind w:left="4164" w:hanging="180"/>
      </w:pPr>
    </w:lvl>
    <w:lvl w:ilvl="6" w:tplc="0409000F" w:tentative="1">
      <w:start w:val="1"/>
      <w:numFmt w:val="decimal"/>
      <w:lvlText w:val="%7."/>
      <w:lvlJc w:val="left"/>
      <w:pPr>
        <w:tabs>
          <w:tab w:val="num" w:pos="4884"/>
        </w:tabs>
        <w:ind w:left="4884" w:hanging="360"/>
      </w:pPr>
    </w:lvl>
    <w:lvl w:ilvl="7" w:tplc="04090019" w:tentative="1">
      <w:start w:val="1"/>
      <w:numFmt w:val="lowerLetter"/>
      <w:lvlText w:val="%8."/>
      <w:lvlJc w:val="left"/>
      <w:pPr>
        <w:tabs>
          <w:tab w:val="num" w:pos="5604"/>
        </w:tabs>
        <w:ind w:left="5604" w:hanging="360"/>
      </w:pPr>
    </w:lvl>
    <w:lvl w:ilvl="8" w:tplc="0409001B" w:tentative="1">
      <w:start w:val="1"/>
      <w:numFmt w:val="lowerRoman"/>
      <w:lvlText w:val="%9."/>
      <w:lvlJc w:val="right"/>
      <w:pPr>
        <w:tabs>
          <w:tab w:val="num" w:pos="6324"/>
        </w:tabs>
        <w:ind w:left="6324" w:hanging="180"/>
      </w:pPr>
    </w:lvl>
  </w:abstractNum>
  <w:abstractNum w:abstractNumId="7" w15:restartNumberingAfterBreak="0">
    <w:nsid w:val="63CA79E0"/>
    <w:multiLevelType w:val="multilevel"/>
    <w:tmpl w:val="F370C5B4"/>
    <w:lvl w:ilvl="0">
      <w:start w:val="1"/>
      <w:numFmt w:val="decimal"/>
      <w:pStyle w:val="LISTnum"/>
      <w:lvlText w:val="%1."/>
      <w:lvlJc w:val="left"/>
      <w:pPr>
        <w:tabs>
          <w:tab w:val="num" w:pos="717"/>
        </w:tabs>
        <w:ind w:left="652" w:hanging="295"/>
      </w:pPr>
      <w:rPr>
        <w:rFonts w:hint="default"/>
      </w:rPr>
    </w:lvl>
    <w:lvl w:ilvl="1">
      <w:start w:val="1"/>
      <w:numFmt w:val="decimal"/>
      <w:lvlText w:val="%1.%2."/>
      <w:lvlJc w:val="left"/>
      <w:pPr>
        <w:tabs>
          <w:tab w:val="num" w:pos="1077"/>
        </w:tabs>
        <w:ind w:left="1077" w:hanging="363"/>
      </w:pPr>
      <w:rPr>
        <w:rFonts w:hint="default"/>
      </w:rPr>
    </w:lvl>
    <w:lvl w:ilvl="2">
      <w:start w:val="1"/>
      <w:numFmt w:val="decimal"/>
      <w:lvlText w:val="%1.%2.%3."/>
      <w:lvlJc w:val="left"/>
      <w:pPr>
        <w:tabs>
          <w:tab w:val="num" w:pos="1797"/>
        </w:tabs>
        <w:ind w:left="1581" w:hanging="504"/>
      </w:pPr>
      <w:rPr>
        <w:rFonts w:hint="default"/>
      </w:rPr>
    </w:lvl>
    <w:lvl w:ilvl="3">
      <w:start w:val="1"/>
      <w:numFmt w:val="decimal"/>
      <w:lvlText w:val="%1.%2.%3.%4."/>
      <w:lvlJc w:val="left"/>
      <w:pPr>
        <w:tabs>
          <w:tab w:val="num" w:pos="2157"/>
        </w:tabs>
        <w:ind w:left="2085" w:hanging="648"/>
      </w:pPr>
      <w:rPr>
        <w:rFonts w:hint="default"/>
      </w:rPr>
    </w:lvl>
    <w:lvl w:ilvl="4">
      <w:start w:val="1"/>
      <w:numFmt w:val="decimal"/>
      <w:lvlText w:val="%1.%2.%3.%4.%5."/>
      <w:lvlJc w:val="left"/>
      <w:pPr>
        <w:tabs>
          <w:tab w:val="num" w:pos="2877"/>
        </w:tabs>
        <w:ind w:left="2589" w:hanging="792"/>
      </w:pPr>
      <w:rPr>
        <w:rFonts w:hint="default"/>
      </w:rPr>
    </w:lvl>
    <w:lvl w:ilvl="5">
      <w:start w:val="1"/>
      <w:numFmt w:val="decimal"/>
      <w:lvlText w:val="%1.%2.%3.%4.%5.%6."/>
      <w:lvlJc w:val="left"/>
      <w:pPr>
        <w:tabs>
          <w:tab w:val="num" w:pos="3237"/>
        </w:tabs>
        <w:ind w:left="3093" w:hanging="936"/>
      </w:pPr>
      <w:rPr>
        <w:rFonts w:hint="default"/>
      </w:rPr>
    </w:lvl>
    <w:lvl w:ilvl="6">
      <w:start w:val="1"/>
      <w:numFmt w:val="decimal"/>
      <w:lvlText w:val="%1.%2.%3.%4.%5.%6.%7."/>
      <w:lvlJc w:val="left"/>
      <w:pPr>
        <w:tabs>
          <w:tab w:val="num" w:pos="3957"/>
        </w:tabs>
        <w:ind w:left="3597" w:hanging="1080"/>
      </w:pPr>
      <w:rPr>
        <w:rFonts w:hint="default"/>
      </w:rPr>
    </w:lvl>
    <w:lvl w:ilvl="7">
      <w:start w:val="1"/>
      <w:numFmt w:val="decimal"/>
      <w:lvlText w:val="%1.%2.%3.%4.%5.%6.%7.%8."/>
      <w:lvlJc w:val="left"/>
      <w:pPr>
        <w:tabs>
          <w:tab w:val="num" w:pos="4317"/>
        </w:tabs>
        <w:ind w:left="4101" w:hanging="1224"/>
      </w:pPr>
      <w:rPr>
        <w:rFonts w:hint="default"/>
      </w:rPr>
    </w:lvl>
    <w:lvl w:ilvl="8">
      <w:start w:val="1"/>
      <w:numFmt w:val="decimal"/>
      <w:lvlText w:val="%1.%2.%3.%4.%5.%6.%7.%8.%9."/>
      <w:lvlJc w:val="left"/>
      <w:pPr>
        <w:tabs>
          <w:tab w:val="num" w:pos="5037"/>
        </w:tabs>
        <w:ind w:left="4677" w:hanging="1440"/>
      </w:pPr>
      <w:rPr>
        <w:rFonts w:hint="default"/>
      </w:rPr>
    </w:lvl>
  </w:abstractNum>
  <w:abstractNum w:abstractNumId="8" w15:restartNumberingAfterBreak="0">
    <w:nsid w:val="749D7927"/>
    <w:multiLevelType w:val="multilevel"/>
    <w:tmpl w:val="268894F2"/>
    <w:lvl w:ilvl="0">
      <w:start w:val="1"/>
      <w:numFmt w:val="decimal"/>
      <w:pStyle w:val="Ttulo1"/>
      <w:suff w:val="space"/>
      <w:lvlText w:val="%1."/>
      <w:lvlJc w:val="left"/>
      <w:pPr>
        <w:ind w:left="454" w:hanging="454"/>
      </w:pPr>
      <w:rPr>
        <w:rFonts w:ascii="Times New Roman" w:hAnsi="Times New Roman" w:hint="default"/>
        <w:b/>
        <w:i w:val="0"/>
        <w:caps w:val="0"/>
        <w:strike w:val="0"/>
        <w:dstrike w:val="0"/>
        <w:color w:val="000000"/>
        <w:spacing w:val="0"/>
        <w:kern w:val="28"/>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tulo2"/>
      <w:suff w:val="space"/>
      <w:lvlText w:val="%1.%2."/>
      <w:lvlJc w:val="left"/>
      <w:pPr>
        <w:ind w:left="0" w:firstLine="0"/>
      </w:pPr>
      <w:rPr>
        <w:rFonts w:ascii="Times New Roman" w:hAnsi="Times New Roman" w:hint="default"/>
        <w:b w:val="0"/>
        <w:i/>
        <w:sz w:val="20"/>
        <w:lang w:val="es-US"/>
      </w:rPr>
    </w:lvl>
    <w:lvl w:ilvl="2">
      <w:start w:val="1"/>
      <w:numFmt w:val="decimal"/>
      <w:pStyle w:val="Ttulo3"/>
      <w:suff w:val="space"/>
      <w:lvlText w:val="%1.%2.%3."/>
      <w:lvlJc w:val="left"/>
      <w:pPr>
        <w:ind w:left="0" w:firstLine="0"/>
      </w:pPr>
      <w:rPr>
        <w:rFonts w:ascii="Times" w:hAnsi="Times" w:hint="default"/>
        <w:b w:val="0"/>
        <w:i/>
        <w:sz w:val="20"/>
      </w:rPr>
    </w:lvl>
    <w:lvl w:ilvl="3">
      <w:start w:val="1"/>
      <w:numFmt w:val="decimal"/>
      <w:pStyle w:val="Ttulo4"/>
      <w:suff w:val="space"/>
      <w:lvlText w:val="%1.%2.%3.%4."/>
      <w:lvlJc w:val="left"/>
      <w:pPr>
        <w:ind w:left="0" w:firstLine="0"/>
      </w:pPr>
      <w:rPr>
        <w:rFonts w:ascii="Times" w:hAnsi="Times" w:hint="default"/>
        <w:b w:val="0"/>
        <w:i/>
        <w:sz w:val="20"/>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850" w:firstLine="0"/>
      </w:pPr>
      <w:rPr>
        <w:rFonts w:hint="default"/>
      </w:rPr>
    </w:lvl>
    <w:lvl w:ilvl="6">
      <w:start w:val="1"/>
      <w:numFmt w:val="none"/>
      <w:suff w:val="nothing"/>
      <w:lvlText w:val=""/>
      <w:lvlJc w:val="left"/>
      <w:pPr>
        <w:ind w:left="510" w:firstLine="0"/>
      </w:pPr>
      <w:rPr>
        <w:rFonts w:hint="default"/>
      </w:rPr>
    </w:lvl>
    <w:lvl w:ilvl="7">
      <w:start w:val="1"/>
      <w:numFmt w:val="none"/>
      <w:suff w:val="nothing"/>
      <w:lvlText w:val=""/>
      <w:lvlJc w:val="left"/>
      <w:pPr>
        <w:ind w:left="510" w:firstLine="0"/>
      </w:pPr>
      <w:rPr>
        <w:rFonts w:hint="default"/>
      </w:rPr>
    </w:lvl>
    <w:lvl w:ilvl="8">
      <w:start w:val="1"/>
      <w:numFmt w:val="none"/>
      <w:suff w:val="nothing"/>
      <w:lvlText w:val=""/>
      <w:lvlJc w:val="left"/>
      <w:pPr>
        <w:ind w:left="510" w:firstLine="0"/>
      </w:pPr>
      <w:rPr>
        <w:rFonts w:hint="default"/>
      </w:rPr>
    </w:lvl>
  </w:abstractNum>
  <w:abstractNum w:abstractNumId="9" w15:restartNumberingAfterBreak="0">
    <w:nsid w:val="76F27992"/>
    <w:multiLevelType w:val="hybridMultilevel"/>
    <w:tmpl w:val="8E28FDE8"/>
    <w:lvl w:ilvl="0" w:tplc="7B981C04">
      <w:start w:val="1"/>
      <w:numFmt w:val="decimal"/>
      <w:pStyle w:val="References"/>
      <w:lvlText w:val="[%1]"/>
      <w:lvlJc w:val="left"/>
      <w:pPr>
        <w:tabs>
          <w:tab w:val="num" w:pos="255"/>
        </w:tabs>
        <w:ind w:left="369" w:hanging="369"/>
      </w:pPr>
      <w:rPr>
        <w:rFonts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4"/>
  </w:num>
  <w:num w:numId="3">
    <w:abstractNumId w:val="0"/>
  </w:num>
  <w:num w:numId="4">
    <w:abstractNumId w:val="8"/>
  </w:num>
  <w:num w:numId="5">
    <w:abstractNumId w:val="3"/>
  </w:num>
  <w:num w:numId="6">
    <w:abstractNumId w:val="7"/>
  </w:num>
  <w:num w:numId="7">
    <w:abstractNumId w:val="9"/>
  </w:num>
  <w:num w:numId="8">
    <w:abstractNumId w:val="5"/>
  </w:num>
  <w:num w:numId="9">
    <w:abstractNumId w:val="9"/>
  </w:num>
  <w:num w:numId="10">
    <w:abstractNumId w:val="1"/>
  </w:num>
  <w:num w:numId="11">
    <w:abstractNumId w:val="9"/>
    <w:lvlOverride w:ilvl="0">
      <w:startOverride w:val="1"/>
    </w:lvlOverride>
  </w:num>
  <w:num w:numId="12">
    <w:abstractNumId w:val="8"/>
  </w:num>
  <w:num w:numId="13">
    <w:abstractNumId w:val="8"/>
  </w:num>
  <w:num w:numId="14">
    <w:abstractNumId w:val="8"/>
  </w:num>
  <w:num w:numId="15">
    <w:abstractNumId w:val="8"/>
  </w:num>
  <w:num w:numId="16">
    <w:abstractNumId w:val="8"/>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attachedTemplate r:id="rId1"/>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AD7"/>
    <w:rsid w:val="000251B8"/>
    <w:rsid w:val="00026AF6"/>
    <w:rsid w:val="00034F2D"/>
    <w:rsid w:val="000401AB"/>
    <w:rsid w:val="00082675"/>
    <w:rsid w:val="00092A38"/>
    <w:rsid w:val="000A76B6"/>
    <w:rsid w:val="000C5916"/>
    <w:rsid w:val="000E349E"/>
    <w:rsid w:val="000E6EC7"/>
    <w:rsid w:val="000F4B3B"/>
    <w:rsid w:val="0011427E"/>
    <w:rsid w:val="001159BC"/>
    <w:rsid w:val="00117F43"/>
    <w:rsid w:val="00126EEC"/>
    <w:rsid w:val="00136816"/>
    <w:rsid w:val="001535A4"/>
    <w:rsid w:val="00164782"/>
    <w:rsid w:val="00175F4F"/>
    <w:rsid w:val="0018298E"/>
    <w:rsid w:val="00190CC7"/>
    <w:rsid w:val="0019729B"/>
    <w:rsid w:val="001A008F"/>
    <w:rsid w:val="001A1DC7"/>
    <w:rsid w:val="001C1F5C"/>
    <w:rsid w:val="001D3324"/>
    <w:rsid w:val="001E0334"/>
    <w:rsid w:val="00207096"/>
    <w:rsid w:val="00222220"/>
    <w:rsid w:val="00253EF5"/>
    <w:rsid w:val="00274F9B"/>
    <w:rsid w:val="00292796"/>
    <w:rsid w:val="002A25B5"/>
    <w:rsid w:val="002B09E7"/>
    <w:rsid w:val="002E3543"/>
    <w:rsid w:val="002E5CD7"/>
    <w:rsid w:val="002F501B"/>
    <w:rsid w:val="00306CE2"/>
    <w:rsid w:val="00312D40"/>
    <w:rsid w:val="003155A4"/>
    <w:rsid w:val="00321EFF"/>
    <w:rsid w:val="003317BD"/>
    <w:rsid w:val="00335838"/>
    <w:rsid w:val="00342CD6"/>
    <w:rsid w:val="00357F79"/>
    <w:rsid w:val="00366B59"/>
    <w:rsid w:val="003851E8"/>
    <w:rsid w:val="0038712F"/>
    <w:rsid w:val="003C2E90"/>
    <w:rsid w:val="003D0A26"/>
    <w:rsid w:val="003F1F94"/>
    <w:rsid w:val="00400DD8"/>
    <w:rsid w:val="0040313C"/>
    <w:rsid w:val="004079BA"/>
    <w:rsid w:val="004139CA"/>
    <w:rsid w:val="00415A06"/>
    <w:rsid w:val="004227D0"/>
    <w:rsid w:val="00434F37"/>
    <w:rsid w:val="004374F3"/>
    <w:rsid w:val="00457234"/>
    <w:rsid w:val="00462F27"/>
    <w:rsid w:val="0046366C"/>
    <w:rsid w:val="00472035"/>
    <w:rsid w:val="00481A17"/>
    <w:rsid w:val="004A1F2F"/>
    <w:rsid w:val="004A2A64"/>
    <w:rsid w:val="004B3E0A"/>
    <w:rsid w:val="004B5765"/>
    <w:rsid w:val="004D1B84"/>
    <w:rsid w:val="004D3D65"/>
    <w:rsid w:val="004F440E"/>
    <w:rsid w:val="005065F1"/>
    <w:rsid w:val="00507F02"/>
    <w:rsid w:val="00515937"/>
    <w:rsid w:val="005172CE"/>
    <w:rsid w:val="00522814"/>
    <w:rsid w:val="0052454F"/>
    <w:rsid w:val="005413E5"/>
    <w:rsid w:val="005662FA"/>
    <w:rsid w:val="00591D73"/>
    <w:rsid w:val="005A72F8"/>
    <w:rsid w:val="005C51C3"/>
    <w:rsid w:val="005C7AAC"/>
    <w:rsid w:val="005E6379"/>
    <w:rsid w:val="005F24AC"/>
    <w:rsid w:val="006062AF"/>
    <w:rsid w:val="00613790"/>
    <w:rsid w:val="006161C2"/>
    <w:rsid w:val="00623DF1"/>
    <w:rsid w:val="00627DC6"/>
    <w:rsid w:val="00630382"/>
    <w:rsid w:val="00631672"/>
    <w:rsid w:val="00634D98"/>
    <w:rsid w:val="006407C0"/>
    <w:rsid w:val="006412C3"/>
    <w:rsid w:val="00672214"/>
    <w:rsid w:val="00680786"/>
    <w:rsid w:val="00690C14"/>
    <w:rsid w:val="006C3E99"/>
    <w:rsid w:val="006E0C60"/>
    <w:rsid w:val="006E5F01"/>
    <w:rsid w:val="006F01C3"/>
    <w:rsid w:val="007372D5"/>
    <w:rsid w:val="0076458D"/>
    <w:rsid w:val="00791773"/>
    <w:rsid w:val="007A2537"/>
    <w:rsid w:val="007B181B"/>
    <w:rsid w:val="007C44B5"/>
    <w:rsid w:val="007D0B21"/>
    <w:rsid w:val="007E4728"/>
    <w:rsid w:val="007F0732"/>
    <w:rsid w:val="007F1150"/>
    <w:rsid w:val="008022E7"/>
    <w:rsid w:val="00812568"/>
    <w:rsid w:val="008273DA"/>
    <w:rsid w:val="00836DB6"/>
    <w:rsid w:val="0085100E"/>
    <w:rsid w:val="00871F45"/>
    <w:rsid w:val="00885BE7"/>
    <w:rsid w:val="00886094"/>
    <w:rsid w:val="0088694E"/>
    <w:rsid w:val="00892D49"/>
    <w:rsid w:val="0089449D"/>
    <w:rsid w:val="008A18CE"/>
    <w:rsid w:val="008A2CC0"/>
    <w:rsid w:val="008A46B7"/>
    <w:rsid w:val="008A516E"/>
    <w:rsid w:val="008C1418"/>
    <w:rsid w:val="008C43E5"/>
    <w:rsid w:val="008D172C"/>
    <w:rsid w:val="008D1836"/>
    <w:rsid w:val="008D41D7"/>
    <w:rsid w:val="008D519A"/>
    <w:rsid w:val="0091158B"/>
    <w:rsid w:val="009A1789"/>
    <w:rsid w:val="009A6D87"/>
    <w:rsid w:val="009A6DC1"/>
    <w:rsid w:val="009E1CE1"/>
    <w:rsid w:val="009E3B7D"/>
    <w:rsid w:val="009F02AF"/>
    <w:rsid w:val="00A00723"/>
    <w:rsid w:val="00A07016"/>
    <w:rsid w:val="00A23855"/>
    <w:rsid w:val="00A31447"/>
    <w:rsid w:val="00A42B5F"/>
    <w:rsid w:val="00A51C8C"/>
    <w:rsid w:val="00A61DC6"/>
    <w:rsid w:val="00A62056"/>
    <w:rsid w:val="00A75A83"/>
    <w:rsid w:val="00A81B93"/>
    <w:rsid w:val="00AB2552"/>
    <w:rsid w:val="00AC67C7"/>
    <w:rsid w:val="00AD72E6"/>
    <w:rsid w:val="00AE0F9E"/>
    <w:rsid w:val="00AE1751"/>
    <w:rsid w:val="00AE4435"/>
    <w:rsid w:val="00AF03DE"/>
    <w:rsid w:val="00B00156"/>
    <w:rsid w:val="00B00CEB"/>
    <w:rsid w:val="00B04E80"/>
    <w:rsid w:val="00B056D6"/>
    <w:rsid w:val="00B05D6E"/>
    <w:rsid w:val="00B44740"/>
    <w:rsid w:val="00B62F86"/>
    <w:rsid w:val="00B83DE3"/>
    <w:rsid w:val="00B848DB"/>
    <w:rsid w:val="00BB383A"/>
    <w:rsid w:val="00BB5AA7"/>
    <w:rsid w:val="00BC17AB"/>
    <w:rsid w:val="00BC1967"/>
    <w:rsid w:val="00BC2E6C"/>
    <w:rsid w:val="00BD7819"/>
    <w:rsid w:val="00BE17D2"/>
    <w:rsid w:val="00BE3D0E"/>
    <w:rsid w:val="00BF6329"/>
    <w:rsid w:val="00C04AFC"/>
    <w:rsid w:val="00C1537C"/>
    <w:rsid w:val="00C16D88"/>
    <w:rsid w:val="00C46A7D"/>
    <w:rsid w:val="00C474A7"/>
    <w:rsid w:val="00C54145"/>
    <w:rsid w:val="00C65650"/>
    <w:rsid w:val="00C93DFC"/>
    <w:rsid w:val="00C97D11"/>
    <w:rsid w:val="00CC3762"/>
    <w:rsid w:val="00CC6E42"/>
    <w:rsid w:val="00CD3E8B"/>
    <w:rsid w:val="00CD746C"/>
    <w:rsid w:val="00CE43EB"/>
    <w:rsid w:val="00CF0E4E"/>
    <w:rsid w:val="00CF5C91"/>
    <w:rsid w:val="00D03714"/>
    <w:rsid w:val="00D17D6F"/>
    <w:rsid w:val="00D24C1B"/>
    <w:rsid w:val="00D25BE1"/>
    <w:rsid w:val="00D369F6"/>
    <w:rsid w:val="00D536F0"/>
    <w:rsid w:val="00D53CF4"/>
    <w:rsid w:val="00D82BC9"/>
    <w:rsid w:val="00D9111A"/>
    <w:rsid w:val="00D93AAC"/>
    <w:rsid w:val="00DA1CE4"/>
    <w:rsid w:val="00DA1EDF"/>
    <w:rsid w:val="00DA2150"/>
    <w:rsid w:val="00DA4E1B"/>
    <w:rsid w:val="00DB5069"/>
    <w:rsid w:val="00DC2FE7"/>
    <w:rsid w:val="00DC3F10"/>
    <w:rsid w:val="00DE3D7A"/>
    <w:rsid w:val="00E0509D"/>
    <w:rsid w:val="00E34AD7"/>
    <w:rsid w:val="00E57C51"/>
    <w:rsid w:val="00E6051E"/>
    <w:rsid w:val="00E66249"/>
    <w:rsid w:val="00E66ED7"/>
    <w:rsid w:val="00E81FB4"/>
    <w:rsid w:val="00E84BBA"/>
    <w:rsid w:val="00E86694"/>
    <w:rsid w:val="00EB3B40"/>
    <w:rsid w:val="00EE520C"/>
    <w:rsid w:val="00EF024B"/>
    <w:rsid w:val="00EF5C5A"/>
    <w:rsid w:val="00F00D37"/>
    <w:rsid w:val="00F03F91"/>
    <w:rsid w:val="00F04088"/>
    <w:rsid w:val="00F07FC3"/>
    <w:rsid w:val="00F1091A"/>
    <w:rsid w:val="00F10D2E"/>
    <w:rsid w:val="00F220CE"/>
    <w:rsid w:val="00F3442B"/>
    <w:rsid w:val="00F430C8"/>
    <w:rsid w:val="00F4606C"/>
    <w:rsid w:val="00F509C2"/>
    <w:rsid w:val="00F51D6A"/>
    <w:rsid w:val="00F536E8"/>
    <w:rsid w:val="00F916A5"/>
    <w:rsid w:val="00F964A7"/>
    <w:rsid w:val="00FA4386"/>
    <w:rsid w:val="00FA4AC7"/>
    <w:rsid w:val="00FC24F4"/>
    <w:rsid w:val="00FC630A"/>
    <w:rsid w:val="00FE121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62E6E9"/>
  <w15:docId w15:val="{F41064D8-BBFC-4FC6-969E-CABE55B88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firstLine="357"/>
      <w:jc w:val="both"/>
    </w:pPr>
    <w:rPr>
      <w:szCs w:val="24"/>
      <w:lang w:val="en-US" w:eastAsia="ja-JP"/>
    </w:rPr>
  </w:style>
  <w:style w:type="paragraph" w:styleId="Ttulo1">
    <w:name w:val="heading 1"/>
    <w:basedOn w:val="Normal"/>
    <w:next w:val="NoindentNormal"/>
    <w:qFormat/>
    <w:pPr>
      <w:keepNext/>
      <w:keepLines/>
      <w:numPr>
        <w:numId w:val="4"/>
      </w:numPr>
      <w:suppressAutoHyphens/>
      <w:spacing w:before="480" w:after="240"/>
      <w:jc w:val="left"/>
      <w:outlineLvl w:val="0"/>
    </w:pPr>
    <w:rPr>
      <w:rFonts w:cs="Arial"/>
      <w:b/>
      <w:bCs/>
      <w:kern w:val="32"/>
      <w:szCs w:val="32"/>
    </w:rPr>
  </w:style>
  <w:style w:type="paragraph" w:styleId="Ttulo2">
    <w:name w:val="heading 2"/>
    <w:basedOn w:val="Normal"/>
    <w:next w:val="NoindentNormal"/>
    <w:qFormat/>
    <w:pPr>
      <w:keepNext/>
      <w:keepLines/>
      <w:numPr>
        <w:ilvl w:val="1"/>
        <w:numId w:val="4"/>
      </w:numPr>
      <w:suppressAutoHyphens/>
      <w:spacing w:before="240" w:after="240"/>
      <w:jc w:val="left"/>
      <w:outlineLvl w:val="1"/>
    </w:pPr>
    <w:rPr>
      <w:rFonts w:cs="Arial"/>
      <w:bCs/>
      <w:i/>
      <w:iCs/>
      <w:szCs w:val="28"/>
    </w:rPr>
  </w:style>
  <w:style w:type="paragraph" w:styleId="Ttulo3">
    <w:name w:val="heading 3"/>
    <w:basedOn w:val="Normal"/>
    <w:next w:val="NoindentNormal"/>
    <w:qFormat/>
    <w:pPr>
      <w:keepNext/>
      <w:keepLines/>
      <w:numPr>
        <w:ilvl w:val="2"/>
        <w:numId w:val="4"/>
      </w:numPr>
      <w:suppressAutoHyphens/>
      <w:spacing w:before="240" w:after="120"/>
      <w:jc w:val="left"/>
      <w:outlineLvl w:val="2"/>
    </w:pPr>
    <w:rPr>
      <w:rFonts w:cs="Arial"/>
      <w:bCs/>
      <w:i/>
      <w:szCs w:val="26"/>
    </w:rPr>
  </w:style>
  <w:style w:type="paragraph" w:styleId="Ttulo4">
    <w:name w:val="heading 4"/>
    <w:basedOn w:val="Normal"/>
    <w:next w:val="NoindentNormal"/>
    <w:qFormat/>
    <w:pPr>
      <w:keepNext/>
      <w:numPr>
        <w:ilvl w:val="3"/>
        <w:numId w:val="4"/>
      </w:numPr>
      <w:suppressAutoHyphens/>
      <w:spacing w:before="120"/>
      <w:jc w:val="left"/>
      <w:outlineLvl w:val="3"/>
    </w:pPr>
    <w:rPr>
      <w:bCs/>
      <w:i/>
      <w:szCs w:val="28"/>
    </w:rPr>
  </w:style>
  <w:style w:type="paragraph" w:styleId="Ttulo5">
    <w:name w:val="heading 5"/>
    <w:basedOn w:val="Normal"/>
    <w:next w:val="NoindentNormal"/>
    <w:qFormat/>
    <w:pPr>
      <w:numPr>
        <w:ilvl w:val="4"/>
        <w:numId w:val="4"/>
      </w:numPr>
      <w:jc w:val="left"/>
      <w:outlineLvl w:val="4"/>
    </w:pPr>
    <w:rPr>
      <w:bCs/>
      <w:i/>
      <w:iCs/>
      <w:szCs w:val="26"/>
    </w:rPr>
  </w:style>
  <w:style w:type="paragraph" w:styleId="Ttulo6">
    <w:name w:val="heading 6"/>
    <w:basedOn w:val="Normal"/>
    <w:next w:val="Normal"/>
    <w:qFormat/>
    <w:pPr>
      <w:numPr>
        <w:ilvl w:val="5"/>
        <w:numId w:val="4"/>
      </w:numPr>
      <w:spacing w:before="240"/>
      <w:outlineLvl w:val="5"/>
    </w:pPr>
    <w:rPr>
      <w:bCs/>
      <w:szCs w:val="22"/>
    </w:rPr>
  </w:style>
  <w:style w:type="paragraph" w:styleId="Ttulo7">
    <w:name w:val="heading 7"/>
    <w:basedOn w:val="Normal"/>
    <w:next w:val="Normal"/>
    <w:qFormat/>
    <w:pPr>
      <w:spacing w:before="240" w:after="60"/>
      <w:outlineLvl w:val="6"/>
    </w:pPr>
    <w:rPr>
      <w:sz w:val="24"/>
    </w:rPr>
  </w:style>
  <w:style w:type="paragraph" w:styleId="Ttulo8">
    <w:name w:val="heading 8"/>
    <w:basedOn w:val="Normal"/>
    <w:next w:val="Normal"/>
    <w:qFormat/>
    <w:pPr>
      <w:spacing w:before="240" w:after="60"/>
      <w:outlineLvl w:val="7"/>
    </w:pPr>
    <w:rPr>
      <w:i/>
      <w:iCs/>
      <w:sz w:val="24"/>
    </w:rPr>
  </w:style>
  <w:style w:type="paragraph" w:styleId="Ttulo9">
    <w:name w:val="heading 9"/>
    <w:basedOn w:val="Normal"/>
    <w:next w:val="Normal"/>
    <w:qFormat/>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indentNormal">
    <w:name w:val="NoindentNormal"/>
    <w:basedOn w:val="Normal"/>
    <w:next w:val="Normal"/>
    <w:pPr>
      <w:ind w:firstLine="0"/>
    </w:pPr>
  </w:style>
  <w:style w:type="paragraph" w:customStyle="1" w:styleId="Citaat1">
    <w:name w:val="Citaat1"/>
    <w:basedOn w:val="Normal"/>
    <w:pPr>
      <w:ind w:left="204"/>
    </w:pPr>
    <w:rPr>
      <w:sz w:val="18"/>
    </w:rPr>
  </w:style>
  <w:style w:type="paragraph" w:customStyle="1" w:styleId="Abstract">
    <w:name w:val="Abstract"/>
    <w:basedOn w:val="Normal"/>
    <w:pPr>
      <w:adjustRightInd w:val="0"/>
      <w:snapToGrid w:val="0"/>
      <w:spacing w:before="480"/>
      <w:ind w:left="851" w:right="851" w:firstLine="0"/>
    </w:pPr>
    <w:rPr>
      <w:sz w:val="16"/>
    </w:rPr>
  </w:style>
  <w:style w:type="paragraph" w:customStyle="1" w:styleId="Affiliation">
    <w:name w:val="Affiliation"/>
    <w:basedOn w:val="Normal"/>
    <w:pPr>
      <w:ind w:firstLine="0"/>
      <w:jc w:val="center"/>
    </w:pPr>
    <w:rPr>
      <w:i/>
    </w:rPr>
  </w:style>
  <w:style w:type="paragraph" w:customStyle="1" w:styleId="Equation">
    <w:name w:val="Equation"/>
    <w:basedOn w:val="Normal"/>
    <w:pPr>
      <w:tabs>
        <w:tab w:val="left" w:pos="6781"/>
      </w:tabs>
      <w:spacing w:before="240" w:after="240"/>
      <w:ind w:left="454" w:firstLine="0"/>
      <w:jc w:val="left"/>
    </w:pPr>
  </w:style>
  <w:style w:type="paragraph" w:customStyle="1" w:styleId="Footnote">
    <w:name w:val="Footnote"/>
    <w:basedOn w:val="Normal"/>
    <w:pPr>
      <w:ind w:firstLine="136"/>
    </w:pPr>
    <w:rPr>
      <w:sz w:val="16"/>
    </w:rPr>
  </w:style>
  <w:style w:type="paragraph" w:customStyle="1" w:styleId="LISTalph">
    <w:name w:val="LISTalph"/>
    <w:basedOn w:val="Normal"/>
    <w:pPr>
      <w:numPr>
        <w:numId w:val="1"/>
      </w:numPr>
      <w:tabs>
        <w:tab w:val="left" w:pos="499"/>
      </w:tabs>
    </w:pPr>
  </w:style>
  <w:style w:type="paragraph" w:customStyle="1" w:styleId="LISTdash">
    <w:name w:val="LISTdash"/>
    <w:basedOn w:val="Normal"/>
    <w:pPr>
      <w:numPr>
        <w:numId w:val="2"/>
      </w:numPr>
      <w:tabs>
        <w:tab w:val="left" w:pos="454"/>
      </w:tabs>
      <w:adjustRightInd w:val="0"/>
      <w:snapToGrid w:val="0"/>
    </w:pPr>
  </w:style>
  <w:style w:type="paragraph" w:customStyle="1" w:styleId="LISTnum">
    <w:name w:val="LISTnum"/>
    <w:basedOn w:val="Normal"/>
    <w:pPr>
      <w:numPr>
        <w:numId w:val="6"/>
      </w:numPr>
      <w:adjustRightInd w:val="0"/>
      <w:snapToGrid w:val="0"/>
      <w:ind w:left="714" w:hanging="357"/>
    </w:pPr>
  </w:style>
  <w:style w:type="paragraph" w:customStyle="1" w:styleId="References">
    <w:name w:val="References"/>
    <w:basedOn w:val="Normal"/>
    <w:pPr>
      <w:numPr>
        <w:numId w:val="9"/>
      </w:numPr>
      <w:tabs>
        <w:tab w:val="left" w:pos="85"/>
      </w:tabs>
    </w:pPr>
    <w:rPr>
      <w:sz w:val="16"/>
    </w:rPr>
  </w:style>
  <w:style w:type="paragraph" w:customStyle="1" w:styleId="Table">
    <w:name w:val="Table"/>
    <w:basedOn w:val="Normal"/>
    <w:pPr>
      <w:spacing w:before="60" w:after="60"/>
      <w:ind w:firstLine="0"/>
      <w:jc w:val="left"/>
    </w:pPr>
    <w:rPr>
      <w:sz w:val="16"/>
    </w:rPr>
  </w:style>
  <w:style w:type="paragraph" w:styleId="Ttulo">
    <w:name w:val="Title"/>
    <w:basedOn w:val="Normal"/>
    <w:next w:val="Normal"/>
    <w:qFormat/>
    <w:pPr>
      <w:spacing w:before="480" w:after="320"/>
      <w:ind w:firstLine="0"/>
      <w:jc w:val="center"/>
    </w:pPr>
    <w:rPr>
      <w:noProof/>
      <w:kern w:val="28"/>
      <w:sz w:val="40"/>
    </w:rPr>
  </w:style>
  <w:style w:type="paragraph" w:customStyle="1" w:styleId="Author">
    <w:name w:val="Author"/>
    <w:basedOn w:val="Normal"/>
    <w:pPr>
      <w:ind w:firstLine="0"/>
      <w:jc w:val="center"/>
    </w:pPr>
  </w:style>
  <w:style w:type="paragraph" w:styleId="Descripcin">
    <w:name w:val="caption"/>
    <w:basedOn w:val="Normal"/>
    <w:next w:val="Normal"/>
    <w:uiPriority w:val="35"/>
    <w:qFormat/>
    <w:pPr>
      <w:spacing w:before="80" w:after="80"/>
      <w:ind w:firstLine="0"/>
    </w:pPr>
    <w:rPr>
      <w:sz w:val="16"/>
    </w:rPr>
  </w:style>
  <w:style w:type="paragraph" w:customStyle="1" w:styleId="LISTDescription">
    <w:name w:val="LISTDescription"/>
    <w:basedOn w:val="Normal"/>
    <w:pPr>
      <w:ind w:left="454" w:hanging="454"/>
    </w:pPr>
  </w:style>
  <w:style w:type="paragraph" w:customStyle="1" w:styleId="Notes">
    <w:name w:val="Notes"/>
    <w:basedOn w:val="Normal"/>
    <w:rPr>
      <w:sz w:val="16"/>
    </w:rPr>
  </w:style>
  <w:style w:type="paragraph" w:styleId="Textoindependiente">
    <w:name w:val="Body Text"/>
    <w:basedOn w:val="Normal"/>
    <w:semiHidden/>
    <w:pPr>
      <w:spacing w:after="120"/>
    </w:pPr>
  </w:style>
  <w:style w:type="paragraph" w:customStyle="1" w:styleId="CaptionLong">
    <w:name w:val="CaptionLong"/>
    <w:basedOn w:val="Normal"/>
    <w:pPr>
      <w:spacing w:before="80" w:after="80"/>
      <w:ind w:firstLine="0"/>
    </w:pPr>
    <w:rPr>
      <w:sz w:val="16"/>
    </w:rPr>
  </w:style>
  <w:style w:type="paragraph" w:customStyle="1" w:styleId="HeadingUnn1">
    <w:name w:val="HeadingUnn1"/>
    <w:basedOn w:val="Ttulo1"/>
    <w:next w:val="NoindentNormal"/>
    <w:pPr>
      <w:numPr>
        <w:numId w:val="0"/>
      </w:numPr>
    </w:pPr>
    <w:rPr>
      <w:bCs w:val="0"/>
    </w:rPr>
  </w:style>
  <w:style w:type="paragraph" w:customStyle="1" w:styleId="HeadingUnn2">
    <w:name w:val="HeadingUnn2"/>
    <w:basedOn w:val="Ttulo2"/>
    <w:next w:val="NoindentNormal"/>
    <w:pPr>
      <w:numPr>
        <w:ilvl w:val="0"/>
        <w:numId w:val="0"/>
      </w:numPr>
    </w:pPr>
  </w:style>
  <w:style w:type="paragraph" w:customStyle="1" w:styleId="HeadingUnn3">
    <w:name w:val="HeadingUnn3"/>
    <w:basedOn w:val="Ttulo3"/>
    <w:next w:val="NoindentNormal"/>
    <w:pPr>
      <w:numPr>
        <w:ilvl w:val="0"/>
        <w:numId w:val="0"/>
      </w:numPr>
    </w:pPr>
  </w:style>
  <w:style w:type="paragraph" w:customStyle="1" w:styleId="HeadingUnn4">
    <w:name w:val="HeadingUnn4"/>
    <w:basedOn w:val="Ttulo4"/>
    <w:next w:val="NoindentNormal"/>
    <w:pPr>
      <w:numPr>
        <w:ilvl w:val="0"/>
        <w:numId w:val="0"/>
      </w:numPr>
    </w:pPr>
  </w:style>
  <w:style w:type="paragraph" w:customStyle="1" w:styleId="HeadingUnn5">
    <w:name w:val="HeadingUnn5"/>
    <w:basedOn w:val="Ttulo5"/>
    <w:next w:val="Normal"/>
    <w:pPr>
      <w:numPr>
        <w:ilvl w:val="0"/>
        <w:numId w:val="0"/>
      </w:numPr>
      <w:spacing w:before="120"/>
    </w:pPr>
  </w:style>
  <w:style w:type="paragraph" w:styleId="Listaconnmeros">
    <w:name w:val="List Number"/>
    <w:basedOn w:val="Normal"/>
    <w:semiHidden/>
    <w:pPr>
      <w:numPr>
        <w:numId w:val="3"/>
      </w:numPr>
    </w:pPr>
  </w:style>
  <w:style w:type="paragraph" w:customStyle="1" w:styleId="CaptionShort">
    <w:name w:val="CaptionShort"/>
    <w:basedOn w:val="Normal"/>
    <w:pPr>
      <w:spacing w:before="80" w:after="80"/>
      <w:ind w:firstLine="0"/>
      <w:jc w:val="center"/>
    </w:pPr>
    <w:rPr>
      <w:sz w:val="16"/>
    </w:rPr>
  </w:style>
  <w:style w:type="paragraph" w:customStyle="1" w:styleId="Listbul">
    <w:name w:val="Listbul"/>
    <w:basedOn w:val="Normal"/>
    <w:pPr>
      <w:numPr>
        <w:numId w:val="5"/>
      </w:numPr>
    </w:pPr>
  </w:style>
  <w:style w:type="paragraph" w:customStyle="1" w:styleId="Keywords">
    <w:name w:val="Keywords"/>
    <w:basedOn w:val="Abstract"/>
    <w:next w:val="Ttulo1"/>
    <w:pPr>
      <w:spacing w:before="240" w:after="240"/>
    </w:pPr>
  </w:style>
  <w:style w:type="paragraph" w:styleId="Textonotapie">
    <w:name w:val="footnote text"/>
    <w:basedOn w:val="Normal"/>
    <w:link w:val="TextonotapieCar"/>
    <w:uiPriority w:val="99"/>
    <w:semiHidden/>
    <w:rPr>
      <w:szCs w:val="20"/>
    </w:rPr>
  </w:style>
  <w:style w:type="character" w:styleId="Refdenotaalpie">
    <w:name w:val="footnote reference"/>
    <w:uiPriority w:val="99"/>
    <w:semiHidden/>
    <w:rPr>
      <w:vertAlign w:val="superscript"/>
    </w:rPr>
  </w:style>
  <w:style w:type="character" w:customStyle="1" w:styleId="FootnoteChar">
    <w:name w:val="Footnote Char"/>
    <w:rPr>
      <w:rFonts w:eastAsia="MS Mincho"/>
      <w:sz w:val="16"/>
      <w:szCs w:val="24"/>
      <w:lang w:val="en-US" w:eastAsia="ja-JP" w:bidi="ar-SA"/>
    </w:rPr>
  </w:style>
  <w:style w:type="character" w:customStyle="1" w:styleId="MTEquationSection">
    <w:name w:val="MTEquationSection"/>
    <w:rPr>
      <w:i/>
      <w:vanish/>
      <w:color w:val="FF0000"/>
    </w:rPr>
  </w:style>
  <w:style w:type="paragraph" w:styleId="Prrafodelista">
    <w:name w:val="List Paragraph"/>
    <w:basedOn w:val="Normal"/>
    <w:link w:val="PrrafodelistaCar"/>
    <w:uiPriority w:val="34"/>
    <w:qFormat/>
    <w:rsid w:val="00E34AD7"/>
    <w:pPr>
      <w:spacing w:after="160" w:line="259" w:lineRule="auto"/>
      <w:ind w:left="720" w:firstLine="0"/>
      <w:contextualSpacing/>
      <w:jc w:val="left"/>
    </w:pPr>
    <w:rPr>
      <w:rFonts w:asciiTheme="minorHAnsi" w:eastAsiaTheme="minorHAnsi" w:hAnsiTheme="minorHAnsi" w:cstheme="minorBidi"/>
      <w:sz w:val="22"/>
      <w:szCs w:val="22"/>
      <w:lang w:eastAsia="en-US"/>
    </w:rPr>
  </w:style>
  <w:style w:type="character" w:customStyle="1" w:styleId="PrrafodelistaCar">
    <w:name w:val="Párrafo de lista Car"/>
    <w:basedOn w:val="Fuentedeprrafopredeter"/>
    <w:link w:val="Prrafodelista"/>
    <w:uiPriority w:val="34"/>
    <w:rsid w:val="00E34AD7"/>
    <w:rPr>
      <w:rFonts w:asciiTheme="minorHAnsi" w:eastAsiaTheme="minorHAnsi" w:hAnsiTheme="minorHAnsi" w:cstheme="minorBidi"/>
      <w:sz w:val="22"/>
      <w:szCs w:val="22"/>
      <w:lang w:val="en-US" w:eastAsia="en-US"/>
    </w:rPr>
  </w:style>
  <w:style w:type="character" w:customStyle="1" w:styleId="TextonotapieCar">
    <w:name w:val="Texto nota pie Car"/>
    <w:basedOn w:val="Fuentedeprrafopredeter"/>
    <w:link w:val="Textonotapie"/>
    <w:uiPriority w:val="99"/>
    <w:semiHidden/>
    <w:rsid w:val="00E34AD7"/>
    <w:rPr>
      <w:lang w:val="en-US" w:eastAsia="ja-JP"/>
    </w:rPr>
  </w:style>
  <w:style w:type="character" w:styleId="Refdenotaalfinal">
    <w:name w:val="endnote reference"/>
    <w:basedOn w:val="Fuentedeprrafopredeter"/>
    <w:uiPriority w:val="99"/>
    <w:semiHidden/>
    <w:unhideWhenUsed/>
    <w:rsid w:val="00D24C1B"/>
    <w:rPr>
      <w:vertAlign w:val="superscript"/>
    </w:rPr>
  </w:style>
  <w:style w:type="paragraph" w:styleId="Textodeglobo">
    <w:name w:val="Balloon Text"/>
    <w:basedOn w:val="Normal"/>
    <w:link w:val="TextodegloboCar"/>
    <w:uiPriority w:val="99"/>
    <w:semiHidden/>
    <w:unhideWhenUsed/>
    <w:rsid w:val="001A008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A008F"/>
    <w:rPr>
      <w:rFonts w:ascii="Segoe UI" w:hAnsi="Segoe UI" w:cs="Segoe UI"/>
      <w:sz w:val="18"/>
      <w:szCs w:val="18"/>
      <w:lang w:val="en-US" w:eastAsia="ja-JP"/>
    </w:rPr>
  </w:style>
  <w:style w:type="paragraph" w:styleId="Encabezado">
    <w:name w:val="header"/>
    <w:basedOn w:val="Normal"/>
    <w:link w:val="EncabezadoCar"/>
    <w:uiPriority w:val="99"/>
    <w:unhideWhenUsed/>
    <w:rsid w:val="0076458D"/>
    <w:pPr>
      <w:tabs>
        <w:tab w:val="center" w:pos="4419"/>
        <w:tab w:val="right" w:pos="8838"/>
      </w:tabs>
    </w:pPr>
  </w:style>
  <w:style w:type="character" w:customStyle="1" w:styleId="EncabezadoCar">
    <w:name w:val="Encabezado Car"/>
    <w:basedOn w:val="Fuentedeprrafopredeter"/>
    <w:link w:val="Encabezado"/>
    <w:uiPriority w:val="99"/>
    <w:rsid w:val="0076458D"/>
    <w:rPr>
      <w:szCs w:val="24"/>
      <w:lang w:val="en-US" w:eastAsia="ja-JP"/>
    </w:rPr>
  </w:style>
  <w:style w:type="paragraph" w:styleId="Piedepgina">
    <w:name w:val="footer"/>
    <w:basedOn w:val="Normal"/>
    <w:link w:val="PiedepginaCar"/>
    <w:uiPriority w:val="99"/>
    <w:unhideWhenUsed/>
    <w:rsid w:val="0076458D"/>
    <w:pPr>
      <w:tabs>
        <w:tab w:val="center" w:pos="4419"/>
        <w:tab w:val="right" w:pos="8838"/>
      </w:tabs>
    </w:pPr>
  </w:style>
  <w:style w:type="character" w:customStyle="1" w:styleId="PiedepginaCar">
    <w:name w:val="Pie de página Car"/>
    <w:basedOn w:val="Fuentedeprrafopredeter"/>
    <w:link w:val="Piedepgina"/>
    <w:uiPriority w:val="99"/>
    <w:rsid w:val="0076458D"/>
    <w:rPr>
      <w:szCs w:val="24"/>
      <w:lang w:val="en-US" w:eastAsia="ja-JP"/>
    </w:rPr>
  </w:style>
  <w:style w:type="table" w:customStyle="1" w:styleId="Tablaconcuadrcula3-nfasis51">
    <w:name w:val="Tabla con cuadrícula 3 - Énfasis 51"/>
    <w:basedOn w:val="Tablanormal"/>
    <w:uiPriority w:val="48"/>
    <w:rsid w:val="00D53CF4"/>
    <w:rPr>
      <w:rFonts w:asciiTheme="minorHAnsi" w:eastAsiaTheme="minorHAnsi" w:hAnsiTheme="minorHAnsi" w:cstheme="minorBidi"/>
      <w:sz w:val="22"/>
      <w:szCs w:val="22"/>
      <w:lang w:val="en-US" w:eastAsia="en-US"/>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character" w:styleId="Refdecomentario">
    <w:name w:val="annotation reference"/>
    <w:basedOn w:val="Fuentedeprrafopredeter"/>
    <w:uiPriority w:val="99"/>
    <w:semiHidden/>
    <w:unhideWhenUsed/>
    <w:rsid w:val="00C1537C"/>
    <w:rPr>
      <w:sz w:val="16"/>
      <w:szCs w:val="16"/>
    </w:rPr>
  </w:style>
  <w:style w:type="paragraph" w:styleId="Textocomentario">
    <w:name w:val="annotation text"/>
    <w:basedOn w:val="Normal"/>
    <w:link w:val="TextocomentarioCar"/>
    <w:uiPriority w:val="99"/>
    <w:semiHidden/>
    <w:unhideWhenUsed/>
    <w:rsid w:val="00C1537C"/>
    <w:rPr>
      <w:szCs w:val="20"/>
    </w:rPr>
  </w:style>
  <w:style w:type="character" w:customStyle="1" w:styleId="TextocomentarioCar">
    <w:name w:val="Texto comentario Car"/>
    <w:basedOn w:val="Fuentedeprrafopredeter"/>
    <w:link w:val="Textocomentario"/>
    <w:uiPriority w:val="99"/>
    <w:semiHidden/>
    <w:rsid w:val="00C1537C"/>
    <w:rPr>
      <w:lang w:val="en-US" w:eastAsia="ja-JP"/>
    </w:rPr>
  </w:style>
  <w:style w:type="paragraph" w:styleId="Asuntodelcomentario">
    <w:name w:val="annotation subject"/>
    <w:basedOn w:val="Textocomentario"/>
    <w:next w:val="Textocomentario"/>
    <w:link w:val="AsuntodelcomentarioCar"/>
    <w:uiPriority w:val="99"/>
    <w:semiHidden/>
    <w:unhideWhenUsed/>
    <w:rsid w:val="00C1537C"/>
    <w:rPr>
      <w:b/>
      <w:bCs/>
    </w:rPr>
  </w:style>
  <w:style w:type="character" w:customStyle="1" w:styleId="AsuntodelcomentarioCar">
    <w:name w:val="Asunto del comentario Car"/>
    <w:basedOn w:val="TextocomentarioCar"/>
    <w:link w:val="Asuntodelcomentario"/>
    <w:uiPriority w:val="99"/>
    <w:semiHidden/>
    <w:rsid w:val="00C1537C"/>
    <w:rPr>
      <w:b/>
      <w:bCs/>
      <w:lang w:val="en-US" w:eastAsia="ja-JP"/>
    </w:rPr>
  </w:style>
  <w:style w:type="paragraph" w:styleId="Revisin">
    <w:name w:val="Revision"/>
    <w:hidden/>
    <w:uiPriority w:val="99"/>
    <w:semiHidden/>
    <w:rsid w:val="00306CE2"/>
    <w:rPr>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440363">
      <w:bodyDiv w:val="1"/>
      <w:marLeft w:val="0"/>
      <w:marRight w:val="0"/>
      <w:marTop w:val="0"/>
      <w:marBottom w:val="0"/>
      <w:divBdr>
        <w:top w:val="none" w:sz="0" w:space="0" w:color="auto"/>
        <w:left w:val="none" w:sz="0" w:space="0" w:color="auto"/>
        <w:bottom w:val="none" w:sz="0" w:space="0" w:color="auto"/>
        <w:right w:val="none" w:sz="0" w:space="0" w:color="auto"/>
      </w:divBdr>
    </w:div>
    <w:div w:id="489102770">
      <w:bodyDiv w:val="1"/>
      <w:marLeft w:val="0"/>
      <w:marRight w:val="0"/>
      <w:marTop w:val="0"/>
      <w:marBottom w:val="0"/>
      <w:divBdr>
        <w:top w:val="none" w:sz="0" w:space="0" w:color="auto"/>
        <w:left w:val="none" w:sz="0" w:space="0" w:color="auto"/>
        <w:bottom w:val="none" w:sz="0" w:space="0" w:color="auto"/>
        <w:right w:val="none" w:sz="0" w:space="0" w:color="auto"/>
      </w:divBdr>
    </w:div>
    <w:div w:id="534924179">
      <w:bodyDiv w:val="1"/>
      <w:marLeft w:val="0"/>
      <w:marRight w:val="0"/>
      <w:marTop w:val="0"/>
      <w:marBottom w:val="0"/>
      <w:divBdr>
        <w:top w:val="none" w:sz="0" w:space="0" w:color="auto"/>
        <w:left w:val="none" w:sz="0" w:space="0" w:color="auto"/>
        <w:bottom w:val="none" w:sz="0" w:space="0" w:color="auto"/>
        <w:right w:val="none" w:sz="0" w:space="0" w:color="auto"/>
      </w:divBdr>
    </w:div>
    <w:div w:id="672803571">
      <w:bodyDiv w:val="1"/>
      <w:marLeft w:val="0"/>
      <w:marRight w:val="0"/>
      <w:marTop w:val="0"/>
      <w:marBottom w:val="0"/>
      <w:divBdr>
        <w:top w:val="none" w:sz="0" w:space="0" w:color="auto"/>
        <w:left w:val="none" w:sz="0" w:space="0" w:color="auto"/>
        <w:bottom w:val="none" w:sz="0" w:space="0" w:color="auto"/>
        <w:right w:val="none" w:sz="0" w:space="0" w:color="auto"/>
      </w:divBdr>
    </w:div>
    <w:div w:id="739719170">
      <w:bodyDiv w:val="1"/>
      <w:marLeft w:val="0"/>
      <w:marRight w:val="0"/>
      <w:marTop w:val="0"/>
      <w:marBottom w:val="0"/>
      <w:divBdr>
        <w:top w:val="none" w:sz="0" w:space="0" w:color="auto"/>
        <w:left w:val="none" w:sz="0" w:space="0" w:color="auto"/>
        <w:bottom w:val="none" w:sz="0" w:space="0" w:color="auto"/>
        <w:right w:val="none" w:sz="0" w:space="0" w:color="auto"/>
      </w:divBdr>
    </w:div>
    <w:div w:id="848712722">
      <w:bodyDiv w:val="1"/>
      <w:marLeft w:val="0"/>
      <w:marRight w:val="0"/>
      <w:marTop w:val="0"/>
      <w:marBottom w:val="0"/>
      <w:divBdr>
        <w:top w:val="none" w:sz="0" w:space="0" w:color="auto"/>
        <w:left w:val="none" w:sz="0" w:space="0" w:color="auto"/>
        <w:bottom w:val="none" w:sz="0" w:space="0" w:color="auto"/>
        <w:right w:val="none" w:sz="0" w:space="0" w:color="auto"/>
      </w:divBdr>
    </w:div>
    <w:div w:id="1033116007">
      <w:bodyDiv w:val="1"/>
      <w:marLeft w:val="0"/>
      <w:marRight w:val="0"/>
      <w:marTop w:val="0"/>
      <w:marBottom w:val="0"/>
      <w:divBdr>
        <w:top w:val="none" w:sz="0" w:space="0" w:color="auto"/>
        <w:left w:val="none" w:sz="0" w:space="0" w:color="auto"/>
        <w:bottom w:val="none" w:sz="0" w:space="0" w:color="auto"/>
        <w:right w:val="none" w:sz="0" w:space="0" w:color="auto"/>
      </w:divBdr>
    </w:div>
    <w:div w:id="2029214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D:\Google%20Drive\Doctorado%20en%20TIC\Publicaciones\WishWel\Paper\IOSPressBookArticleWordTemplate%20with%20Text.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04203F-E0AA-47C9-A1FD-ABA177DC6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IOSPressBookArticleWordTemplate with Text.dotx</Template>
  <TotalTime>0</TotalTime>
  <Pages>9</Pages>
  <Words>19049</Words>
  <Characters>104772</Characters>
  <Application>Microsoft Office Word</Application>
  <DocSecurity>0</DocSecurity>
  <Lines>873</Lines>
  <Paragraphs>247</Paragraphs>
  <ScaleCrop>false</ScaleCrop>
  <HeadingPairs>
    <vt:vector size="8" baseType="variant">
      <vt:variant>
        <vt:lpstr>Título</vt:lpstr>
      </vt:variant>
      <vt:variant>
        <vt:i4>1</vt:i4>
      </vt:variant>
      <vt:variant>
        <vt:lpstr>Títulos</vt:lpstr>
      </vt:variant>
      <vt:variant>
        <vt:i4>2</vt:i4>
      </vt:variant>
      <vt:variant>
        <vt:lpstr>Titel</vt:lpstr>
      </vt:variant>
      <vt:variant>
        <vt:i4>1</vt:i4>
      </vt:variant>
      <vt:variant>
        <vt:lpstr>Title</vt:lpstr>
      </vt:variant>
      <vt:variant>
        <vt:i4>1</vt:i4>
      </vt:variant>
    </vt:vector>
  </HeadingPairs>
  <TitlesOfParts>
    <vt:vector size="5" baseType="lpstr">
      <vt:lpstr>1</vt:lpstr>
      <vt:lpstr>Introduction</vt:lpstr>
      <vt:lpstr>Related Work</vt:lpstr>
      <vt:lpstr>1</vt:lpstr>
      <vt:lpstr>1</vt:lpstr>
    </vt:vector>
  </TitlesOfParts>
  <Company>VTEX</Company>
  <LinksUpToDate>false</LinksUpToDate>
  <CharactersWithSpaces>123574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Gleiston C. Guerrero Ulloa</dc:creator>
  <cp:lastModifiedBy>Gleiston C. Guerrero Ulloa</cp:lastModifiedBy>
  <cp:revision>2</cp:revision>
  <cp:lastPrinted>2008-10-24T08:15:00Z</cp:lastPrinted>
  <dcterms:created xsi:type="dcterms:W3CDTF">2020-04-26T20:51:00Z</dcterms:created>
  <dcterms:modified xsi:type="dcterms:W3CDTF">2020-04-26T20:51:00Z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http://www.zotero.org/styles/national-library-of-medicine</vt:lpwstr>
  </property>
  <property fmtid="{D5CDD505-2E9C-101B-9397-08002B2CF9AE}" pid="19" name="Mendeley Recent Style Name 8_1">
    <vt:lpwstr>National Library of Medicine</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864fa08d-b11c-38dc-8c45-833ffb5566ed</vt:lpwstr>
  </property>
  <property fmtid="{D5CDD505-2E9C-101B-9397-08002B2CF9AE}" pid="24" name="Mendeley Citation Style_1">
    <vt:lpwstr>http://www.zotero.org/styles/ieee</vt:lpwstr>
  </property>
</Properties>
</file>